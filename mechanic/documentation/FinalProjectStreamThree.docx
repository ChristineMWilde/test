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7DEAE" w14:textId="77777777" w:rsidR="00B82C1C" w:rsidRDefault="00B82C1C">
      <w:pPr>
        <w:pStyle w:val="Photo"/>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14:paraId="7A12A9C2" w14:textId="26280EEF" w:rsidR="005E1EBA" w:rsidRDefault="005E1EBA">
      <w:pPr>
        <w:pStyle w:val="Title"/>
      </w:pPr>
      <w:r>
        <w:rPr>
          <w:noProof/>
        </w:rPr>
        <w:drawing>
          <wp:inline distT="0" distB="0" distL="0" distR="0" wp14:anchorId="19575CBE" wp14:editId="2D6EEB30">
            <wp:extent cx="3190875" cy="243061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1945" cy="2431429"/>
                    </a:xfrm>
                    <a:prstGeom prst="rect">
                      <a:avLst/>
                    </a:prstGeom>
                    <a:noFill/>
                    <a:ln>
                      <a:noFill/>
                    </a:ln>
                  </pic:spPr>
                </pic:pic>
              </a:graphicData>
            </a:graphic>
          </wp:inline>
        </w:drawing>
      </w:r>
    </w:p>
    <w:p w14:paraId="7396AFBF" w14:textId="59513150" w:rsidR="00B82C1C" w:rsidRDefault="00755471">
      <w:pPr>
        <w:pStyle w:val="Title"/>
      </w:pPr>
      <w:r>
        <w:t xml:space="preserve">Final Project Stream </w:t>
      </w:r>
      <w:r w:rsidR="005E1EBA">
        <w:t>Three</w:t>
      </w:r>
    </w:p>
    <w:p w14:paraId="76E11A02" w14:textId="50177E69" w:rsidR="00B82C1C" w:rsidRDefault="005E1EBA">
      <w:pPr>
        <w:pStyle w:val="Subtitle"/>
      </w:pPr>
      <w:r>
        <w:t>motorholics django project</w:t>
      </w:r>
    </w:p>
    <w:p w14:paraId="34AFC706" w14:textId="6162D5E2" w:rsidR="00B82C1C" w:rsidRDefault="00755471">
      <w:pPr>
        <w:pStyle w:val="ContactInfo"/>
      </w:pPr>
      <w:r>
        <w:t xml:space="preserve">Christine Wilde | Full Stack Software Developer | </w:t>
      </w:r>
      <w:r w:rsidR="005E1EBA">
        <w:t>15</w:t>
      </w:r>
      <w:r>
        <w:t>.</w:t>
      </w:r>
      <w:r w:rsidR="005E1EBA">
        <w:t>09</w:t>
      </w:r>
      <w:r>
        <w:t>.201</w:t>
      </w:r>
      <w:r w:rsidR="005E1EBA">
        <w:t>8</w:t>
      </w:r>
    </w:p>
    <w:p w14:paraId="27B42D06" w14:textId="46300490" w:rsidR="005E1EBA" w:rsidRDefault="005E1EBA">
      <w:pPr>
        <w:pStyle w:val="ContactInfo"/>
      </w:pPr>
    </w:p>
    <w:p w14:paraId="3B2BE9CB" w14:textId="1EB4F6A7" w:rsidR="005E1EBA" w:rsidRDefault="005E1EBA">
      <w:pPr>
        <w:pStyle w:val="ContactInfo"/>
      </w:pPr>
    </w:p>
    <w:p w14:paraId="1F671958" w14:textId="77777777" w:rsidR="005E1EBA" w:rsidRDefault="005E1EBA">
      <w:pPr>
        <w:pStyle w:val="ContactInfo"/>
      </w:pPr>
    </w:p>
    <w:p w14:paraId="46C76467" w14:textId="77777777" w:rsidR="005620F0" w:rsidRDefault="005620F0" w:rsidP="005620F0">
      <w:pPr>
        <w:pStyle w:val="TOCHeading"/>
        <w:outlineLvl w:val="9"/>
      </w:pPr>
    </w:p>
    <w:p w14:paraId="0AD11BF0" w14:textId="77777777" w:rsidR="005620F0" w:rsidRDefault="005620F0" w:rsidP="005620F0">
      <w:pPr>
        <w:pStyle w:val="TOCHeading"/>
        <w:outlineLvl w:val="9"/>
      </w:pPr>
    </w:p>
    <w:p w14:paraId="37A37226" w14:textId="77777777" w:rsidR="005620F0" w:rsidRDefault="005620F0" w:rsidP="005620F0">
      <w:pPr>
        <w:pStyle w:val="TOCHeading"/>
        <w:outlineLvl w:val="9"/>
      </w:pPr>
    </w:p>
    <w:p w14:paraId="18508025" w14:textId="77777777" w:rsidR="005620F0" w:rsidRDefault="005620F0" w:rsidP="005620F0">
      <w:pPr>
        <w:pStyle w:val="TOCHeading"/>
        <w:outlineLvl w:val="9"/>
      </w:pPr>
    </w:p>
    <w:p w14:paraId="2CECA135" w14:textId="77777777" w:rsidR="005620F0" w:rsidRDefault="005620F0" w:rsidP="005620F0">
      <w:pPr>
        <w:pStyle w:val="TOCHeading"/>
        <w:outlineLvl w:val="9"/>
      </w:pPr>
    </w:p>
    <w:p w14:paraId="533EFFCD" w14:textId="77777777" w:rsidR="005620F0" w:rsidRDefault="005620F0" w:rsidP="005620F0">
      <w:pPr>
        <w:pStyle w:val="TOCHeading"/>
        <w:outlineLvl w:val="9"/>
      </w:pPr>
    </w:p>
    <w:p w14:paraId="566403FE" w14:textId="77777777" w:rsidR="005620F0" w:rsidRPr="005620F0" w:rsidRDefault="005620F0" w:rsidP="005620F0"/>
    <w:p w14:paraId="28B4CCF6" w14:textId="72011136" w:rsidR="005620F0" w:rsidRDefault="005620F0" w:rsidP="005620F0"/>
    <w:p w14:paraId="6B9E56F1" w14:textId="77777777" w:rsidR="00D617E4" w:rsidRPr="005620F0" w:rsidRDefault="00D617E4" w:rsidP="005620F0"/>
    <w:p w14:paraId="14A97FAC" w14:textId="4593B11E" w:rsidR="005620F0" w:rsidRDefault="005620F0" w:rsidP="005620F0"/>
    <w:sdt>
      <w:sdtPr>
        <w:rPr>
          <w:rFonts w:ascii="Constantia" w:eastAsia="Constantia" w:hAnsi="Constantia"/>
          <w:color w:val="595959"/>
          <w:sz w:val="22"/>
          <w:szCs w:val="22"/>
        </w:rPr>
        <w:id w:val="1113482340"/>
        <w:docPartObj>
          <w:docPartGallery w:val="Table of Contents"/>
          <w:docPartUnique/>
        </w:docPartObj>
      </w:sdtPr>
      <w:sdtEndPr/>
      <w:sdtContent>
        <w:p w14:paraId="19D89E8A" w14:textId="616CACD5" w:rsidR="00B125C5" w:rsidRDefault="00B125C5">
          <w:pPr>
            <w:pStyle w:val="TOCHeading"/>
          </w:pPr>
          <w:r>
            <w:t>Table of Contents</w:t>
          </w:r>
        </w:p>
        <w:p w14:paraId="2646DC37" w14:textId="7E9C4A8A" w:rsidR="00B125C5" w:rsidRDefault="00B125C5">
          <w:pPr>
            <w:pStyle w:val="TOC1"/>
          </w:pPr>
          <w:r>
            <w:rPr>
              <w:b/>
              <w:bCs/>
            </w:rPr>
            <w:t>Project Brief</w:t>
          </w:r>
          <w:r>
            <w:ptab w:relativeTo="margin" w:alignment="right" w:leader="dot"/>
          </w:r>
          <w:r w:rsidR="0089246E">
            <w:t>3</w:t>
          </w:r>
        </w:p>
        <w:p w14:paraId="077AF9C8" w14:textId="786DBA62" w:rsidR="00B125C5" w:rsidRDefault="00B125C5">
          <w:pPr>
            <w:pStyle w:val="TOC2"/>
            <w:ind w:left="216"/>
          </w:pPr>
          <w:r>
            <w:t>Keywords</w:t>
          </w:r>
          <w:r>
            <w:ptab w:relativeTo="margin" w:alignment="right" w:leader="dot"/>
          </w:r>
          <w:r w:rsidR="0089246E">
            <w:t>3</w:t>
          </w:r>
        </w:p>
        <w:p w14:paraId="13CD324B" w14:textId="630157CC" w:rsidR="00B125C5" w:rsidRDefault="00B125C5">
          <w:pPr>
            <w:pStyle w:val="TOC3"/>
            <w:ind w:left="446"/>
          </w:pPr>
          <w:r>
            <w:t>Statistics</w:t>
          </w:r>
          <w:r>
            <w:ptab w:relativeTo="margin" w:alignment="right" w:leader="dot"/>
          </w:r>
          <w:r w:rsidR="0089246E">
            <w:t>4</w:t>
          </w:r>
        </w:p>
        <w:p w14:paraId="420F2968" w14:textId="2B8EB417" w:rsidR="00B125C5" w:rsidRDefault="00B125C5">
          <w:pPr>
            <w:pStyle w:val="TOC1"/>
          </w:pPr>
          <w:r>
            <w:rPr>
              <w:b/>
              <w:bCs/>
            </w:rPr>
            <w:t>Technical Inclusions</w:t>
          </w:r>
          <w:r>
            <w:ptab w:relativeTo="margin" w:alignment="right" w:leader="dot"/>
          </w:r>
          <w:r>
            <w:rPr>
              <w:b/>
              <w:bCs/>
            </w:rPr>
            <w:t>4</w:t>
          </w:r>
        </w:p>
        <w:p w14:paraId="5AB46388" w14:textId="0ECB0253" w:rsidR="00B125C5" w:rsidRDefault="00B125C5">
          <w:pPr>
            <w:pStyle w:val="TOC2"/>
            <w:ind w:left="216"/>
          </w:pPr>
          <w:r>
            <w:t>Back-end</w:t>
          </w:r>
          <w:r>
            <w:ptab w:relativeTo="margin" w:alignment="right" w:leader="dot"/>
          </w:r>
          <w:r w:rsidR="0089246E">
            <w:t>4</w:t>
          </w:r>
        </w:p>
        <w:p w14:paraId="6A70E934" w14:textId="77E981BA" w:rsidR="00B125C5" w:rsidRDefault="00B125C5">
          <w:pPr>
            <w:pStyle w:val="TOC3"/>
            <w:ind w:left="446"/>
          </w:pPr>
          <w:r>
            <w:t>Front-end</w:t>
          </w:r>
          <w:r>
            <w:ptab w:relativeTo="margin" w:alignment="right" w:leader="dot"/>
          </w:r>
          <w:r w:rsidR="0089246E">
            <w:t>5</w:t>
          </w:r>
        </w:p>
        <w:p w14:paraId="0EE63801" w14:textId="7FC473F9" w:rsidR="00B125C5" w:rsidRDefault="00B125C5" w:rsidP="00B125C5">
          <w:pPr>
            <w:pStyle w:val="TOC3"/>
            <w:ind w:firstLine="280"/>
          </w:pPr>
          <w:r>
            <w:t>Project Deployment</w:t>
          </w:r>
          <w:r>
            <w:ptab w:relativeTo="margin" w:alignment="right" w:leader="dot"/>
          </w:r>
          <w:r w:rsidR="0089246E">
            <w:t>5</w:t>
          </w:r>
        </w:p>
        <w:p w14:paraId="45267BD3" w14:textId="18D79E26" w:rsidR="00B125C5" w:rsidRDefault="00B125C5" w:rsidP="00B125C5">
          <w:pPr>
            <w:pStyle w:val="TOC1"/>
          </w:pPr>
          <w:r>
            <w:rPr>
              <w:b/>
              <w:bCs/>
            </w:rPr>
            <w:t>The Prototype</w:t>
          </w:r>
          <w:r>
            <w:ptab w:relativeTo="margin" w:alignment="right" w:leader="dot"/>
          </w:r>
          <w:r w:rsidR="0089246E">
            <w:t>6</w:t>
          </w:r>
        </w:p>
        <w:p w14:paraId="70692EC2" w14:textId="27AF8B42" w:rsidR="00B125C5" w:rsidRDefault="00B125C5" w:rsidP="00B125C5">
          <w:pPr>
            <w:pStyle w:val="TOC2"/>
            <w:ind w:left="216"/>
          </w:pPr>
          <w:r>
            <w:t>Charts Required</w:t>
          </w:r>
          <w:r>
            <w:ptab w:relativeTo="margin" w:alignment="right" w:leader="dot"/>
          </w:r>
          <w:r w:rsidR="0089246E">
            <w:t>6</w:t>
          </w:r>
        </w:p>
        <w:p w14:paraId="5055BBF7" w14:textId="4604BCBB" w:rsidR="00B125C5" w:rsidRDefault="00B125C5" w:rsidP="00B125C5">
          <w:pPr>
            <w:pStyle w:val="TOC1"/>
          </w:pPr>
          <w:r>
            <w:rPr>
              <w:b/>
              <w:bCs/>
            </w:rPr>
            <w:t>Back-end Setup</w:t>
          </w:r>
          <w:r>
            <w:ptab w:relativeTo="margin" w:alignment="right" w:leader="dot"/>
          </w:r>
          <w:r w:rsidR="0089246E">
            <w:t>9</w:t>
          </w:r>
        </w:p>
        <w:p w14:paraId="0B72995D" w14:textId="555380C1" w:rsidR="00B125C5" w:rsidRDefault="00B125C5" w:rsidP="00B125C5">
          <w:pPr>
            <w:pStyle w:val="TOC1"/>
          </w:pPr>
          <w:r>
            <w:rPr>
              <w:b/>
              <w:bCs/>
            </w:rPr>
            <w:t>Front-end Setup</w:t>
          </w:r>
          <w:r>
            <w:ptab w:relativeTo="margin" w:alignment="right" w:leader="dot"/>
          </w:r>
          <w:r w:rsidR="0089246E">
            <w:t>12</w:t>
          </w:r>
        </w:p>
        <w:p w14:paraId="46723C88" w14:textId="58679B1C" w:rsidR="00B125C5" w:rsidRDefault="00B125C5" w:rsidP="00B125C5">
          <w:pPr>
            <w:pStyle w:val="TOC2"/>
            <w:ind w:left="216"/>
          </w:pPr>
          <w:r>
            <w:t>Index.html</w:t>
          </w:r>
          <w:r>
            <w:ptab w:relativeTo="margin" w:alignment="right" w:leader="dot"/>
          </w:r>
          <w:r w:rsidR="0089246E">
            <w:t>12</w:t>
          </w:r>
        </w:p>
        <w:p w14:paraId="5BC981A0" w14:textId="44921078" w:rsidR="00B125C5" w:rsidRDefault="00B125C5" w:rsidP="00B125C5">
          <w:pPr>
            <w:pStyle w:val="TOC2"/>
            <w:ind w:left="216" w:firstLine="504"/>
          </w:pPr>
          <w:r>
            <w:t>Graph.js</w:t>
          </w:r>
          <w:r>
            <w:ptab w:relativeTo="margin" w:alignment="right" w:leader="dot"/>
          </w:r>
          <w:r w:rsidR="0089246E">
            <w:t>13</w:t>
          </w:r>
        </w:p>
        <w:p w14:paraId="79C430B0" w14:textId="62FBB326" w:rsidR="00B125C5" w:rsidRDefault="00B125C5" w:rsidP="00B125C5">
          <w:pPr>
            <w:pStyle w:val="TOC2"/>
            <w:ind w:left="936" w:firstLine="504"/>
          </w:pPr>
          <w:r>
            <w:t>Custom.css</w:t>
          </w:r>
          <w:r>
            <w:ptab w:relativeTo="margin" w:alignment="right" w:leader="dot"/>
          </w:r>
          <w:r w:rsidR="0089246E">
            <w:t>13</w:t>
          </w:r>
        </w:p>
        <w:p w14:paraId="74D14B51" w14:textId="508CB818" w:rsidR="00FF3D87" w:rsidRDefault="00FF3D87" w:rsidP="00FF3D87">
          <w:pPr>
            <w:pStyle w:val="TOC1"/>
          </w:pPr>
          <w:r>
            <w:rPr>
              <w:b/>
              <w:bCs/>
            </w:rPr>
            <w:t>Testing Results</w:t>
          </w:r>
          <w:r>
            <w:ptab w:relativeTo="margin" w:alignment="right" w:leader="dot"/>
          </w:r>
          <w:r w:rsidR="0089246E">
            <w:rPr>
              <w:b/>
              <w:bCs/>
            </w:rPr>
            <w:t>15</w:t>
          </w:r>
        </w:p>
        <w:p w14:paraId="704A4810" w14:textId="5D5C1BA1" w:rsidR="00FF3D87" w:rsidRDefault="00FF3D87" w:rsidP="00FF3D87">
          <w:pPr>
            <w:pStyle w:val="TOC1"/>
          </w:pPr>
          <w:r>
            <w:rPr>
              <w:b/>
              <w:bCs/>
            </w:rPr>
            <w:t>The Complete Product</w:t>
          </w:r>
          <w:r>
            <w:ptab w:relativeTo="margin" w:alignment="right" w:leader="dot"/>
          </w:r>
          <w:r w:rsidR="0089246E">
            <w:t>29</w:t>
          </w:r>
        </w:p>
        <w:p w14:paraId="6CBB7882" w14:textId="6DFE525C" w:rsidR="00FF3D87" w:rsidRDefault="00C70EB9" w:rsidP="00FF3D87">
          <w:pPr>
            <w:pStyle w:val="TOC2"/>
            <w:ind w:left="216"/>
          </w:pPr>
          <w:r>
            <w:t>The nav bar</w:t>
          </w:r>
          <w:r w:rsidR="00FF3D87">
            <w:ptab w:relativeTo="margin" w:alignment="right" w:leader="dot"/>
          </w:r>
          <w:r w:rsidR="0089246E">
            <w:t>29</w:t>
          </w:r>
        </w:p>
        <w:p w14:paraId="6F0B063D" w14:textId="3E72D8D6" w:rsidR="00FF3D87" w:rsidRDefault="00C70EB9" w:rsidP="00C70EB9">
          <w:pPr>
            <w:pStyle w:val="TOC2"/>
            <w:ind w:left="0"/>
          </w:pPr>
          <w:r>
            <w:t xml:space="preserve">       Line Chart – Amount of Fish Types Through the Years</w:t>
          </w:r>
          <w:r w:rsidR="00FF3D87">
            <w:ptab w:relativeTo="margin" w:alignment="right" w:leader="dot"/>
          </w:r>
          <w:r w:rsidR="0089246E">
            <w:t>29</w:t>
          </w:r>
        </w:p>
        <w:p w14:paraId="14FB4B79" w14:textId="651ED2E1" w:rsidR="00FF3D87" w:rsidRDefault="00C70EB9" w:rsidP="00C70EB9">
          <w:pPr>
            <w:pStyle w:val="TOC2"/>
          </w:pPr>
          <w:r>
            <w:t xml:space="preserve">     Pie Chart – Fish by Region</w:t>
          </w:r>
          <w:r w:rsidR="00FF3D87">
            <w:ptab w:relativeTo="margin" w:alignment="right" w:leader="dot"/>
          </w:r>
          <w:r w:rsidR="0089246E">
            <w:t>30</w:t>
          </w:r>
        </w:p>
        <w:p w14:paraId="42EE1E72" w14:textId="2F4DA434" w:rsidR="00E268C4" w:rsidRDefault="00E268C4" w:rsidP="00E268C4">
          <w:pPr>
            <w:pStyle w:val="TOC2"/>
            <w:ind w:left="0"/>
          </w:pPr>
          <w:r>
            <w:t xml:space="preserve">           Pie Chart – Main Regional Ports</w:t>
          </w:r>
          <w:r>
            <w:ptab w:relativeTo="margin" w:alignment="right" w:leader="dot"/>
          </w:r>
          <w:r w:rsidR="0089246E">
            <w:t>30</w:t>
          </w:r>
        </w:p>
        <w:p w14:paraId="4412C84A" w14:textId="169A0631" w:rsidR="00E268C4" w:rsidRDefault="00E268C4" w:rsidP="00E268C4">
          <w:pPr>
            <w:pStyle w:val="TOC2"/>
          </w:pPr>
          <w:r>
            <w:t xml:space="preserve">         </w:t>
          </w:r>
          <w:r w:rsidR="00324188">
            <w:t>Select Menu – Fish Names and Row Chart – Fish Types</w:t>
          </w:r>
          <w:r>
            <w:ptab w:relativeTo="margin" w:alignment="right" w:leader="dot"/>
          </w:r>
          <w:r w:rsidR="0089246E">
            <w:t>31</w:t>
          </w:r>
        </w:p>
        <w:p w14:paraId="06A9286E" w14:textId="7F558911" w:rsidR="00324188" w:rsidRPr="00324188" w:rsidRDefault="00324188" w:rsidP="00324188">
          <w:r>
            <w:tab/>
            <w:t xml:space="preserve"> Conclusion</w:t>
          </w:r>
          <w:r>
            <w:ptab w:relativeTo="margin" w:alignment="right" w:leader="dot"/>
          </w:r>
          <w:r w:rsidR="0089246E">
            <w:t>32</w:t>
          </w:r>
        </w:p>
        <w:p w14:paraId="486DF152" w14:textId="58276451" w:rsidR="00324188" w:rsidRDefault="00324188" w:rsidP="00324188">
          <w:pPr>
            <w:pStyle w:val="TOC1"/>
          </w:pPr>
          <w:r>
            <w:rPr>
              <w:b/>
              <w:bCs/>
            </w:rPr>
            <w:t>Heroku Deployment</w:t>
          </w:r>
          <w:r>
            <w:ptab w:relativeTo="margin" w:alignment="right" w:leader="dot"/>
          </w:r>
          <w:r w:rsidR="00693393">
            <w:t>33</w:t>
          </w:r>
        </w:p>
        <w:p w14:paraId="3CCFB2BA" w14:textId="0C8E96D0" w:rsidR="00324188" w:rsidRDefault="000B651D" w:rsidP="00324188">
          <w:pPr>
            <w:pStyle w:val="TOC2"/>
            <w:ind w:left="216"/>
          </w:pPr>
          <w:r>
            <w:t>Heroku new app setup</w:t>
          </w:r>
          <w:r w:rsidR="00324188">
            <w:ptab w:relativeTo="margin" w:alignment="right" w:leader="dot"/>
          </w:r>
          <w:r w:rsidR="00693393">
            <w:t>33</w:t>
          </w:r>
        </w:p>
        <w:p w14:paraId="07085E8B" w14:textId="7D4BC9B4" w:rsidR="00324188" w:rsidRDefault="00324188" w:rsidP="00324188">
          <w:pPr>
            <w:pStyle w:val="TOC2"/>
            <w:ind w:left="0"/>
          </w:pPr>
          <w:r>
            <w:t xml:space="preserve">       </w:t>
          </w:r>
          <w:r w:rsidR="000B651D">
            <w:t>Requirements file</w:t>
          </w:r>
          <w:r>
            <w:ptab w:relativeTo="margin" w:alignment="right" w:leader="dot"/>
          </w:r>
          <w:r w:rsidR="00693393">
            <w:t>34</w:t>
          </w:r>
        </w:p>
        <w:p w14:paraId="671FAD38" w14:textId="3C373AF7" w:rsidR="00324188" w:rsidRDefault="00324188" w:rsidP="00324188">
          <w:pPr>
            <w:pStyle w:val="TOC2"/>
          </w:pPr>
          <w:r>
            <w:lastRenderedPageBreak/>
            <w:t xml:space="preserve">     </w:t>
          </w:r>
          <w:proofErr w:type="spellStart"/>
          <w:r>
            <w:t>P</w:t>
          </w:r>
          <w:r w:rsidR="000B651D">
            <w:t>rocfile</w:t>
          </w:r>
          <w:proofErr w:type="spellEnd"/>
          <w:r>
            <w:ptab w:relativeTo="margin" w:alignment="right" w:leader="dot"/>
          </w:r>
          <w:r w:rsidR="00693393">
            <w:t>34</w:t>
          </w:r>
        </w:p>
        <w:p w14:paraId="45453C6C" w14:textId="1A1F07D8" w:rsidR="00324188" w:rsidRDefault="00324188" w:rsidP="00324188">
          <w:pPr>
            <w:pStyle w:val="TOC2"/>
            <w:ind w:left="0"/>
          </w:pPr>
          <w:r>
            <w:t xml:space="preserve">           </w:t>
          </w:r>
          <w:r w:rsidR="000B651D">
            <w:t>Runtime.txt</w:t>
          </w:r>
          <w:r>
            <w:ptab w:relativeTo="margin" w:alignment="right" w:leader="dot"/>
          </w:r>
          <w:r w:rsidR="00693393">
            <w:t>35</w:t>
          </w:r>
        </w:p>
        <w:p w14:paraId="49E3CE32" w14:textId="0320A090" w:rsidR="000B651D" w:rsidRDefault="000B651D" w:rsidP="000B651D">
          <w:pPr>
            <w:pStyle w:val="TOC1"/>
          </w:pPr>
          <w:r>
            <w:rPr>
              <w:b/>
              <w:bCs/>
            </w:rPr>
            <w:t>Appendix A - References</w:t>
          </w:r>
          <w:r>
            <w:ptab w:relativeTo="margin" w:alignment="right" w:leader="dot"/>
          </w:r>
          <w:r w:rsidR="00693393">
            <w:t>36</w:t>
          </w:r>
        </w:p>
        <w:p w14:paraId="555B2FB2" w14:textId="351DD010" w:rsidR="00B125C5" w:rsidRPr="00B125C5" w:rsidRDefault="00E73F6E" w:rsidP="00B125C5"/>
      </w:sdtContent>
    </w:sdt>
    <w:p w14:paraId="5672F43D" w14:textId="31EAF4C5" w:rsidR="00B82C1C" w:rsidRDefault="00CB1A4A" w:rsidP="00794805">
      <w:pPr>
        <w:pStyle w:val="Heading2"/>
      </w:pPr>
      <w:r>
        <w:t>P</w:t>
      </w:r>
      <w:r w:rsidR="00755471">
        <w:t>roject Brief</w:t>
      </w:r>
    </w:p>
    <w:p w14:paraId="1310B7CE" w14:textId="2FFF04AF" w:rsidR="00B82C1C" w:rsidRDefault="00755471" w:rsidP="001C3B92">
      <w:pPr>
        <w:jc w:val="both"/>
      </w:pPr>
      <w:r>
        <w:t xml:space="preserve">The goal of the stream </w:t>
      </w:r>
      <w:r w:rsidR="005A39A8">
        <w:t>t</w:t>
      </w:r>
      <w:r w:rsidR="005E1EBA">
        <w:t>hree</w:t>
      </w:r>
      <w:r>
        <w:t xml:space="preserve"> project is to build </w:t>
      </w:r>
      <w:r w:rsidR="00521742">
        <w:t xml:space="preserve">a </w:t>
      </w:r>
      <w:r w:rsidR="005E1EBA">
        <w:t xml:space="preserve">Django project composed of multiple applications (apps). The Django project should include an ecommerce element to it, </w:t>
      </w:r>
      <w:r w:rsidR="00806B86">
        <w:t>establish a login/logout authentication mechanism for users to the Website and connect to a database to store Website data.</w:t>
      </w:r>
    </w:p>
    <w:p w14:paraId="59252CDC" w14:textId="38BD57C4" w:rsidR="00B43EC5" w:rsidRDefault="00806B86" w:rsidP="00B43EC5">
      <w:r>
        <w:t xml:space="preserve">After considering a few ideas the </w:t>
      </w:r>
      <w:proofErr w:type="spellStart"/>
      <w:r>
        <w:t>Motorholics</w:t>
      </w:r>
      <w:proofErr w:type="spellEnd"/>
      <w:r>
        <w:t xml:space="preserve"> Website was born, aiming to connect all users and car enthusiasts to car mechanics for advice and assistance with any car issues or subject interest.</w:t>
      </w:r>
    </w:p>
    <w:p w14:paraId="35744902" w14:textId="59588480" w:rsidR="00806B86" w:rsidRDefault="00806B86" w:rsidP="00B43EC5">
      <w:r>
        <w:t xml:space="preserve">This meant that the Website should contain a discussion feature for all users to comment on. It also allows scope for the mechanics to write any articles of interest to </w:t>
      </w:r>
      <w:r w:rsidR="000F7562">
        <w:t xml:space="preserve">further educate users.  Therefore, a forum and a blog </w:t>
      </w:r>
      <w:proofErr w:type="gramStart"/>
      <w:r w:rsidR="000F7562">
        <w:t>was</w:t>
      </w:r>
      <w:proofErr w:type="gramEnd"/>
      <w:r w:rsidR="000F7562">
        <w:t xml:space="preserve"> decided on.</w:t>
      </w:r>
    </w:p>
    <w:p w14:paraId="24AD62FA" w14:textId="4A2E6953" w:rsidR="000F7562" w:rsidRDefault="000F7562" w:rsidP="00B43EC5">
      <w:r>
        <w:t xml:space="preserve">The mechanics can respond to users’ issues via the forum and in a </w:t>
      </w:r>
      <w:proofErr w:type="gramStart"/>
      <w:r>
        <w:t>real world</w:t>
      </w:r>
      <w:proofErr w:type="gramEnd"/>
      <w:r>
        <w:t xml:space="preserve"> example can be ‘searched’ via search engine such as Google. However, since the mechanics would be spending the time and offering valuable car advice which normally users would obtain a car garage it was decided that a subscription facility should be established so that those users requiring repeated assistance can obtain first hand quick advice on a prolonged basis.</w:t>
      </w:r>
    </w:p>
    <w:p w14:paraId="2202EEA0" w14:textId="0901DC6B" w:rsidR="007E7BE9" w:rsidRDefault="007E7BE9" w:rsidP="007E7BE9">
      <w:r>
        <w:t>Therefore, the main features of this Django Website are:</w:t>
      </w:r>
    </w:p>
    <w:p w14:paraId="7D3DDF9E" w14:textId="6E756B1E" w:rsidR="007E7BE9" w:rsidRDefault="007E7BE9" w:rsidP="007E7BE9">
      <w:pPr>
        <w:pStyle w:val="ListParagraph"/>
        <w:numPr>
          <w:ilvl w:val="0"/>
          <w:numId w:val="29"/>
        </w:numPr>
      </w:pPr>
      <w:r>
        <w:t>Car Blog (mechanics car topics)</w:t>
      </w:r>
    </w:p>
    <w:p w14:paraId="299B5303" w14:textId="478527F1" w:rsidR="007E7BE9" w:rsidRDefault="007E7BE9" w:rsidP="007E7BE9">
      <w:pPr>
        <w:pStyle w:val="ListParagraph"/>
        <w:numPr>
          <w:ilvl w:val="0"/>
          <w:numId w:val="29"/>
        </w:numPr>
      </w:pPr>
      <w:r>
        <w:t>Car Forum (mechanics and users discussion forum – help site!)</w:t>
      </w:r>
    </w:p>
    <w:p w14:paraId="5A5A3280" w14:textId="37A14EC4" w:rsidR="007E7BE9" w:rsidRDefault="007E7BE9" w:rsidP="007E7BE9">
      <w:pPr>
        <w:pStyle w:val="ListParagraph"/>
        <w:numPr>
          <w:ilvl w:val="0"/>
          <w:numId w:val="29"/>
        </w:numPr>
      </w:pPr>
      <w:r>
        <w:t>User Registration (register to ask for advice via a small subscription)</w:t>
      </w:r>
    </w:p>
    <w:p w14:paraId="2C9FE143" w14:textId="77777777" w:rsidR="00806B86" w:rsidRPr="00B43EC5" w:rsidRDefault="00806B86" w:rsidP="00B43EC5"/>
    <w:p w14:paraId="0D1FE281" w14:textId="5044890E" w:rsidR="00B82C1C" w:rsidRDefault="00B82C1C"/>
    <w:p w14:paraId="704AC3FC" w14:textId="7F4D9BF2" w:rsidR="0077670E" w:rsidRDefault="0077670E"/>
    <w:p w14:paraId="5F64876D" w14:textId="2EAC4BD2" w:rsidR="0077670E" w:rsidRDefault="0077670E"/>
    <w:p w14:paraId="22E58E5C" w14:textId="5B931572" w:rsidR="0077670E" w:rsidRDefault="0077670E"/>
    <w:p w14:paraId="34AA8ED5" w14:textId="0E3641BF" w:rsidR="0077670E" w:rsidRDefault="0077670E"/>
    <w:p w14:paraId="5284F0FC" w14:textId="77777777" w:rsidR="0077670E" w:rsidRDefault="0077670E"/>
    <w:p w14:paraId="1B412D35" w14:textId="77777777" w:rsidR="00B82C1C" w:rsidRDefault="00B82C1C"/>
    <w:p w14:paraId="2E700287" w14:textId="77777777" w:rsidR="00B82C1C" w:rsidRDefault="00755471">
      <w:pPr>
        <w:pStyle w:val="Heading2"/>
        <w:rPr>
          <w:caps w:val="0"/>
          <w:sz w:val="32"/>
        </w:rPr>
      </w:pPr>
      <w:r>
        <w:rPr>
          <w:caps w:val="0"/>
          <w:sz w:val="32"/>
        </w:rPr>
        <w:t>Technical inclusions</w:t>
      </w:r>
    </w:p>
    <w:p w14:paraId="1A1DB855" w14:textId="713F2549" w:rsidR="00B82C1C" w:rsidRDefault="00755471" w:rsidP="001C3B92">
      <w:pPr>
        <w:jc w:val="both"/>
      </w:pPr>
      <w:r>
        <w:t xml:space="preserve">The list below </w:t>
      </w:r>
      <w:r w:rsidR="00B43EC5">
        <w:t>presents</w:t>
      </w:r>
      <w:r>
        <w:t xml:space="preserve"> the techn</w:t>
      </w:r>
      <w:r w:rsidR="00B43EC5">
        <w:t>ologies</w:t>
      </w:r>
      <w:r>
        <w:t xml:space="preserve"> used to accomplish the </w:t>
      </w:r>
      <w:r w:rsidR="0077670E">
        <w:t xml:space="preserve">Django </w:t>
      </w:r>
      <w:proofErr w:type="spellStart"/>
      <w:r w:rsidR="0077670E">
        <w:t>Motorholics</w:t>
      </w:r>
      <w:proofErr w:type="spellEnd"/>
      <w:r>
        <w:t xml:space="preserve"> Website from the initial prototype versions to the completed Website product.</w:t>
      </w:r>
    </w:p>
    <w:p w14:paraId="1E86481A" w14:textId="77777777" w:rsidR="00EE012B" w:rsidRDefault="00EE012B" w:rsidP="001C3B92">
      <w:pPr>
        <w:jc w:val="both"/>
      </w:pPr>
    </w:p>
    <w:p w14:paraId="01354CB4" w14:textId="2B0D1533" w:rsidR="00B82C1C" w:rsidRDefault="0077670E" w:rsidP="00EB3015">
      <w:pPr>
        <w:pStyle w:val="Heading3"/>
      </w:pPr>
      <w:r>
        <w:t>Frameworks</w:t>
      </w:r>
    </w:p>
    <w:p w14:paraId="2FF30106" w14:textId="611A5FED" w:rsidR="0077670E" w:rsidRDefault="0077670E" w:rsidP="0077670E">
      <w:pPr>
        <w:suppressAutoHyphens w:val="0"/>
        <w:autoSpaceDN/>
        <w:spacing w:before="0" w:after="0" w:line="240" w:lineRule="auto"/>
        <w:ind w:left="540"/>
        <w:textAlignment w:val="center"/>
        <w:rPr>
          <w:color w:val="738AC8"/>
        </w:rPr>
      </w:pPr>
      <w:r w:rsidRPr="0077670E">
        <w:rPr>
          <w:color w:val="738AC8"/>
        </w:rPr>
        <w:t>Django 1.11.15</w:t>
      </w:r>
    </w:p>
    <w:p w14:paraId="4BDEF577" w14:textId="187D5854" w:rsidR="0077670E" w:rsidRPr="00E45685" w:rsidRDefault="00BA4ED0" w:rsidP="00E45685">
      <w:pPr>
        <w:pStyle w:val="ListParagraph"/>
        <w:numPr>
          <w:ilvl w:val="0"/>
          <w:numId w:val="31"/>
        </w:numPr>
        <w:suppressAutoHyphens w:val="0"/>
        <w:autoSpaceDN/>
        <w:spacing w:before="0" w:after="0" w:line="240" w:lineRule="auto"/>
        <w:textAlignment w:val="center"/>
        <w:rPr>
          <w:sz w:val="20"/>
          <w:szCs w:val="20"/>
        </w:rPr>
      </w:pPr>
      <w:r w:rsidRPr="00E45685">
        <w:rPr>
          <w:sz w:val="20"/>
          <w:szCs w:val="20"/>
        </w:rPr>
        <w:t xml:space="preserve">The Django framework allowed </w:t>
      </w:r>
      <w:r w:rsidR="00E52B60" w:rsidRPr="00E45685">
        <w:rPr>
          <w:sz w:val="20"/>
          <w:szCs w:val="20"/>
        </w:rPr>
        <w:t>creation of</w:t>
      </w:r>
      <w:r w:rsidR="00E45685" w:rsidRPr="00E45685">
        <w:rPr>
          <w:sz w:val="20"/>
          <w:szCs w:val="20"/>
        </w:rPr>
        <w:t>:</w:t>
      </w:r>
    </w:p>
    <w:p w14:paraId="1BB255C6" w14:textId="2EF7464F" w:rsidR="00E45685" w:rsidRDefault="00E45685" w:rsidP="00E45685">
      <w:pPr>
        <w:suppressAutoHyphens w:val="0"/>
        <w:autoSpaceDN/>
        <w:spacing w:before="0" w:after="0" w:line="240" w:lineRule="auto"/>
        <w:ind w:left="1260"/>
        <w:textAlignment w:val="center"/>
        <w:rPr>
          <w:sz w:val="20"/>
          <w:szCs w:val="20"/>
        </w:rPr>
      </w:pPr>
      <w:r w:rsidRPr="00E45685">
        <w:rPr>
          <w:b/>
          <w:sz w:val="20"/>
          <w:szCs w:val="20"/>
        </w:rPr>
        <w:t>Models</w:t>
      </w:r>
      <w:r w:rsidRPr="00E45685">
        <w:rPr>
          <w:sz w:val="20"/>
          <w:szCs w:val="20"/>
        </w:rPr>
        <w:t xml:space="preserve"> – this allowed classes, functions and tables to be established that could then be updated to the database. </w:t>
      </w:r>
    </w:p>
    <w:p w14:paraId="5F510583" w14:textId="608AC834" w:rsidR="00E45685" w:rsidRDefault="00E45685" w:rsidP="00E45685">
      <w:pPr>
        <w:suppressAutoHyphens w:val="0"/>
        <w:autoSpaceDN/>
        <w:spacing w:before="0" w:after="0" w:line="240" w:lineRule="auto"/>
        <w:ind w:left="1260"/>
        <w:textAlignment w:val="center"/>
        <w:rPr>
          <w:sz w:val="20"/>
          <w:szCs w:val="20"/>
        </w:rPr>
      </w:pPr>
      <w:r>
        <w:rPr>
          <w:b/>
          <w:sz w:val="20"/>
          <w:szCs w:val="20"/>
        </w:rPr>
        <w:t xml:space="preserve">Views </w:t>
      </w:r>
      <w:r>
        <w:rPr>
          <w:sz w:val="20"/>
          <w:szCs w:val="20"/>
        </w:rPr>
        <w:t>– this established the business logic (e.g. the user registration and how to handle email and password validation). The views link to the models and html templates</w:t>
      </w:r>
    </w:p>
    <w:p w14:paraId="472F6801" w14:textId="5B5230E9" w:rsidR="00E45685" w:rsidRPr="00E45685" w:rsidRDefault="00E45685" w:rsidP="00E45685">
      <w:pPr>
        <w:suppressAutoHyphens w:val="0"/>
        <w:autoSpaceDN/>
        <w:spacing w:before="0" w:after="0" w:line="240" w:lineRule="auto"/>
        <w:ind w:left="1260"/>
        <w:textAlignment w:val="center"/>
        <w:rPr>
          <w:sz w:val="20"/>
          <w:szCs w:val="20"/>
        </w:rPr>
      </w:pPr>
      <w:r>
        <w:rPr>
          <w:b/>
          <w:sz w:val="20"/>
          <w:szCs w:val="20"/>
        </w:rPr>
        <w:t xml:space="preserve">Templates </w:t>
      </w:r>
      <w:r>
        <w:rPr>
          <w:sz w:val="20"/>
          <w:szCs w:val="20"/>
        </w:rPr>
        <w:t xml:space="preserve">– here is where all the html templates are kept which presents the visual representation of the codes and </w:t>
      </w:r>
      <w:proofErr w:type="gramStart"/>
      <w:r>
        <w:rPr>
          <w:sz w:val="20"/>
          <w:szCs w:val="20"/>
        </w:rPr>
        <w:t>it’s</w:t>
      </w:r>
      <w:proofErr w:type="gramEnd"/>
      <w:r>
        <w:rPr>
          <w:sz w:val="20"/>
          <w:szCs w:val="20"/>
        </w:rPr>
        <w:t xml:space="preserve"> functions.</w:t>
      </w:r>
    </w:p>
    <w:p w14:paraId="2087FB0C" w14:textId="77777777" w:rsidR="0077670E" w:rsidRDefault="0077670E" w:rsidP="00EB3015">
      <w:pPr>
        <w:pStyle w:val="Heading3"/>
      </w:pPr>
    </w:p>
    <w:p w14:paraId="4EC7C697" w14:textId="77777777" w:rsidR="0077670E" w:rsidRDefault="0077670E" w:rsidP="00EB3015">
      <w:pPr>
        <w:pStyle w:val="Heading3"/>
      </w:pPr>
    </w:p>
    <w:p w14:paraId="32579566" w14:textId="1BB6CC49" w:rsidR="00C54199" w:rsidRDefault="00C54199" w:rsidP="00EB3015">
      <w:pPr>
        <w:pStyle w:val="Heading3"/>
      </w:pPr>
      <w:r>
        <w:t>Back-end</w:t>
      </w:r>
    </w:p>
    <w:p w14:paraId="0119901B" w14:textId="735978AC" w:rsidR="00B43EC5" w:rsidRDefault="00E11B51" w:rsidP="00B43EC5">
      <w:pPr>
        <w:suppressAutoHyphens w:val="0"/>
        <w:autoSpaceDN/>
        <w:spacing w:before="0" w:after="0" w:line="240" w:lineRule="auto"/>
        <w:ind w:left="540"/>
        <w:textAlignment w:val="center"/>
        <w:rPr>
          <w:color w:val="738AC8"/>
        </w:rPr>
      </w:pPr>
      <w:r>
        <w:rPr>
          <w:color w:val="738AC8"/>
        </w:rPr>
        <w:t>SQLite</w:t>
      </w:r>
    </w:p>
    <w:p w14:paraId="2B429BE3" w14:textId="312DAB80" w:rsidR="00C30F03" w:rsidRDefault="00E11B51" w:rsidP="00B43EC5">
      <w:pPr>
        <w:pStyle w:val="ListParagraph"/>
        <w:numPr>
          <w:ilvl w:val="0"/>
          <w:numId w:val="11"/>
        </w:numPr>
        <w:suppressAutoHyphens w:val="0"/>
        <w:autoSpaceDN/>
        <w:spacing w:before="0" w:after="0" w:line="240" w:lineRule="auto"/>
        <w:textAlignment w:val="center"/>
        <w:rPr>
          <w:sz w:val="20"/>
          <w:szCs w:val="20"/>
        </w:rPr>
      </w:pPr>
      <w:r>
        <w:rPr>
          <w:sz w:val="20"/>
          <w:szCs w:val="20"/>
        </w:rPr>
        <w:t>The open source SQL database allowed all the models and their data to be stored</w:t>
      </w:r>
      <w:r w:rsidR="00F073F2">
        <w:rPr>
          <w:sz w:val="20"/>
          <w:szCs w:val="20"/>
        </w:rPr>
        <w:t>. This is included with the Python so conveniently no further installations are required.</w:t>
      </w:r>
    </w:p>
    <w:p w14:paraId="5A1EFA01" w14:textId="77777777" w:rsidR="00B43EC5" w:rsidRPr="00B43EC5" w:rsidRDefault="00B43EC5" w:rsidP="00B43EC5">
      <w:pPr>
        <w:pStyle w:val="ListParagraph"/>
        <w:suppressAutoHyphens w:val="0"/>
        <w:autoSpaceDN/>
        <w:spacing w:before="0" w:after="0" w:line="240" w:lineRule="auto"/>
        <w:ind w:left="1260"/>
        <w:textAlignment w:val="center"/>
        <w:rPr>
          <w:sz w:val="20"/>
          <w:szCs w:val="20"/>
        </w:rPr>
      </w:pPr>
    </w:p>
    <w:p w14:paraId="5024D339" w14:textId="77777777" w:rsidR="00C54199" w:rsidRDefault="00C54199" w:rsidP="00B43EC5">
      <w:pPr>
        <w:spacing w:before="0" w:after="0"/>
        <w:rPr>
          <w:sz w:val="20"/>
          <w:szCs w:val="20"/>
        </w:rPr>
      </w:pPr>
    </w:p>
    <w:p w14:paraId="23846CFA" w14:textId="77777777" w:rsidR="00C54199" w:rsidRDefault="00C54199" w:rsidP="00B43EC5">
      <w:pPr>
        <w:spacing w:before="0" w:after="0"/>
        <w:rPr>
          <w:color w:val="738AC8"/>
        </w:rPr>
      </w:pPr>
    </w:p>
    <w:p w14:paraId="287701FC" w14:textId="24D2E73A" w:rsidR="00C54199" w:rsidRPr="00C54199" w:rsidRDefault="00C54199" w:rsidP="00EB3015">
      <w:pPr>
        <w:pStyle w:val="Heading3"/>
      </w:pPr>
      <w:r w:rsidRPr="00C54199">
        <w:t>Front</w:t>
      </w:r>
      <w:r>
        <w:t>-</w:t>
      </w:r>
      <w:r w:rsidRPr="00C54199">
        <w:t>end</w:t>
      </w:r>
    </w:p>
    <w:p w14:paraId="1453394A" w14:textId="77777777" w:rsidR="00C54199" w:rsidRDefault="00C54199" w:rsidP="00B43EC5">
      <w:pPr>
        <w:spacing w:before="0" w:after="0"/>
        <w:rPr>
          <w:color w:val="738AC8"/>
        </w:rPr>
      </w:pPr>
    </w:p>
    <w:p w14:paraId="5FA8E30A" w14:textId="2975D4F2" w:rsidR="00B43EC5" w:rsidRDefault="00B43EC5" w:rsidP="00B43EC5">
      <w:pPr>
        <w:spacing w:before="0" w:after="0"/>
        <w:rPr>
          <w:color w:val="738AC8"/>
        </w:rPr>
      </w:pPr>
      <w:r>
        <w:rPr>
          <w:color w:val="738AC8"/>
        </w:rPr>
        <w:t>(Semantic) HTML5</w:t>
      </w:r>
    </w:p>
    <w:p w14:paraId="6D1ACE26" w14:textId="77777777" w:rsidR="00B43EC5" w:rsidRDefault="00B43EC5" w:rsidP="00B43EC5">
      <w:pPr>
        <w:pStyle w:val="ListParagraph"/>
        <w:numPr>
          <w:ilvl w:val="0"/>
          <w:numId w:val="7"/>
        </w:numPr>
        <w:spacing w:before="0" w:after="0"/>
        <w:rPr>
          <w:sz w:val="20"/>
          <w:szCs w:val="20"/>
        </w:rPr>
      </w:pPr>
      <w:r>
        <w:rPr>
          <w:sz w:val="20"/>
          <w:szCs w:val="20"/>
        </w:rPr>
        <w:t>Website HTML structure – DOM</w:t>
      </w:r>
    </w:p>
    <w:p w14:paraId="386367A4" w14:textId="77777777" w:rsidR="00B43EC5" w:rsidRDefault="00B43EC5" w:rsidP="00B43EC5">
      <w:pPr>
        <w:spacing w:before="0" w:after="0"/>
        <w:rPr>
          <w:color w:val="738AC8"/>
        </w:rPr>
      </w:pPr>
    </w:p>
    <w:p w14:paraId="0411FF8D" w14:textId="77777777" w:rsidR="00B43EC5" w:rsidRDefault="00B43EC5" w:rsidP="00B43EC5">
      <w:pPr>
        <w:spacing w:before="0" w:after="0"/>
      </w:pPr>
      <w:r>
        <w:rPr>
          <w:color w:val="738AC8"/>
        </w:rPr>
        <w:t>CSS</w:t>
      </w:r>
      <w:r>
        <w:rPr>
          <w:sz w:val="20"/>
          <w:szCs w:val="20"/>
        </w:rPr>
        <w:tab/>
      </w:r>
    </w:p>
    <w:p w14:paraId="418585EF" w14:textId="12912FB6" w:rsidR="00B43EC5" w:rsidRDefault="00B43EC5" w:rsidP="00B43EC5">
      <w:pPr>
        <w:pStyle w:val="ListParagraph"/>
        <w:numPr>
          <w:ilvl w:val="1"/>
          <w:numId w:val="8"/>
        </w:numPr>
        <w:spacing w:before="0" w:after="0"/>
        <w:rPr>
          <w:sz w:val="20"/>
          <w:szCs w:val="20"/>
        </w:rPr>
      </w:pPr>
      <w:r>
        <w:rPr>
          <w:sz w:val="20"/>
          <w:szCs w:val="20"/>
        </w:rPr>
        <w:t xml:space="preserve">General and advanced Website display </w:t>
      </w:r>
      <w:r w:rsidR="00C30F03">
        <w:rPr>
          <w:sz w:val="20"/>
          <w:szCs w:val="20"/>
        </w:rPr>
        <w:t xml:space="preserve">including animation </w:t>
      </w:r>
      <w:r>
        <w:rPr>
          <w:sz w:val="20"/>
          <w:szCs w:val="20"/>
        </w:rPr>
        <w:t>(external style sheet)</w:t>
      </w:r>
    </w:p>
    <w:p w14:paraId="76CE46A4" w14:textId="77777777" w:rsidR="00B43EC5" w:rsidRDefault="00B43EC5" w:rsidP="00B43EC5">
      <w:pPr>
        <w:spacing w:before="0" w:after="0"/>
        <w:rPr>
          <w:sz w:val="20"/>
          <w:szCs w:val="20"/>
        </w:rPr>
      </w:pPr>
    </w:p>
    <w:p w14:paraId="6278F09F" w14:textId="77777777" w:rsidR="00B43EC5" w:rsidRDefault="00B43EC5" w:rsidP="00B43EC5">
      <w:pPr>
        <w:spacing w:before="0" w:after="0"/>
        <w:rPr>
          <w:color w:val="738AC8"/>
        </w:rPr>
      </w:pPr>
      <w:r>
        <w:rPr>
          <w:color w:val="738AC8"/>
        </w:rPr>
        <w:t>JavaScript</w:t>
      </w:r>
    </w:p>
    <w:p w14:paraId="54B3E518" w14:textId="4595DB44" w:rsidR="00B43EC5" w:rsidRDefault="00C30F03" w:rsidP="00B43EC5">
      <w:pPr>
        <w:pStyle w:val="ListParagraph"/>
        <w:numPr>
          <w:ilvl w:val="0"/>
          <w:numId w:val="9"/>
        </w:numPr>
        <w:spacing w:before="0" w:after="0"/>
        <w:rPr>
          <w:sz w:val="20"/>
          <w:szCs w:val="20"/>
        </w:rPr>
      </w:pPr>
      <w:r>
        <w:rPr>
          <w:sz w:val="20"/>
          <w:szCs w:val="20"/>
        </w:rPr>
        <w:t xml:space="preserve">JavaScript language was used to </w:t>
      </w:r>
      <w:r w:rsidR="00B91988">
        <w:rPr>
          <w:sz w:val="20"/>
          <w:szCs w:val="20"/>
        </w:rPr>
        <w:t xml:space="preserve">include a </w:t>
      </w:r>
      <w:r>
        <w:rPr>
          <w:sz w:val="20"/>
          <w:szCs w:val="20"/>
        </w:rPr>
        <w:t>responsive</w:t>
      </w:r>
      <w:r w:rsidR="00B91988">
        <w:rPr>
          <w:sz w:val="20"/>
          <w:szCs w:val="20"/>
        </w:rPr>
        <w:t xml:space="preserve"> ‘best car’ feature</w:t>
      </w:r>
    </w:p>
    <w:p w14:paraId="1468A1B0" w14:textId="77777777" w:rsidR="00B43EC5" w:rsidRDefault="00B43EC5" w:rsidP="00B43EC5">
      <w:pPr>
        <w:spacing w:before="0" w:after="0"/>
        <w:rPr>
          <w:sz w:val="20"/>
          <w:szCs w:val="20"/>
        </w:rPr>
      </w:pPr>
    </w:p>
    <w:p w14:paraId="0D0F99DC" w14:textId="176054CD" w:rsidR="00B43EC5" w:rsidRDefault="00B50A18" w:rsidP="00B43EC5">
      <w:pPr>
        <w:spacing w:before="0" w:after="0"/>
        <w:rPr>
          <w:color w:val="738AC8"/>
        </w:rPr>
      </w:pPr>
      <w:r>
        <w:rPr>
          <w:color w:val="738AC8"/>
        </w:rPr>
        <w:t>Bootstrap</w:t>
      </w:r>
    </w:p>
    <w:p w14:paraId="2A8E33E3" w14:textId="67028CDE" w:rsidR="00B43EC5" w:rsidRDefault="00755471" w:rsidP="00B43EC5">
      <w:pPr>
        <w:pStyle w:val="ListParagraph"/>
        <w:numPr>
          <w:ilvl w:val="0"/>
          <w:numId w:val="5"/>
        </w:numPr>
        <w:spacing w:before="0" w:after="0"/>
        <w:rPr>
          <w:sz w:val="20"/>
          <w:szCs w:val="20"/>
        </w:rPr>
      </w:pPr>
      <w:r>
        <w:rPr>
          <w:sz w:val="20"/>
          <w:szCs w:val="20"/>
        </w:rPr>
        <w:t>The free front-end framework in order to contribute to designing an eye-catching Website</w:t>
      </w:r>
    </w:p>
    <w:p w14:paraId="6B041AAF" w14:textId="5D87F2D7" w:rsidR="00E11B51" w:rsidRDefault="00E11B51" w:rsidP="00E11B51">
      <w:pPr>
        <w:suppressAutoHyphens w:val="0"/>
        <w:autoSpaceDN/>
        <w:spacing w:before="0" w:after="0" w:line="240" w:lineRule="auto"/>
        <w:textAlignment w:val="center"/>
        <w:rPr>
          <w:sz w:val="20"/>
          <w:szCs w:val="20"/>
        </w:rPr>
      </w:pPr>
    </w:p>
    <w:p w14:paraId="437C041D" w14:textId="27A86BE2" w:rsidR="00E11B51" w:rsidRPr="00E11B51" w:rsidRDefault="00E11B51" w:rsidP="00E11B51">
      <w:pPr>
        <w:pStyle w:val="Heading3"/>
      </w:pPr>
      <w:r w:rsidRPr="00E11B51">
        <w:lastRenderedPageBreak/>
        <w:t>Other</w:t>
      </w:r>
    </w:p>
    <w:p w14:paraId="7C599531" w14:textId="77777777" w:rsidR="00E11B51" w:rsidRDefault="00E11B51" w:rsidP="00E11B51">
      <w:pPr>
        <w:spacing w:before="0" w:after="0"/>
        <w:rPr>
          <w:color w:val="738AC8"/>
        </w:rPr>
      </w:pPr>
    </w:p>
    <w:p w14:paraId="033F8D34" w14:textId="39834778" w:rsidR="00E11B51" w:rsidRPr="00E11B51" w:rsidRDefault="00E11B51" w:rsidP="00E11B51">
      <w:pPr>
        <w:spacing w:before="0" w:after="0"/>
        <w:rPr>
          <w:color w:val="738AC8"/>
        </w:rPr>
      </w:pPr>
      <w:proofErr w:type="spellStart"/>
      <w:r w:rsidRPr="00E11B51">
        <w:rPr>
          <w:color w:val="738AC8"/>
        </w:rPr>
        <w:t>Disqus</w:t>
      </w:r>
      <w:proofErr w:type="spellEnd"/>
    </w:p>
    <w:p w14:paraId="2AE8FE71" w14:textId="03175CF4" w:rsidR="00E11B51" w:rsidRDefault="00E11B51" w:rsidP="00E11B51">
      <w:pPr>
        <w:pStyle w:val="ListParagraph"/>
        <w:numPr>
          <w:ilvl w:val="0"/>
          <w:numId w:val="5"/>
        </w:numPr>
        <w:spacing w:before="0" w:after="0"/>
        <w:rPr>
          <w:sz w:val="20"/>
          <w:szCs w:val="20"/>
        </w:rPr>
      </w:pPr>
      <w:proofErr w:type="spellStart"/>
      <w:r>
        <w:rPr>
          <w:sz w:val="20"/>
          <w:szCs w:val="20"/>
        </w:rPr>
        <w:t>Disqus</w:t>
      </w:r>
      <w:proofErr w:type="spellEnd"/>
      <w:r>
        <w:rPr>
          <w:sz w:val="20"/>
          <w:szCs w:val="20"/>
        </w:rPr>
        <w:t xml:space="preserve"> was used to include a global comments platform for the </w:t>
      </w:r>
      <w:proofErr w:type="spellStart"/>
      <w:r>
        <w:rPr>
          <w:sz w:val="20"/>
          <w:szCs w:val="20"/>
        </w:rPr>
        <w:t>Motorholic</w:t>
      </w:r>
      <w:proofErr w:type="spellEnd"/>
      <w:r>
        <w:rPr>
          <w:sz w:val="20"/>
          <w:szCs w:val="20"/>
        </w:rPr>
        <w:t xml:space="preserve"> blog</w:t>
      </w:r>
    </w:p>
    <w:p w14:paraId="3255A5A1" w14:textId="4068CBD5" w:rsidR="00616C71" w:rsidRDefault="00616C71" w:rsidP="00616C71">
      <w:pPr>
        <w:spacing w:before="0" w:after="0"/>
        <w:rPr>
          <w:sz w:val="20"/>
          <w:szCs w:val="20"/>
        </w:rPr>
      </w:pPr>
    </w:p>
    <w:p w14:paraId="0F608CEA" w14:textId="7CC2A914" w:rsidR="00616C71" w:rsidRPr="00616C71" w:rsidRDefault="00616C71" w:rsidP="00616C71">
      <w:pPr>
        <w:spacing w:before="0" w:after="0"/>
        <w:rPr>
          <w:color w:val="738AC8"/>
        </w:rPr>
      </w:pPr>
      <w:r w:rsidRPr="00616C71">
        <w:rPr>
          <w:color w:val="738AC8"/>
        </w:rPr>
        <w:t>Stripe</w:t>
      </w:r>
    </w:p>
    <w:p w14:paraId="52DD4C31" w14:textId="7E91D3D7" w:rsidR="00616C71" w:rsidRPr="00616C71" w:rsidRDefault="00616C71" w:rsidP="00616C71">
      <w:pPr>
        <w:pStyle w:val="ListParagraph"/>
        <w:numPr>
          <w:ilvl w:val="0"/>
          <w:numId w:val="11"/>
        </w:numPr>
        <w:spacing w:before="0" w:after="0"/>
        <w:rPr>
          <w:sz w:val="20"/>
          <w:szCs w:val="20"/>
        </w:rPr>
      </w:pPr>
      <w:r w:rsidRPr="00616C71">
        <w:rPr>
          <w:sz w:val="20"/>
          <w:szCs w:val="20"/>
        </w:rPr>
        <w:t>Stripe API’s allow payment processing and this was used for the user registration/subscription model</w:t>
      </w:r>
    </w:p>
    <w:p w14:paraId="2EE90895" w14:textId="770DDF5E" w:rsidR="00E11B51" w:rsidRDefault="00E11B51" w:rsidP="00EB3015">
      <w:pPr>
        <w:pStyle w:val="Heading3"/>
      </w:pPr>
    </w:p>
    <w:p w14:paraId="6A3F0C3C" w14:textId="7F778F38" w:rsidR="00435277" w:rsidRPr="00AC4483" w:rsidRDefault="00435277" w:rsidP="00AC4483">
      <w:pPr>
        <w:spacing w:before="0" w:after="0"/>
        <w:rPr>
          <w:color w:val="738AC8"/>
        </w:rPr>
      </w:pPr>
      <w:proofErr w:type="spellStart"/>
      <w:r w:rsidRPr="00AC4483">
        <w:rPr>
          <w:color w:val="738AC8"/>
        </w:rPr>
        <w:t>Tinymce</w:t>
      </w:r>
      <w:proofErr w:type="spellEnd"/>
    </w:p>
    <w:p w14:paraId="28BE4E68" w14:textId="0165BEFD" w:rsidR="00435277" w:rsidRPr="00AC4483" w:rsidRDefault="00435277" w:rsidP="00AC4483">
      <w:pPr>
        <w:pStyle w:val="ListParagraph"/>
        <w:numPr>
          <w:ilvl w:val="0"/>
          <w:numId w:val="11"/>
        </w:numPr>
        <w:rPr>
          <w:sz w:val="20"/>
          <w:szCs w:val="20"/>
        </w:rPr>
      </w:pPr>
      <w:proofErr w:type="spellStart"/>
      <w:r w:rsidRPr="00AC4483">
        <w:rPr>
          <w:sz w:val="20"/>
          <w:szCs w:val="20"/>
        </w:rPr>
        <w:t>Tinymce</w:t>
      </w:r>
      <w:proofErr w:type="spellEnd"/>
      <w:r w:rsidRPr="00AC4483">
        <w:rPr>
          <w:sz w:val="20"/>
          <w:szCs w:val="20"/>
        </w:rPr>
        <w:t xml:space="preserve"> is a WYSIWYG HTML editor</w:t>
      </w:r>
      <w:r w:rsidR="00AC4483" w:rsidRPr="00AC4483">
        <w:rPr>
          <w:sz w:val="20"/>
          <w:szCs w:val="20"/>
        </w:rPr>
        <w:t xml:space="preserve"> and allows users to update threads in a pretty table on the </w:t>
      </w:r>
      <w:proofErr w:type="spellStart"/>
      <w:r w:rsidR="00AC4483" w:rsidRPr="00AC4483">
        <w:rPr>
          <w:sz w:val="20"/>
          <w:szCs w:val="20"/>
        </w:rPr>
        <w:t>Motorholics</w:t>
      </w:r>
      <w:proofErr w:type="spellEnd"/>
      <w:r w:rsidR="00AC4483" w:rsidRPr="00AC4483">
        <w:rPr>
          <w:sz w:val="20"/>
          <w:szCs w:val="20"/>
        </w:rPr>
        <w:t xml:space="preserve"> forum</w:t>
      </w:r>
    </w:p>
    <w:p w14:paraId="4650DC9B" w14:textId="6F88AA65" w:rsidR="00435277" w:rsidRDefault="00435277" w:rsidP="00AC4483">
      <w:pPr>
        <w:spacing w:before="0" w:after="0"/>
        <w:rPr>
          <w:color w:val="738AC8"/>
        </w:rPr>
      </w:pPr>
      <w:r w:rsidRPr="00AC4483">
        <w:rPr>
          <w:color w:val="738AC8"/>
        </w:rPr>
        <w:t xml:space="preserve">Font Awesome </w:t>
      </w:r>
    </w:p>
    <w:p w14:paraId="734F7CCE" w14:textId="0B8FBEF6" w:rsidR="00435277" w:rsidRDefault="00435277" w:rsidP="00AC4483">
      <w:pPr>
        <w:pStyle w:val="ListParagraph"/>
        <w:numPr>
          <w:ilvl w:val="0"/>
          <w:numId w:val="11"/>
        </w:numPr>
      </w:pPr>
      <w:r>
        <w:t xml:space="preserve">Font Awesome was used for add icons </w:t>
      </w:r>
      <w:r w:rsidR="00AC4483">
        <w:t>to make the functions more enjoyable such as the car icon on the buttons</w:t>
      </w:r>
    </w:p>
    <w:p w14:paraId="0EA9ACF6" w14:textId="77777777" w:rsidR="00435277" w:rsidRPr="00435277" w:rsidRDefault="00435277" w:rsidP="00435277"/>
    <w:p w14:paraId="053C3727" w14:textId="77777777" w:rsidR="00E11B51" w:rsidRDefault="00E11B51" w:rsidP="00EB3015">
      <w:pPr>
        <w:pStyle w:val="Heading3"/>
      </w:pPr>
    </w:p>
    <w:p w14:paraId="4AD68014" w14:textId="77777777" w:rsidR="00E11B51" w:rsidRDefault="00E11B51" w:rsidP="00EB3015">
      <w:pPr>
        <w:pStyle w:val="Heading3"/>
      </w:pPr>
    </w:p>
    <w:p w14:paraId="6C2E3E26" w14:textId="721C82E5" w:rsidR="00B43EC5" w:rsidRDefault="00C54199" w:rsidP="00EB3015">
      <w:pPr>
        <w:pStyle w:val="Heading3"/>
      </w:pPr>
      <w:r>
        <w:t>Project deployment</w:t>
      </w:r>
    </w:p>
    <w:p w14:paraId="0DC2ED4C" w14:textId="7BE4D3E1" w:rsidR="00C54199" w:rsidRDefault="00C54199"/>
    <w:p w14:paraId="3DB80A44" w14:textId="77777777" w:rsidR="00C54199" w:rsidRDefault="00C54199" w:rsidP="00C54199">
      <w:pPr>
        <w:spacing w:before="0" w:after="0"/>
        <w:ind w:firstLine="720"/>
        <w:rPr>
          <w:color w:val="738AC8"/>
        </w:rPr>
      </w:pPr>
      <w:r>
        <w:rPr>
          <w:color w:val="738AC8"/>
        </w:rPr>
        <w:t xml:space="preserve">GitHub, </w:t>
      </w:r>
      <w:proofErr w:type="spellStart"/>
      <w:r>
        <w:rPr>
          <w:color w:val="738AC8"/>
        </w:rPr>
        <w:t>GitBash</w:t>
      </w:r>
      <w:proofErr w:type="spellEnd"/>
      <w:r>
        <w:rPr>
          <w:color w:val="738AC8"/>
        </w:rPr>
        <w:t>, GitHub Pages</w:t>
      </w:r>
    </w:p>
    <w:p w14:paraId="586EADC6" w14:textId="77777777" w:rsidR="00C54199" w:rsidRDefault="00C54199" w:rsidP="00C54199">
      <w:pPr>
        <w:pStyle w:val="ListParagraph"/>
        <w:numPr>
          <w:ilvl w:val="1"/>
          <w:numId w:val="6"/>
        </w:numPr>
        <w:spacing w:before="0" w:after="0"/>
        <w:rPr>
          <w:sz w:val="20"/>
          <w:szCs w:val="20"/>
        </w:rPr>
      </w:pPr>
      <w:r>
        <w:rPr>
          <w:sz w:val="20"/>
          <w:szCs w:val="20"/>
        </w:rPr>
        <w:t xml:space="preserve">Hosting the software project files and version control </w:t>
      </w:r>
    </w:p>
    <w:p w14:paraId="290D6211" w14:textId="77777777" w:rsidR="00C54199" w:rsidRDefault="00C54199" w:rsidP="00C54199">
      <w:pPr>
        <w:pStyle w:val="ListParagraph"/>
        <w:numPr>
          <w:ilvl w:val="1"/>
          <w:numId w:val="6"/>
        </w:numPr>
        <w:spacing w:before="0" w:after="0"/>
        <w:rPr>
          <w:sz w:val="20"/>
          <w:szCs w:val="20"/>
        </w:rPr>
      </w:pPr>
      <w:r>
        <w:rPr>
          <w:sz w:val="20"/>
          <w:szCs w:val="20"/>
        </w:rPr>
        <w:t>Creating repositories and branches for project files</w:t>
      </w:r>
    </w:p>
    <w:p w14:paraId="14A14E76" w14:textId="77777777" w:rsidR="00C54199" w:rsidRDefault="00C54199"/>
    <w:p w14:paraId="3FFA332E" w14:textId="10D98161" w:rsidR="00B43EC5" w:rsidRDefault="00C5286F" w:rsidP="0056127D">
      <w:pPr>
        <w:ind w:firstLine="720"/>
        <w:rPr>
          <w:color w:val="738AC8"/>
        </w:rPr>
      </w:pPr>
      <w:r w:rsidRPr="00C5286F">
        <w:rPr>
          <w:color w:val="738AC8"/>
        </w:rPr>
        <w:t>Heroku</w:t>
      </w:r>
    </w:p>
    <w:p w14:paraId="034514EC" w14:textId="64C17360" w:rsidR="00A41BDB" w:rsidRPr="00A41BDB" w:rsidRDefault="00A41BDB" w:rsidP="00A41BDB">
      <w:pPr>
        <w:pStyle w:val="ListParagraph"/>
        <w:numPr>
          <w:ilvl w:val="0"/>
          <w:numId w:val="17"/>
        </w:numPr>
        <w:rPr>
          <w:sz w:val="20"/>
          <w:szCs w:val="20"/>
        </w:rPr>
      </w:pPr>
      <w:r w:rsidRPr="00A41BDB">
        <w:rPr>
          <w:sz w:val="20"/>
          <w:szCs w:val="20"/>
        </w:rPr>
        <w:t>Heroku was used to host the project’s files and application</w:t>
      </w:r>
    </w:p>
    <w:p w14:paraId="7AE182CE" w14:textId="1B138C86" w:rsidR="00B43EC5" w:rsidRDefault="00B43EC5"/>
    <w:p w14:paraId="2D33A06E" w14:textId="77777777" w:rsidR="00B82C1C" w:rsidRDefault="00B82C1C">
      <w:pPr>
        <w:spacing w:before="0" w:after="0"/>
        <w:rPr>
          <w:sz w:val="20"/>
          <w:szCs w:val="20"/>
        </w:rPr>
      </w:pPr>
    </w:p>
    <w:p w14:paraId="1282738F" w14:textId="1D24D038" w:rsidR="00B82C1C" w:rsidRDefault="00B82C1C">
      <w:pPr>
        <w:spacing w:before="0" w:after="0"/>
        <w:rPr>
          <w:sz w:val="20"/>
          <w:szCs w:val="20"/>
        </w:rPr>
      </w:pPr>
    </w:p>
    <w:p w14:paraId="2854B250" w14:textId="544962DB" w:rsidR="0089246E" w:rsidRDefault="0089246E">
      <w:pPr>
        <w:spacing w:before="0" w:after="0"/>
        <w:rPr>
          <w:sz w:val="20"/>
          <w:szCs w:val="20"/>
        </w:rPr>
      </w:pPr>
    </w:p>
    <w:p w14:paraId="1E624374" w14:textId="3AC26F17" w:rsidR="0089246E" w:rsidRDefault="0089246E">
      <w:pPr>
        <w:spacing w:before="0" w:after="0"/>
        <w:rPr>
          <w:sz w:val="20"/>
          <w:szCs w:val="20"/>
        </w:rPr>
      </w:pPr>
    </w:p>
    <w:p w14:paraId="502C96CD" w14:textId="59A22152" w:rsidR="0089246E" w:rsidRDefault="0089246E">
      <w:pPr>
        <w:spacing w:before="0" w:after="0"/>
        <w:rPr>
          <w:sz w:val="20"/>
          <w:szCs w:val="20"/>
        </w:rPr>
      </w:pPr>
    </w:p>
    <w:p w14:paraId="3BE52161" w14:textId="603E50DD" w:rsidR="0089246E" w:rsidRDefault="0089246E">
      <w:pPr>
        <w:spacing w:before="0" w:after="0"/>
        <w:rPr>
          <w:sz w:val="20"/>
          <w:szCs w:val="20"/>
        </w:rPr>
      </w:pPr>
    </w:p>
    <w:p w14:paraId="51B12B31" w14:textId="14D2C8C6" w:rsidR="0089246E" w:rsidRDefault="0089246E">
      <w:pPr>
        <w:spacing w:before="0" w:after="0"/>
        <w:rPr>
          <w:sz w:val="20"/>
          <w:szCs w:val="20"/>
        </w:rPr>
      </w:pPr>
    </w:p>
    <w:p w14:paraId="756D22D4" w14:textId="76DE031E" w:rsidR="0089246E" w:rsidRDefault="0089246E">
      <w:pPr>
        <w:spacing w:before="0" w:after="0"/>
        <w:rPr>
          <w:sz w:val="20"/>
          <w:szCs w:val="20"/>
        </w:rPr>
      </w:pPr>
    </w:p>
    <w:p w14:paraId="3E2A8983" w14:textId="00EA4AEC" w:rsidR="0089246E" w:rsidRDefault="0089246E">
      <w:pPr>
        <w:spacing w:before="0" w:after="0"/>
        <w:rPr>
          <w:sz w:val="20"/>
          <w:szCs w:val="20"/>
        </w:rPr>
      </w:pPr>
    </w:p>
    <w:p w14:paraId="3748FB87" w14:textId="05E641F0" w:rsidR="0089246E" w:rsidRDefault="0089246E">
      <w:pPr>
        <w:spacing w:before="0" w:after="0"/>
        <w:rPr>
          <w:sz w:val="20"/>
          <w:szCs w:val="20"/>
        </w:rPr>
      </w:pPr>
    </w:p>
    <w:p w14:paraId="6D7C5599" w14:textId="77777777" w:rsidR="0089246E" w:rsidRDefault="0089246E">
      <w:pPr>
        <w:spacing w:before="0" w:after="0"/>
        <w:rPr>
          <w:sz w:val="20"/>
          <w:szCs w:val="20"/>
        </w:rPr>
      </w:pPr>
    </w:p>
    <w:p w14:paraId="31980220" w14:textId="77777777" w:rsidR="00B82C1C" w:rsidRDefault="00755471">
      <w:pPr>
        <w:spacing w:before="0"/>
      </w:pPr>
      <w:r>
        <w:tab/>
      </w:r>
    </w:p>
    <w:p w14:paraId="2F9662E9" w14:textId="491011D3" w:rsidR="00B82C1C" w:rsidRDefault="00755471">
      <w:pPr>
        <w:pStyle w:val="Heading2"/>
        <w:rPr>
          <w:caps w:val="0"/>
          <w:sz w:val="32"/>
        </w:rPr>
      </w:pPr>
      <w:r>
        <w:rPr>
          <w:caps w:val="0"/>
          <w:sz w:val="32"/>
        </w:rPr>
        <w:t>The Prototype</w:t>
      </w:r>
    </w:p>
    <w:p w14:paraId="0888A4E5" w14:textId="1D949AB3" w:rsidR="00CF4AFC" w:rsidRDefault="005B2CE9" w:rsidP="00CF4AFC">
      <w:r>
        <w:t>As with the other projects the proto</w:t>
      </w:r>
      <w:r w:rsidR="00DD0B38">
        <w:t>type was first roughly sketched on paper – this approach is very useful to get ideas down quickly and can be easily discarded and started again!</w:t>
      </w:r>
    </w:p>
    <w:p w14:paraId="68FF8803" w14:textId="7EBB505D" w:rsidR="00DD0B38" w:rsidRDefault="00DD0B38" w:rsidP="00CF4AFC">
      <w:proofErr w:type="spellStart"/>
      <w:r>
        <w:t>Mockplus</w:t>
      </w:r>
      <w:proofErr w:type="spellEnd"/>
      <w:r>
        <w:t xml:space="preserve"> prototyping free limited edition was chosen for it’s ease of use and convenient tool belt. </w:t>
      </w:r>
      <w:r w:rsidR="00632A50">
        <w:t>T</w:t>
      </w:r>
      <w:r>
        <w:t>he focus was on a smart useful Website with intelligent coding.</w:t>
      </w:r>
    </w:p>
    <w:p w14:paraId="4E715741" w14:textId="5A0C8B39" w:rsidR="00632A50" w:rsidRDefault="00632A50" w:rsidP="00CF4AFC">
      <w:r>
        <w:t>The below pictures show the first sketches for the Website. It was initially thought that a MOT/Service booking would be helpful although since there are many available the idea turned into a more blog/forum help site</w:t>
      </w:r>
      <w:r w:rsidR="004E0C28">
        <w:t xml:space="preserve"> later on.</w:t>
      </w:r>
    </w:p>
    <w:p w14:paraId="41C3C080" w14:textId="3B2BD3F1" w:rsidR="004F7AC9" w:rsidRDefault="004F7AC9" w:rsidP="00CF4AFC">
      <w:pPr>
        <w:suppressAutoHyphens w:val="0"/>
        <w:autoSpaceDN/>
        <w:spacing w:before="0" w:after="0" w:line="240" w:lineRule="auto"/>
        <w:textAlignment w:val="auto"/>
        <w:rPr>
          <w:rFonts w:eastAsia="Times New Roman"/>
          <w:color w:val="004F5B"/>
          <w:sz w:val="24"/>
          <w:szCs w:val="24"/>
        </w:rPr>
      </w:pPr>
    </w:p>
    <w:p w14:paraId="1B6E9926" w14:textId="7CF5FD0D" w:rsidR="002872A0" w:rsidRDefault="002872A0" w:rsidP="00CF4AFC">
      <w:pPr>
        <w:suppressAutoHyphens w:val="0"/>
        <w:autoSpaceDN/>
        <w:spacing w:before="0" w:after="0" w:line="240" w:lineRule="auto"/>
        <w:textAlignment w:val="auto"/>
        <w:rPr>
          <w:rFonts w:eastAsia="Times New Roman"/>
          <w:color w:val="004F5B"/>
          <w:sz w:val="24"/>
          <w:szCs w:val="24"/>
        </w:rPr>
      </w:pPr>
    </w:p>
    <w:p w14:paraId="03F9C90C" w14:textId="20A28570" w:rsidR="002872A0" w:rsidRDefault="002872A0" w:rsidP="00CF4AFC">
      <w:pPr>
        <w:suppressAutoHyphens w:val="0"/>
        <w:autoSpaceDN/>
        <w:spacing w:before="0" w:after="0" w:line="240" w:lineRule="auto"/>
        <w:textAlignment w:val="auto"/>
        <w:rPr>
          <w:rFonts w:eastAsia="Times New Roman"/>
          <w:color w:val="004F5B"/>
          <w:sz w:val="24"/>
          <w:szCs w:val="24"/>
        </w:rPr>
      </w:pPr>
    </w:p>
    <w:p w14:paraId="15E5D662" w14:textId="2D5E2606" w:rsidR="002872A0" w:rsidRDefault="002872A0" w:rsidP="00CF4AFC">
      <w:pPr>
        <w:suppressAutoHyphens w:val="0"/>
        <w:autoSpaceDN/>
        <w:spacing w:before="0" w:after="0" w:line="240" w:lineRule="auto"/>
        <w:textAlignment w:val="auto"/>
        <w:rPr>
          <w:rFonts w:eastAsia="Times New Roman"/>
          <w:color w:val="004F5B"/>
          <w:sz w:val="24"/>
          <w:szCs w:val="24"/>
        </w:rPr>
      </w:pPr>
    </w:p>
    <w:p w14:paraId="0FE58568" w14:textId="733B965C" w:rsidR="002872A0" w:rsidRDefault="002872A0" w:rsidP="00CF4AFC">
      <w:pPr>
        <w:suppressAutoHyphens w:val="0"/>
        <w:autoSpaceDN/>
        <w:spacing w:before="0" w:after="0" w:line="240" w:lineRule="auto"/>
        <w:textAlignment w:val="auto"/>
        <w:rPr>
          <w:rFonts w:eastAsia="Times New Roman"/>
          <w:color w:val="004F5B"/>
          <w:sz w:val="24"/>
          <w:szCs w:val="24"/>
        </w:rPr>
      </w:pPr>
    </w:p>
    <w:p w14:paraId="50042E5F" w14:textId="77777777" w:rsidR="002872A0" w:rsidRDefault="002872A0" w:rsidP="00CF4AFC">
      <w:pPr>
        <w:suppressAutoHyphens w:val="0"/>
        <w:autoSpaceDN/>
        <w:spacing w:before="0" w:after="0" w:line="240" w:lineRule="auto"/>
        <w:textAlignment w:val="auto"/>
        <w:rPr>
          <w:rFonts w:eastAsia="Times New Roman"/>
          <w:color w:val="004F5B"/>
          <w:sz w:val="24"/>
          <w:szCs w:val="24"/>
        </w:rPr>
      </w:pPr>
    </w:p>
    <w:p w14:paraId="0BC3AF4D" w14:textId="4DE899FE" w:rsidR="00632A50" w:rsidRDefault="00632A50" w:rsidP="00CF4AFC">
      <w:pPr>
        <w:suppressAutoHyphens w:val="0"/>
        <w:autoSpaceDN/>
        <w:spacing w:before="0" w:after="0" w:line="240" w:lineRule="auto"/>
        <w:textAlignment w:val="auto"/>
        <w:rPr>
          <w:rFonts w:eastAsia="Times New Roman"/>
          <w:color w:val="004F5B"/>
          <w:sz w:val="24"/>
          <w:szCs w:val="24"/>
        </w:rPr>
      </w:pPr>
      <w:r>
        <w:rPr>
          <w:rFonts w:eastAsia="Times New Roman"/>
          <w:color w:val="004F5B"/>
          <w:sz w:val="24"/>
          <w:szCs w:val="24"/>
        </w:rPr>
        <w:t xml:space="preserve">Figure 1. Early sketch of </w:t>
      </w:r>
      <w:proofErr w:type="spellStart"/>
      <w:r>
        <w:rPr>
          <w:rFonts w:eastAsia="Times New Roman"/>
          <w:color w:val="004F5B"/>
          <w:sz w:val="24"/>
          <w:szCs w:val="24"/>
        </w:rPr>
        <w:t>Motorholic</w:t>
      </w:r>
      <w:proofErr w:type="spellEnd"/>
      <w:r>
        <w:rPr>
          <w:rFonts w:eastAsia="Times New Roman"/>
          <w:color w:val="004F5B"/>
          <w:sz w:val="24"/>
          <w:szCs w:val="24"/>
        </w:rPr>
        <w:t xml:space="preserve"> components</w:t>
      </w:r>
    </w:p>
    <w:p w14:paraId="22EF50DE" w14:textId="51FE1D8E" w:rsidR="009D3484" w:rsidRDefault="009D3484" w:rsidP="00CF4AFC">
      <w:pPr>
        <w:suppressAutoHyphens w:val="0"/>
        <w:autoSpaceDN/>
        <w:spacing w:before="0" w:after="0" w:line="240" w:lineRule="auto"/>
        <w:textAlignment w:val="auto"/>
        <w:rPr>
          <w:rFonts w:eastAsia="Times New Roman"/>
          <w:color w:val="004F5B"/>
          <w:sz w:val="24"/>
          <w:szCs w:val="24"/>
        </w:rPr>
      </w:pPr>
    </w:p>
    <w:p w14:paraId="1CC0A050" w14:textId="345F2642" w:rsidR="009D3484" w:rsidRDefault="009D3484" w:rsidP="00CF4AFC">
      <w:pPr>
        <w:suppressAutoHyphens w:val="0"/>
        <w:autoSpaceDN/>
        <w:spacing w:before="0" w:after="0" w:line="240" w:lineRule="auto"/>
        <w:textAlignment w:val="auto"/>
        <w:rPr>
          <w:rFonts w:eastAsia="Times New Roman"/>
          <w:color w:val="004F5B"/>
          <w:sz w:val="24"/>
          <w:szCs w:val="24"/>
        </w:rPr>
      </w:pPr>
      <w:r>
        <w:rPr>
          <w:rFonts w:eastAsia="Times New Roman"/>
          <w:noProof/>
          <w:color w:val="004F5B"/>
          <w:sz w:val="24"/>
          <w:szCs w:val="24"/>
        </w:rPr>
        <w:lastRenderedPageBreak/>
        <w:drawing>
          <wp:inline distT="0" distB="0" distL="0" distR="0" wp14:anchorId="1C0DC886" wp14:editId="5ABD3E70">
            <wp:extent cx="5486400" cy="392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924300"/>
                    </a:xfrm>
                    <a:prstGeom prst="rect">
                      <a:avLst/>
                    </a:prstGeom>
                    <a:noFill/>
                    <a:ln>
                      <a:noFill/>
                    </a:ln>
                  </pic:spPr>
                </pic:pic>
              </a:graphicData>
            </a:graphic>
          </wp:inline>
        </w:drawing>
      </w:r>
    </w:p>
    <w:p w14:paraId="414B842C" w14:textId="091A6FCB" w:rsidR="001575C1" w:rsidRDefault="001575C1" w:rsidP="00CF4AFC">
      <w:pPr>
        <w:suppressAutoHyphens w:val="0"/>
        <w:autoSpaceDN/>
        <w:spacing w:before="0" w:after="0" w:line="240" w:lineRule="auto"/>
        <w:textAlignment w:val="auto"/>
        <w:rPr>
          <w:rFonts w:eastAsia="Times New Roman"/>
          <w:color w:val="004F5B"/>
          <w:sz w:val="24"/>
          <w:szCs w:val="24"/>
        </w:rPr>
      </w:pPr>
    </w:p>
    <w:p w14:paraId="563F701F" w14:textId="77777777" w:rsidR="001575C1" w:rsidRDefault="001575C1" w:rsidP="00CF4AFC">
      <w:pPr>
        <w:suppressAutoHyphens w:val="0"/>
        <w:autoSpaceDN/>
        <w:spacing w:before="0" w:after="0" w:line="240" w:lineRule="auto"/>
        <w:textAlignment w:val="auto"/>
        <w:rPr>
          <w:rFonts w:eastAsia="Times New Roman"/>
          <w:color w:val="004F5B"/>
          <w:sz w:val="24"/>
          <w:szCs w:val="24"/>
        </w:rPr>
      </w:pPr>
    </w:p>
    <w:p w14:paraId="3916424D" w14:textId="79040025" w:rsidR="00CF4AFC" w:rsidRDefault="00CF4AFC" w:rsidP="00CF4AFC"/>
    <w:p w14:paraId="29869469" w14:textId="2AF85B7C" w:rsidR="00632A50" w:rsidRDefault="00632A50" w:rsidP="00CF4AFC"/>
    <w:p w14:paraId="14DA67A3" w14:textId="19C6858D" w:rsidR="00632A50" w:rsidRDefault="00632A50" w:rsidP="00CF4AFC"/>
    <w:p w14:paraId="6FFE2193" w14:textId="35A0E30A" w:rsidR="00632A50" w:rsidRDefault="00632A50" w:rsidP="00CF4AFC">
      <w:r>
        <w:t>Figure 2. Simple Welcome page sketch</w:t>
      </w:r>
    </w:p>
    <w:p w14:paraId="123DF611" w14:textId="1D0F8F95" w:rsidR="00562D00" w:rsidRDefault="00632A50" w:rsidP="00CF4AFC">
      <w:r>
        <w:rPr>
          <w:noProof/>
        </w:rPr>
        <w:lastRenderedPageBreak/>
        <w:drawing>
          <wp:inline distT="0" distB="0" distL="0" distR="0" wp14:anchorId="578B4889" wp14:editId="648352E2">
            <wp:extent cx="5476875" cy="3990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3990975"/>
                    </a:xfrm>
                    <a:prstGeom prst="rect">
                      <a:avLst/>
                    </a:prstGeom>
                    <a:noFill/>
                    <a:ln>
                      <a:noFill/>
                    </a:ln>
                  </pic:spPr>
                </pic:pic>
              </a:graphicData>
            </a:graphic>
          </wp:inline>
        </w:drawing>
      </w:r>
    </w:p>
    <w:p w14:paraId="09FC77DF" w14:textId="2730ED1D" w:rsidR="00CF4AFC" w:rsidRDefault="00CF4AFC" w:rsidP="00CF4AFC"/>
    <w:p w14:paraId="1B0535CC" w14:textId="31ED98CB" w:rsidR="008B647B" w:rsidRDefault="008B647B" w:rsidP="00CF4AFC"/>
    <w:p w14:paraId="030B7ABE" w14:textId="0E721BA1" w:rsidR="008B647B" w:rsidRDefault="00B837EC" w:rsidP="00CF4AFC">
      <w:r>
        <w:t xml:space="preserve">After the paper sketches were done and some ideas put down the drawings were transferred to </w:t>
      </w:r>
      <w:proofErr w:type="spellStart"/>
      <w:r>
        <w:t>Mockplus</w:t>
      </w:r>
      <w:proofErr w:type="spellEnd"/>
      <w:r>
        <w:t xml:space="preserve"> as a prototype project.</w:t>
      </w:r>
    </w:p>
    <w:p w14:paraId="4A9A9F98" w14:textId="28E95539" w:rsidR="00B837EC" w:rsidRDefault="00B837EC" w:rsidP="00CF4AFC"/>
    <w:p w14:paraId="1A773EBB" w14:textId="36B86C40" w:rsidR="00B837EC" w:rsidRDefault="00B837EC" w:rsidP="00CF4AFC">
      <w:r>
        <w:t xml:space="preserve">The Welcome page was eventually built close to the prototype as was the blog. </w:t>
      </w:r>
      <w:proofErr w:type="gramStart"/>
      <w:r>
        <w:t>However</w:t>
      </w:r>
      <w:proofErr w:type="gramEnd"/>
      <w:r>
        <w:t xml:space="preserve"> the design was updated based on payment being taken when users register. This was originally to be separated i.e. Register on one page and if you decided on a subscription this </w:t>
      </w:r>
      <w:r w:rsidR="000A451F">
        <w:t>could</w:t>
      </w:r>
      <w:r>
        <w:t xml:space="preserve"> be done under another link. </w:t>
      </w:r>
      <w:proofErr w:type="gramStart"/>
      <w:r>
        <w:t>However</w:t>
      </w:r>
      <w:proofErr w:type="gramEnd"/>
      <w:r>
        <w:t xml:space="preserve"> it made more sense to put the both together and ma</w:t>
      </w:r>
      <w:r w:rsidR="003A1F77">
        <w:t>k</w:t>
      </w:r>
      <w:r>
        <w:t>e it more “</w:t>
      </w:r>
      <w:r w:rsidR="003A1F77">
        <w:t>compact</w:t>
      </w:r>
      <w:r>
        <w:t xml:space="preserve">”. </w:t>
      </w:r>
    </w:p>
    <w:p w14:paraId="4833CDCA" w14:textId="02B93FF8" w:rsidR="0026370C" w:rsidRDefault="008B647B" w:rsidP="00CF4AFC">
      <w:r>
        <w:t xml:space="preserve">Figure 3. </w:t>
      </w:r>
      <w:proofErr w:type="spellStart"/>
      <w:r>
        <w:t>Mockplus</w:t>
      </w:r>
      <w:proofErr w:type="spellEnd"/>
      <w:r>
        <w:t xml:space="preserve"> Welcome Page</w:t>
      </w:r>
    </w:p>
    <w:p w14:paraId="17D7B15D" w14:textId="4F5C68E5" w:rsidR="008B647B" w:rsidRDefault="008B647B" w:rsidP="00CF4AFC">
      <w:r>
        <w:rPr>
          <w:noProof/>
        </w:rPr>
        <w:lastRenderedPageBreak/>
        <w:drawing>
          <wp:inline distT="0" distB="0" distL="0" distR="0" wp14:anchorId="79B39944" wp14:editId="22DB3A68">
            <wp:extent cx="5486400" cy="4206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14:paraId="3F3C74C0" w14:textId="0D57C145" w:rsidR="0089246E" w:rsidRDefault="0089246E" w:rsidP="00CF4AFC"/>
    <w:p w14:paraId="7A9E2D88" w14:textId="751867EB" w:rsidR="0089246E" w:rsidRDefault="008B647B" w:rsidP="00CF4AFC">
      <w:r>
        <w:t xml:space="preserve">Figure 4. </w:t>
      </w:r>
      <w:proofErr w:type="spellStart"/>
      <w:r>
        <w:t>Mockplus</w:t>
      </w:r>
      <w:proofErr w:type="spellEnd"/>
      <w:r>
        <w:t xml:space="preserve"> Register Page</w:t>
      </w:r>
    </w:p>
    <w:p w14:paraId="44579FCD" w14:textId="693CCF52" w:rsidR="008B647B" w:rsidRDefault="008B647B" w:rsidP="00CF4AFC">
      <w:r>
        <w:rPr>
          <w:noProof/>
        </w:rPr>
        <w:lastRenderedPageBreak/>
        <w:drawing>
          <wp:inline distT="0" distB="0" distL="0" distR="0" wp14:anchorId="74170284" wp14:editId="2915019B">
            <wp:extent cx="5476875" cy="4057650"/>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4057650"/>
                    </a:xfrm>
                    <a:prstGeom prst="rect">
                      <a:avLst/>
                    </a:prstGeom>
                    <a:noFill/>
                    <a:ln>
                      <a:solidFill>
                        <a:schemeClr val="accent1"/>
                      </a:solidFill>
                    </a:ln>
                  </pic:spPr>
                </pic:pic>
              </a:graphicData>
            </a:graphic>
          </wp:inline>
        </w:drawing>
      </w:r>
    </w:p>
    <w:p w14:paraId="0CE94F6B" w14:textId="6D986946" w:rsidR="0089246E" w:rsidRDefault="0089246E" w:rsidP="00CF4AFC"/>
    <w:p w14:paraId="0B0BA57C" w14:textId="58D82DAF" w:rsidR="0089246E" w:rsidRDefault="0089246E" w:rsidP="00CF4AFC"/>
    <w:p w14:paraId="785D6FC8" w14:textId="77777777" w:rsidR="0089246E" w:rsidRDefault="0089246E" w:rsidP="00CF4AFC"/>
    <w:p w14:paraId="557DF86E" w14:textId="77777777" w:rsidR="00C57A2A" w:rsidRDefault="000C5642" w:rsidP="00CF4AFC">
      <w:pPr>
        <w:rPr>
          <w:b/>
        </w:rPr>
      </w:pPr>
      <w:r w:rsidRPr="001C09D5">
        <w:rPr>
          <w:b/>
        </w:rPr>
        <w:t xml:space="preserve">Figure </w:t>
      </w:r>
      <w:r w:rsidR="00C57A2A">
        <w:rPr>
          <w:b/>
        </w:rPr>
        <w:t xml:space="preserve">5. </w:t>
      </w:r>
      <w:proofErr w:type="spellStart"/>
      <w:r w:rsidR="00C57A2A">
        <w:rPr>
          <w:b/>
        </w:rPr>
        <w:t>Mockplus</w:t>
      </w:r>
      <w:proofErr w:type="spellEnd"/>
      <w:r w:rsidR="00C57A2A">
        <w:rPr>
          <w:b/>
        </w:rPr>
        <w:t xml:space="preserve"> Login Page</w:t>
      </w:r>
    </w:p>
    <w:p w14:paraId="77266681" w14:textId="77777777" w:rsidR="00C57A2A" w:rsidRDefault="00C57A2A" w:rsidP="00CF4AFC">
      <w:pPr>
        <w:rPr>
          <w:b/>
        </w:rPr>
      </w:pPr>
    </w:p>
    <w:p w14:paraId="449F4CC3" w14:textId="407358AC" w:rsidR="000C5642" w:rsidRPr="001C09D5" w:rsidRDefault="00C57A2A" w:rsidP="00CF4AFC">
      <w:pPr>
        <w:rPr>
          <w:b/>
        </w:rPr>
      </w:pPr>
      <w:r>
        <w:rPr>
          <w:b/>
          <w:noProof/>
        </w:rPr>
        <w:lastRenderedPageBreak/>
        <w:drawing>
          <wp:inline distT="0" distB="0" distL="0" distR="0" wp14:anchorId="3D45CD57" wp14:editId="205223D7">
            <wp:extent cx="5486400" cy="33528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solidFill>
                        <a:schemeClr val="accent1"/>
                      </a:solidFill>
                    </a:ln>
                  </pic:spPr>
                </pic:pic>
              </a:graphicData>
            </a:graphic>
          </wp:inline>
        </w:drawing>
      </w:r>
      <w:r w:rsidR="000C5642" w:rsidRPr="001C09D5">
        <w:rPr>
          <w:b/>
        </w:rPr>
        <w:t xml:space="preserve"> </w:t>
      </w:r>
    </w:p>
    <w:p w14:paraId="4E26264B" w14:textId="0A35BE75" w:rsidR="0026370C" w:rsidRDefault="0026370C" w:rsidP="00CF4AFC"/>
    <w:p w14:paraId="54C2AB73" w14:textId="304C4614" w:rsidR="000C5642" w:rsidRDefault="000C5642" w:rsidP="00CF4AFC"/>
    <w:p w14:paraId="375D63F4" w14:textId="4C31E10A" w:rsidR="00B82C1C" w:rsidRPr="00C57A2A" w:rsidRDefault="00C57A2A" w:rsidP="00C57A2A">
      <w:pPr>
        <w:rPr>
          <w:b/>
        </w:rPr>
      </w:pPr>
      <w:r w:rsidRPr="00C57A2A">
        <w:rPr>
          <w:b/>
        </w:rPr>
        <w:t xml:space="preserve">6. </w:t>
      </w:r>
      <w:proofErr w:type="spellStart"/>
      <w:r w:rsidRPr="00C57A2A">
        <w:rPr>
          <w:b/>
        </w:rPr>
        <w:t>Mockplus</w:t>
      </w:r>
      <w:proofErr w:type="spellEnd"/>
      <w:r w:rsidRPr="00C57A2A">
        <w:rPr>
          <w:b/>
        </w:rPr>
        <w:t xml:space="preserve"> Blog Page</w:t>
      </w:r>
    </w:p>
    <w:p w14:paraId="30932516" w14:textId="2C883A3E" w:rsidR="00C57A2A" w:rsidRPr="00C57A2A" w:rsidRDefault="00C57A2A" w:rsidP="00C57A2A">
      <w:r>
        <w:rPr>
          <w:noProof/>
        </w:rPr>
        <w:lastRenderedPageBreak/>
        <w:drawing>
          <wp:inline distT="0" distB="0" distL="0" distR="0" wp14:anchorId="7654A852" wp14:editId="080984B5">
            <wp:extent cx="5476875" cy="36385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638550"/>
                    </a:xfrm>
                    <a:prstGeom prst="rect">
                      <a:avLst/>
                    </a:prstGeom>
                    <a:noFill/>
                    <a:ln>
                      <a:solidFill>
                        <a:schemeClr val="accent1"/>
                      </a:solidFill>
                    </a:ln>
                  </pic:spPr>
                </pic:pic>
              </a:graphicData>
            </a:graphic>
          </wp:inline>
        </w:drawing>
      </w:r>
    </w:p>
    <w:p w14:paraId="26568CCE" w14:textId="399BAB7B" w:rsidR="000A4424" w:rsidRDefault="000A4424" w:rsidP="000A4424"/>
    <w:p w14:paraId="240E6115" w14:textId="1D2311B8" w:rsidR="00E61F91" w:rsidRPr="00E61F91" w:rsidRDefault="00E61F91" w:rsidP="000A4424">
      <w:pPr>
        <w:rPr>
          <w:b/>
        </w:rPr>
      </w:pPr>
      <w:r w:rsidRPr="00E61F91">
        <w:rPr>
          <w:b/>
        </w:rPr>
        <w:t xml:space="preserve">7. </w:t>
      </w:r>
      <w:proofErr w:type="spellStart"/>
      <w:r w:rsidRPr="00E61F91">
        <w:rPr>
          <w:b/>
        </w:rPr>
        <w:t>Mockplus</w:t>
      </w:r>
      <w:proofErr w:type="spellEnd"/>
      <w:r w:rsidRPr="00E61F91">
        <w:rPr>
          <w:b/>
        </w:rPr>
        <w:t xml:space="preserve"> Payment Page</w:t>
      </w:r>
    </w:p>
    <w:p w14:paraId="656B7F4E" w14:textId="67FFCDC4" w:rsidR="00E61F91" w:rsidRDefault="00E61F91" w:rsidP="000A4424"/>
    <w:p w14:paraId="5B85D0C3" w14:textId="63F50FE2" w:rsidR="00E61F91" w:rsidRDefault="00E61F91" w:rsidP="000A4424">
      <w:r>
        <w:rPr>
          <w:noProof/>
        </w:rPr>
        <w:lastRenderedPageBreak/>
        <w:drawing>
          <wp:inline distT="0" distB="0" distL="0" distR="0" wp14:anchorId="2E90DFB2" wp14:editId="2A53BB7C">
            <wp:extent cx="5486400" cy="350520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solidFill>
                        <a:schemeClr val="accent1"/>
                      </a:solidFill>
                    </a:ln>
                  </pic:spPr>
                </pic:pic>
              </a:graphicData>
            </a:graphic>
          </wp:inline>
        </w:drawing>
      </w:r>
    </w:p>
    <w:p w14:paraId="02F76F6B" w14:textId="77777777" w:rsidR="00E61F91" w:rsidRDefault="00E61F91" w:rsidP="00C54199">
      <w:pPr>
        <w:pStyle w:val="Heading2"/>
        <w:rPr>
          <w:caps w:val="0"/>
          <w:sz w:val="32"/>
        </w:rPr>
      </w:pPr>
    </w:p>
    <w:p w14:paraId="07B4BD27" w14:textId="77777777" w:rsidR="00E61F91" w:rsidRDefault="00E61F91" w:rsidP="00C54199">
      <w:pPr>
        <w:pStyle w:val="Heading2"/>
        <w:rPr>
          <w:caps w:val="0"/>
          <w:sz w:val="32"/>
        </w:rPr>
      </w:pPr>
    </w:p>
    <w:p w14:paraId="0C8921A1" w14:textId="5570CFB2" w:rsidR="00E61F91" w:rsidRDefault="00E61F91" w:rsidP="00C54199">
      <w:pPr>
        <w:pStyle w:val="Heading2"/>
        <w:rPr>
          <w:caps w:val="0"/>
          <w:sz w:val="32"/>
        </w:rPr>
      </w:pPr>
    </w:p>
    <w:p w14:paraId="63DCC531" w14:textId="2785C75D" w:rsidR="00AF1613" w:rsidRDefault="00AF1613" w:rsidP="00AF1613"/>
    <w:p w14:paraId="523DF71A" w14:textId="2E3D82C1" w:rsidR="00AF1613" w:rsidRDefault="00AF1613" w:rsidP="00AF1613"/>
    <w:p w14:paraId="08CDE595" w14:textId="5DED32D5" w:rsidR="00AF1613" w:rsidRDefault="00AF1613" w:rsidP="00AF1613"/>
    <w:p w14:paraId="6FC40DF0" w14:textId="4F5793FE" w:rsidR="00AF1613" w:rsidRDefault="00AF1613" w:rsidP="00AF1613"/>
    <w:p w14:paraId="6DD54F03" w14:textId="2B451AD4" w:rsidR="00AF1613" w:rsidRDefault="00AF1613" w:rsidP="00AF1613"/>
    <w:p w14:paraId="152310DC" w14:textId="7D4A733A" w:rsidR="00AF1613" w:rsidRDefault="00AF1613" w:rsidP="00AF1613"/>
    <w:p w14:paraId="2C3377D3" w14:textId="4D88A7F4" w:rsidR="00AF1613" w:rsidRDefault="00AF1613" w:rsidP="00AF1613"/>
    <w:p w14:paraId="0EA00E5D" w14:textId="057649CB" w:rsidR="00AF1613" w:rsidRDefault="00AF1613" w:rsidP="00AF1613"/>
    <w:p w14:paraId="25F99670" w14:textId="730D082C" w:rsidR="00AF1613" w:rsidRDefault="00AF1613" w:rsidP="00AF1613"/>
    <w:p w14:paraId="55FF76BF" w14:textId="77777777" w:rsidR="00AF1613" w:rsidRPr="00AF1613" w:rsidRDefault="00AF1613" w:rsidP="00AF1613"/>
    <w:p w14:paraId="0C030459" w14:textId="29CDC0F9" w:rsidR="00C54199" w:rsidRPr="00F27C42" w:rsidRDefault="00AF1613" w:rsidP="00C54199">
      <w:pPr>
        <w:pStyle w:val="Heading2"/>
      </w:pPr>
      <w:r w:rsidRPr="00F27C42">
        <w:lastRenderedPageBreak/>
        <w:t>Django Project Start Up</w:t>
      </w:r>
    </w:p>
    <w:p w14:paraId="17B17735" w14:textId="0AFAED8D" w:rsidR="00362EDB" w:rsidRDefault="00AF1613" w:rsidP="001C3B92">
      <w:pPr>
        <w:jc w:val="both"/>
      </w:pPr>
      <w:r>
        <w:t>The very first steps to start the project was to create a directory (</w:t>
      </w:r>
      <w:proofErr w:type="spellStart"/>
      <w:r>
        <w:t>mkdir</w:t>
      </w:r>
      <w:proofErr w:type="spellEnd"/>
      <w:r>
        <w:t xml:space="preserve"> mechanic) and create a virtual environment.  Once the virtual environment was activated Django was installed. Using the Django admin command a new project was created and the first few apps that were going to be worked on created as well. It made sense to start with the “</w:t>
      </w:r>
      <w:r w:rsidR="00E40A28">
        <w:t>h</w:t>
      </w:r>
      <w:r>
        <w:t>ome” and “</w:t>
      </w:r>
      <w:r w:rsidR="00E40A28">
        <w:t>a</w:t>
      </w:r>
      <w:r>
        <w:t>ccounts” app. The home app would be used for designing the navigation on the Welcome page and linking in some flat pages. The accounts app was hugely important because this was the app providing the user authentication across several Website pages.</w:t>
      </w:r>
    </w:p>
    <w:p w14:paraId="21926DCA" w14:textId="46787AC3" w:rsidR="00AB059B" w:rsidRDefault="00AB059B" w:rsidP="001C3B92">
      <w:pPr>
        <w:jc w:val="both"/>
      </w:pPr>
      <w:r>
        <w:t>Bootstrap features heavily in the Website and is a brilliant front-end framework to use to make Websites look professional. The Django Bootstrap forms was therefore also installed.</w:t>
      </w:r>
    </w:p>
    <w:p w14:paraId="13A1CAC8" w14:textId="048A5C8B" w:rsidR="00E40A28" w:rsidRDefault="00E40A28" w:rsidP="001C3B92">
      <w:pPr>
        <w:jc w:val="both"/>
      </w:pPr>
      <w:r>
        <w:t xml:space="preserve">The settings.py file was updated so that Django could find the root templates directory. </w:t>
      </w:r>
      <w:proofErr w:type="gramStart"/>
      <w:r>
        <w:t>Additionally</w:t>
      </w:r>
      <w:proofErr w:type="gramEnd"/>
      <w:r>
        <w:t xml:space="preserve"> the home app was add to INSTALLED_APPS at this stage.</w:t>
      </w:r>
    </w:p>
    <w:p w14:paraId="54751D4D" w14:textId="5F71EB61" w:rsidR="00AF1613" w:rsidRDefault="00AF1613" w:rsidP="00685791">
      <w:pPr>
        <w:pStyle w:val="ListParagraph"/>
        <w:numPr>
          <w:ilvl w:val="0"/>
          <w:numId w:val="27"/>
        </w:numPr>
      </w:pPr>
      <w:r>
        <w:t xml:space="preserve">Install Django under virtual environment </w:t>
      </w:r>
    </w:p>
    <w:p w14:paraId="305FC0E1" w14:textId="2E0C406A" w:rsidR="00AF1613" w:rsidRDefault="00AF1613" w:rsidP="00AF1613">
      <w:pPr>
        <w:pStyle w:val="ListParagraph"/>
      </w:pPr>
      <w:r>
        <w:rPr>
          <w:rFonts w:ascii="Calibri" w:hAnsi="Calibri"/>
          <w:noProof/>
        </w:rPr>
        <w:drawing>
          <wp:inline distT="0" distB="0" distL="0" distR="0" wp14:anchorId="052D361D" wp14:editId="17A4F308">
            <wp:extent cx="4600575" cy="1247775"/>
            <wp:effectExtent l="0" t="0" r="9525" b="9525"/>
            <wp:docPr id="49" name="Picture 49" descr="Machine generated alternative text:&#10;(enu) install däango &#10;01 lecting däango &#10;Using cached https ://F iles-pythonhosted.org/packages/F8/Ic &#10;01 lecting pytz (From däango) &#10;Using cached https ://F iles-pythonhosted.org/packages/3Ø/4e &#10;Installing collected packages: pytz. däango &#10;uccessFuIIy installed däango—l .11 .15 pytz—2Ø18.5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enu) install däango &#10;01 lecting däango &#10;Using cached https ://F iles-pythonhosted.org/packages/F8/Ic &#10;01 lecting pytz (From däango) &#10;Using cached https ://F iles-pythonhosted.org/packages/3Ø/4e &#10;Installing collected packages: pytz. däango &#10;uccessFuIIy installed däango—l .11 .15 pytz—2Ø18.5 &#10;(enu)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0575" cy="1247775"/>
                    </a:xfrm>
                    <a:prstGeom prst="rect">
                      <a:avLst/>
                    </a:prstGeom>
                    <a:noFill/>
                    <a:ln>
                      <a:noFill/>
                    </a:ln>
                  </pic:spPr>
                </pic:pic>
              </a:graphicData>
            </a:graphic>
          </wp:inline>
        </w:drawing>
      </w:r>
    </w:p>
    <w:p w14:paraId="7705A3A4" w14:textId="61CEC554" w:rsidR="00362EDB" w:rsidRDefault="00AF1613" w:rsidP="00685791">
      <w:pPr>
        <w:pStyle w:val="ListParagraph"/>
        <w:numPr>
          <w:ilvl w:val="0"/>
          <w:numId w:val="27"/>
        </w:numPr>
      </w:pPr>
      <w:r>
        <w:t>Start a new project with Django</w:t>
      </w:r>
    </w:p>
    <w:p w14:paraId="2F4E758C" w14:textId="2891B5E6" w:rsidR="00AF1613" w:rsidRPr="00362EDB" w:rsidRDefault="00AF1613" w:rsidP="00AF1613">
      <w:pPr>
        <w:pStyle w:val="ListParagraph"/>
      </w:pPr>
      <w:r>
        <w:rPr>
          <w:rFonts w:ascii="Calibri" w:hAnsi="Calibri"/>
          <w:noProof/>
        </w:rPr>
        <w:drawing>
          <wp:inline distT="0" distB="0" distL="0" distR="0" wp14:anchorId="1049EA23" wp14:editId="18204207">
            <wp:extent cx="4229100" cy="600075"/>
            <wp:effectExtent l="0" t="0" r="0" b="9525"/>
            <wp:docPr id="46" name="Picture 46" descr="Machine generated alternative text:&#10;: startproäect mechanic &#10;: \mech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 startproäect mechanic &#10;: \mecha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600075"/>
                    </a:xfrm>
                    <a:prstGeom prst="rect">
                      <a:avLst/>
                    </a:prstGeom>
                    <a:noFill/>
                    <a:ln>
                      <a:noFill/>
                    </a:ln>
                  </pic:spPr>
                </pic:pic>
              </a:graphicData>
            </a:graphic>
          </wp:inline>
        </w:drawing>
      </w:r>
    </w:p>
    <w:p w14:paraId="041E9448" w14:textId="77777777" w:rsidR="00C54199" w:rsidRPr="00685791" w:rsidRDefault="00C54199" w:rsidP="00C54199">
      <w:pPr>
        <w:suppressAutoHyphens w:val="0"/>
        <w:autoSpaceDN/>
        <w:spacing w:before="0" w:after="0" w:line="240" w:lineRule="auto"/>
        <w:ind w:left="540"/>
        <w:textAlignment w:val="auto"/>
      </w:pPr>
      <w:r w:rsidRPr="00685791">
        <w:t> </w:t>
      </w:r>
    </w:p>
    <w:p w14:paraId="242B3DF6" w14:textId="6A31898B" w:rsidR="00C54199" w:rsidRDefault="00AF1613" w:rsidP="00685791">
      <w:pPr>
        <w:pStyle w:val="ListParagraph"/>
        <w:numPr>
          <w:ilvl w:val="0"/>
          <w:numId w:val="27"/>
        </w:numPr>
        <w:suppressAutoHyphens w:val="0"/>
        <w:autoSpaceDN/>
        <w:spacing w:before="0" w:after="0" w:line="240" w:lineRule="auto"/>
        <w:textAlignment w:val="center"/>
      </w:pPr>
      <w:r>
        <w:t>Check server</w:t>
      </w:r>
    </w:p>
    <w:p w14:paraId="09767942" w14:textId="65356591" w:rsidR="00AF1613" w:rsidRPr="00685791" w:rsidRDefault="00AF1613" w:rsidP="00AF1613">
      <w:pPr>
        <w:pStyle w:val="ListParagraph"/>
        <w:suppressAutoHyphens w:val="0"/>
        <w:autoSpaceDN/>
        <w:spacing w:before="0" w:after="0" w:line="240" w:lineRule="auto"/>
        <w:textAlignment w:val="center"/>
      </w:pPr>
      <w:r>
        <w:rPr>
          <w:rFonts w:ascii="Calibri" w:hAnsi="Calibri"/>
          <w:noProof/>
        </w:rPr>
        <w:drawing>
          <wp:inline distT="0" distB="0" distL="0" distR="0" wp14:anchorId="610B9EE8" wp14:editId="51EBFC28">
            <wp:extent cx="4533900" cy="1381125"/>
            <wp:effectExtent l="0" t="0" r="0" b="9525"/>
            <wp:docPr id="47" name="Picture 47" descr="Machine generated alternative text:&#10;: manage . py runseruer &#10;erForming system checks... &#10;ystem check identif ied no issues (O silenced). &#10;ou have 13 unapplied migration(s). Your project may not wm &#10;un ' python manage . py migrate' to apply them. &#10;ugust 11. 2018 - &#10;jango version I .11 .15. using settings ' mechanic -settings' &#10;tarting development server at http://127.Ø.Ø.I:8øøø/ &#10;uit the server with CTRL—BR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 manage . py runseruer &#10;erForming system checks... &#10;ystem check identif ied no issues (O silenced). &#10;ou have 13 unapplied migration(s). Your project may not wm &#10;un ' python manage . py migrate' to apply them. &#10;ugust 11. 2018 - &#10;jango version I .11 .15. using settings ' mechanic -settings' &#10;tarting development server at http://127.Ø.Ø.I:8øøø/ &#10;uit the server with CTRL—BREA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1381125"/>
                    </a:xfrm>
                    <a:prstGeom prst="rect">
                      <a:avLst/>
                    </a:prstGeom>
                    <a:noFill/>
                    <a:ln>
                      <a:noFill/>
                    </a:ln>
                  </pic:spPr>
                </pic:pic>
              </a:graphicData>
            </a:graphic>
          </wp:inline>
        </w:drawing>
      </w:r>
    </w:p>
    <w:p w14:paraId="29F4DBDD" w14:textId="77777777" w:rsidR="00C54199" w:rsidRPr="00685791" w:rsidRDefault="00C54199" w:rsidP="00C54199">
      <w:pPr>
        <w:suppressAutoHyphens w:val="0"/>
        <w:autoSpaceDN/>
        <w:spacing w:before="0" w:after="0" w:line="240" w:lineRule="auto"/>
        <w:ind w:left="540"/>
        <w:textAlignment w:val="auto"/>
      </w:pPr>
      <w:r w:rsidRPr="00685791">
        <w:t> </w:t>
      </w:r>
    </w:p>
    <w:p w14:paraId="31A36A6E" w14:textId="2183C574" w:rsidR="00C54199" w:rsidRDefault="00AF1613" w:rsidP="00685791">
      <w:pPr>
        <w:pStyle w:val="ListParagraph"/>
        <w:numPr>
          <w:ilvl w:val="0"/>
          <w:numId w:val="27"/>
        </w:numPr>
        <w:suppressAutoHyphens w:val="0"/>
        <w:autoSpaceDN/>
        <w:spacing w:before="0" w:after="0" w:line="240" w:lineRule="auto"/>
        <w:textAlignment w:val="center"/>
      </w:pPr>
      <w:r>
        <w:t>Start the first apps – home and accounts</w:t>
      </w:r>
    </w:p>
    <w:p w14:paraId="573AB1DB" w14:textId="54B5E994" w:rsidR="00AF1613" w:rsidRPr="00685791" w:rsidRDefault="00AF1613" w:rsidP="00AF1613">
      <w:pPr>
        <w:pStyle w:val="ListParagraph"/>
        <w:suppressAutoHyphens w:val="0"/>
        <w:autoSpaceDN/>
        <w:spacing w:before="0" w:after="0" w:line="240" w:lineRule="auto"/>
        <w:textAlignment w:val="center"/>
      </w:pPr>
      <w:r>
        <w:rPr>
          <w:rFonts w:ascii="Calibri" w:hAnsi="Calibri"/>
          <w:noProof/>
        </w:rPr>
        <w:lastRenderedPageBreak/>
        <w:drawing>
          <wp:inline distT="0" distB="0" distL="0" distR="0" wp14:anchorId="0EC7897E" wp14:editId="0A6B62B1">
            <wp:extent cx="4391025" cy="619125"/>
            <wp:effectExtent l="0" t="0" r="9525" b="9525"/>
            <wp:docPr id="48" name="Picture 48" descr="Machine generated alternative text:&#10;: manage . py startapp home &#10;: manage . py startapp accounts &#10;: \mechan ic \mechan 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 manage . py startapp home &#10;: manage . py startapp accounts &#10;: \mechan ic \mechan ic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619125"/>
                    </a:xfrm>
                    <a:prstGeom prst="rect">
                      <a:avLst/>
                    </a:prstGeom>
                    <a:noFill/>
                    <a:ln>
                      <a:noFill/>
                    </a:ln>
                  </pic:spPr>
                </pic:pic>
              </a:graphicData>
            </a:graphic>
          </wp:inline>
        </w:drawing>
      </w:r>
    </w:p>
    <w:p w14:paraId="50B4F213" w14:textId="77777777" w:rsidR="00685791" w:rsidRDefault="00685791" w:rsidP="00C54199">
      <w:pPr>
        <w:suppressAutoHyphens w:val="0"/>
        <w:autoSpaceDN/>
        <w:spacing w:before="0" w:after="0" w:line="240" w:lineRule="auto"/>
        <w:ind w:left="540"/>
        <w:textAlignment w:val="auto"/>
      </w:pPr>
    </w:p>
    <w:p w14:paraId="47809122" w14:textId="5FAB5F6B" w:rsidR="00685791" w:rsidRDefault="00AB059B" w:rsidP="00AB059B">
      <w:pPr>
        <w:pStyle w:val="ListParagraph"/>
        <w:numPr>
          <w:ilvl w:val="0"/>
          <w:numId w:val="27"/>
        </w:numPr>
        <w:suppressAutoHyphens w:val="0"/>
        <w:autoSpaceDN/>
        <w:spacing w:before="0" w:after="0" w:line="240" w:lineRule="auto"/>
        <w:textAlignment w:val="auto"/>
      </w:pPr>
      <w:r>
        <w:t>Bootstrap install</w:t>
      </w:r>
      <w:r w:rsidR="007C27E7">
        <w:t xml:space="preserve"> (under virtual environment)</w:t>
      </w:r>
    </w:p>
    <w:p w14:paraId="4BAA2249" w14:textId="26BFBCCB" w:rsidR="00AB059B" w:rsidRDefault="00AB059B" w:rsidP="00AB059B">
      <w:pPr>
        <w:pStyle w:val="ListParagraph"/>
        <w:suppressAutoHyphens w:val="0"/>
        <w:autoSpaceDN/>
        <w:spacing w:before="0" w:after="0" w:line="240" w:lineRule="auto"/>
        <w:textAlignment w:val="auto"/>
      </w:pPr>
      <w:r>
        <w:rPr>
          <w:rFonts w:ascii="Calibri" w:hAnsi="Calibri"/>
          <w:noProof/>
        </w:rPr>
        <w:drawing>
          <wp:inline distT="0" distB="0" distL="0" distR="0" wp14:anchorId="01708692" wp14:editId="15A99B83">
            <wp:extent cx="5486400" cy="1123950"/>
            <wp:effectExtent l="0" t="0" r="0" b="0"/>
            <wp:docPr id="55" name="Picture 55" descr="Machine generated alternative text:&#10;(enu) C: install &#10;01 lecting &#10;Using cached https ://F iles-pythonhosted.org/packages/F2/bd/6bFF32d77e &#10;Installing collected packages: &#10;uccessFuIIy installed .1.ø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enu) C: install &#10;01 lecting &#10;Using cached https ://F iles-pythonhosted.org/packages/F2/bd/6bFF32d77e &#10;Installing collected packages: &#10;uccessFuIIy installed .1.ø &#10;(en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23950"/>
                    </a:xfrm>
                    <a:prstGeom prst="rect">
                      <a:avLst/>
                    </a:prstGeom>
                    <a:noFill/>
                    <a:ln>
                      <a:noFill/>
                    </a:ln>
                  </pic:spPr>
                </pic:pic>
              </a:graphicData>
            </a:graphic>
          </wp:inline>
        </w:drawing>
      </w:r>
    </w:p>
    <w:p w14:paraId="24BA872C" w14:textId="77777777" w:rsidR="00AB059B" w:rsidRDefault="00AB059B" w:rsidP="00AB059B">
      <w:pPr>
        <w:pStyle w:val="ListParagraph"/>
        <w:suppressAutoHyphens w:val="0"/>
        <w:autoSpaceDN/>
        <w:spacing w:before="0" w:after="0" w:line="240" w:lineRule="auto"/>
        <w:textAlignment w:val="auto"/>
      </w:pPr>
    </w:p>
    <w:p w14:paraId="5AA33407" w14:textId="7412BE3A" w:rsidR="00685791" w:rsidRDefault="00E40A28" w:rsidP="00E40A28">
      <w:pPr>
        <w:pStyle w:val="ListParagraph"/>
        <w:numPr>
          <w:ilvl w:val="0"/>
          <w:numId w:val="27"/>
        </w:numPr>
        <w:suppressAutoHyphens w:val="0"/>
        <w:autoSpaceDN/>
        <w:spacing w:before="0" w:after="0" w:line="240" w:lineRule="auto"/>
        <w:textAlignment w:val="auto"/>
      </w:pPr>
      <w:r>
        <w:t>INSTALLED_APPS</w:t>
      </w:r>
    </w:p>
    <w:p w14:paraId="0E18BA20" w14:textId="6EFE35F1" w:rsidR="00E40A28" w:rsidRDefault="00E40A28" w:rsidP="00E40A28">
      <w:pPr>
        <w:pStyle w:val="ListParagraph"/>
        <w:suppressAutoHyphens w:val="0"/>
        <w:autoSpaceDN/>
        <w:spacing w:before="0" w:after="0" w:line="240" w:lineRule="auto"/>
        <w:textAlignment w:val="auto"/>
      </w:pPr>
      <w:r>
        <w:rPr>
          <w:rFonts w:ascii="Calibri" w:hAnsi="Calibri"/>
          <w:noProof/>
        </w:rPr>
        <w:drawing>
          <wp:inline distT="0" distB="0" distL="0" distR="0" wp14:anchorId="4068E0B0" wp14:editId="699A9D54">
            <wp:extent cx="3676650" cy="2238375"/>
            <wp:effectExtent l="0" t="0" r="0" b="9525"/>
            <wp:docPr id="52" name="Picture 52" descr="Machine generated alternative text:&#10;30 &#10;31 &#10;32 &#10;33 &#10;34 &#10;35 &#10;36 &#10;37 &#10;38 &#10;39 &#10;41 &#10;# Application definition &#10;INSTALLED_APPS = [ &#10;django. contrib. admin ' &#10;django. contrib. auth' , &#10;django. contrib. contenttypes ' &#10;django. contrib. sessions &#10;django. contrib. messages ' &#10;django. contrib. staticfiles ' &#10;ho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30 &#10;31 &#10;32 &#10;33 &#10;34 &#10;35 &#10;36 &#10;37 &#10;38 &#10;39 &#10;41 &#10;# Application definition &#10;INSTALLED_APPS = [ &#10;django. contrib. admin ' &#10;django. contrib. auth' , &#10;django. contrib. contenttypes ' &#10;django. contrib. sessions &#10;django. contrib. messages ' &#10;django. contrib. staticfiles ' &#10;home '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2238375"/>
                    </a:xfrm>
                    <a:prstGeom prst="rect">
                      <a:avLst/>
                    </a:prstGeom>
                    <a:noFill/>
                    <a:ln>
                      <a:noFill/>
                    </a:ln>
                  </pic:spPr>
                </pic:pic>
              </a:graphicData>
            </a:graphic>
          </wp:inline>
        </w:drawing>
      </w:r>
    </w:p>
    <w:p w14:paraId="29684DAC" w14:textId="77777777" w:rsidR="00E40A28" w:rsidRDefault="00E40A28" w:rsidP="00E40A28">
      <w:pPr>
        <w:pStyle w:val="ListParagraph"/>
        <w:suppressAutoHyphens w:val="0"/>
        <w:autoSpaceDN/>
        <w:spacing w:before="0" w:after="0" w:line="240" w:lineRule="auto"/>
        <w:textAlignment w:val="auto"/>
      </w:pPr>
    </w:p>
    <w:p w14:paraId="0C919527" w14:textId="5955D156" w:rsidR="00E40A28" w:rsidRDefault="00E40A28" w:rsidP="00E40A28">
      <w:pPr>
        <w:pStyle w:val="ListParagraph"/>
        <w:numPr>
          <w:ilvl w:val="0"/>
          <w:numId w:val="27"/>
        </w:numPr>
        <w:suppressAutoHyphens w:val="0"/>
        <w:autoSpaceDN/>
        <w:spacing w:before="0" w:after="0" w:line="240" w:lineRule="auto"/>
        <w:textAlignment w:val="auto"/>
      </w:pPr>
      <w:r>
        <w:t>TEMPLATES update</w:t>
      </w:r>
    </w:p>
    <w:p w14:paraId="4C4CAA61" w14:textId="343138C9" w:rsidR="00E40A28" w:rsidRDefault="00E40A28" w:rsidP="00E40A28">
      <w:pPr>
        <w:pStyle w:val="ListParagraph"/>
        <w:suppressAutoHyphens w:val="0"/>
        <w:autoSpaceDN/>
        <w:spacing w:before="0" w:after="0" w:line="240" w:lineRule="auto"/>
        <w:textAlignment w:val="auto"/>
      </w:pPr>
    </w:p>
    <w:p w14:paraId="5F5C3FEC" w14:textId="0651E1A1" w:rsidR="00E40A28" w:rsidRDefault="00E40A28" w:rsidP="00E40A28">
      <w:pPr>
        <w:pStyle w:val="ListParagraph"/>
        <w:suppressAutoHyphens w:val="0"/>
        <w:autoSpaceDN/>
        <w:spacing w:before="0" w:after="0" w:line="240" w:lineRule="auto"/>
        <w:textAlignment w:val="auto"/>
      </w:pPr>
      <w:r>
        <w:rPr>
          <w:rFonts w:ascii="Calibri" w:hAnsi="Calibri"/>
          <w:noProof/>
        </w:rPr>
        <w:drawing>
          <wp:inline distT="0" distB="0" distL="0" distR="0" wp14:anchorId="40790D46" wp14:editId="0A04A66B">
            <wp:extent cx="5486400" cy="2385025"/>
            <wp:effectExtent l="0" t="0" r="0" b="0"/>
            <wp:docPr id="53" name="Picture 53" descr="Machine generated alternative text:&#10;TEMPLATES = [ &#10;BACKEND' : &#10;' django. template. backends . django. DjangoTemp1ates ' , &#10;DIRS': [os. path . join &#10;(BASE DIR, •templates &#10;'APP DIRS•: lrue, &#10;OPTIONS : &#10;context_processors ' • &#10;django. template . context_processors. debug ' &#10;django. template . context_processors. request ' , &#10;django. contrib. auth . context_processors . auth ' &#10;django. contrib. messages . context_processors . message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TEMPLATES = [ &#10;BACKEND' : &#10;' django. template. backends . django. DjangoTemp1ates ' , &#10;DIRS': [os. path . join &#10;(BASE DIR, •templates &#10;'APP DIRS•: lrue, &#10;OPTIONS : &#10;context_processors ' • &#10;django. template . context_processors. debug ' &#10;django. template . context_processors. request ' , &#10;django. contrib. auth . context_processors . auth ' &#10;django. contrib. messages . context_processors . messages '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385025"/>
                    </a:xfrm>
                    <a:prstGeom prst="rect">
                      <a:avLst/>
                    </a:prstGeom>
                    <a:noFill/>
                    <a:ln>
                      <a:noFill/>
                    </a:ln>
                  </pic:spPr>
                </pic:pic>
              </a:graphicData>
            </a:graphic>
          </wp:inline>
        </w:drawing>
      </w:r>
    </w:p>
    <w:p w14:paraId="00380580" w14:textId="0037BA3F" w:rsidR="00E87430" w:rsidRDefault="00E87430" w:rsidP="00C54199">
      <w:pPr>
        <w:suppressAutoHyphens w:val="0"/>
        <w:autoSpaceDN/>
        <w:spacing w:before="0" w:after="0" w:line="240" w:lineRule="auto"/>
        <w:ind w:left="540"/>
        <w:textAlignment w:val="auto"/>
      </w:pPr>
    </w:p>
    <w:p w14:paraId="74F0C5F2" w14:textId="1B63A80D" w:rsidR="00E87430" w:rsidRDefault="00AB059B" w:rsidP="00AB059B">
      <w:pPr>
        <w:pStyle w:val="ListParagraph"/>
        <w:numPr>
          <w:ilvl w:val="0"/>
          <w:numId w:val="27"/>
        </w:numPr>
        <w:suppressAutoHyphens w:val="0"/>
        <w:autoSpaceDN/>
        <w:spacing w:before="0" w:after="0" w:line="240" w:lineRule="auto"/>
        <w:textAlignment w:val="auto"/>
      </w:pPr>
      <w:r>
        <w:t>Browser view</w:t>
      </w:r>
    </w:p>
    <w:p w14:paraId="5932BFF5" w14:textId="77777777" w:rsidR="00AB059B" w:rsidRDefault="00AB059B" w:rsidP="00AB059B">
      <w:pPr>
        <w:pStyle w:val="ListParagraph"/>
        <w:suppressAutoHyphens w:val="0"/>
        <w:autoSpaceDN/>
        <w:spacing w:before="0" w:after="0" w:line="240" w:lineRule="auto"/>
        <w:textAlignment w:val="auto"/>
      </w:pPr>
    </w:p>
    <w:p w14:paraId="3C260CF6" w14:textId="5B6B067E" w:rsidR="00AB059B" w:rsidRDefault="00AB059B" w:rsidP="00AB059B">
      <w:pPr>
        <w:pStyle w:val="ListParagraph"/>
        <w:suppressAutoHyphens w:val="0"/>
        <w:autoSpaceDN/>
        <w:spacing w:before="0" w:after="0" w:line="240" w:lineRule="auto"/>
        <w:textAlignment w:val="auto"/>
      </w:pPr>
      <w:r>
        <w:rPr>
          <w:rFonts w:ascii="Calibri" w:hAnsi="Calibri"/>
          <w:noProof/>
        </w:rPr>
        <w:drawing>
          <wp:inline distT="0" distB="0" distL="0" distR="0" wp14:anchorId="0E73EF2F" wp14:editId="71516A61">
            <wp:extent cx="5486400" cy="1437243"/>
            <wp:effectExtent l="0" t="0" r="0" b="0"/>
            <wp:docPr id="54" name="Picture 54" descr="Machine generated alternative text:&#10;Motorholics &#10;Welcome to Motorholics Website &#10;Home to the famous car blog &#10;C Wilde - Project 3 &#10;Home &#10;Motornolics Blog &#10;Car Shop &#10;Register &#10;Login &#10;Log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Motorholics &#10;Welcome to Motorholics Website &#10;Home to the famous car blog &#10;C Wilde - Project 3 &#10;Home &#10;Motornolics Blog &#10;Car Shop &#10;Register &#10;Login &#10;Logou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437243"/>
                    </a:xfrm>
                    <a:prstGeom prst="rect">
                      <a:avLst/>
                    </a:prstGeom>
                    <a:noFill/>
                    <a:ln>
                      <a:noFill/>
                    </a:ln>
                  </pic:spPr>
                </pic:pic>
              </a:graphicData>
            </a:graphic>
          </wp:inline>
        </w:drawing>
      </w:r>
    </w:p>
    <w:p w14:paraId="33E50856" w14:textId="6FF10008" w:rsidR="00AB059B" w:rsidRDefault="00AB059B" w:rsidP="00AB059B">
      <w:pPr>
        <w:pStyle w:val="ListParagraph"/>
        <w:suppressAutoHyphens w:val="0"/>
        <w:autoSpaceDN/>
        <w:spacing w:before="0" w:after="0" w:line="240" w:lineRule="auto"/>
        <w:textAlignment w:val="auto"/>
      </w:pPr>
    </w:p>
    <w:p w14:paraId="0B9B18E3" w14:textId="5816782E" w:rsidR="00AB059B" w:rsidRDefault="00AB059B" w:rsidP="00AB059B">
      <w:pPr>
        <w:pStyle w:val="ListParagraph"/>
        <w:suppressAutoHyphens w:val="0"/>
        <w:autoSpaceDN/>
        <w:spacing w:before="0" w:after="0" w:line="240" w:lineRule="auto"/>
        <w:textAlignment w:val="auto"/>
      </w:pPr>
    </w:p>
    <w:p w14:paraId="710D73FE" w14:textId="2C27DE12" w:rsidR="00AB059B" w:rsidRDefault="00AB059B" w:rsidP="00AB059B">
      <w:pPr>
        <w:pStyle w:val="ListParagraph"/>
        <w:suppressAutoHyphens w:val="0"/>
        <w:autoSpaceDN/>
        <w:spacing w:before="0" w:after="0" w:line="240" w:lineRule="auto"/>
        <w:textAlignment w:val="auto"/>
      </w:pPr>
    </w:p>
    <w:p w14:paraId="107F29B1" w14:textId="796F13E9" w:rsidR="00AB059B" w:rsidRDefault="00AB059B" w:rsidP="00AB059B">
      <w:pPr>
        <w:pStyle w:val="ListParagraph"/>
        <w:suppressAutoHyphens w:val="0"/>
        <w:autoSpaceDN/>
        <w:spacing w:before="0" w:after="0" w:line="240" w:lineRule="auto"/>
        <w:textAlignment w:val="auto"/>
      </w:pPr>
    </w:p>
    <w:p w14:paraId="355BBCB8" w14:textId="77777777" w:rsidR="00AB059B" w:rsidRDefault="00AB059B" w:rsidP="00AB059B">
      <w:pPr>
        <w:pStyle w:val="ListParagraph"/>
        <w:suppressAutoHyphens w:val="0"/>
        <w:autoSpaceDN/>
        <w:spacing w:before="0" w:after="0" w:line="240" w:lineRule="auto"/>
        <w:textAlignment w:val="auto"/>
      </w:pPr>
    </w:p>
    <w:p w14:paraId="6536B9D4" w14:textId="4A39C8BF" w:rsidR="00C54199" w:rsidRDefault="002B744F" w:rsidP="00C54199">
      <w:pPr>
        <w:suppressAutoHyphens w:val="0"/>
        <w:autoSpaceDN/>
        <w:spacing w:before="0" w:after="0" w:line="240" w:lineRule="auto"/>
        <w:ind w:left="540"/>
        <w:textAlignment w:val="auto"/>
        <w:rPr>
          <w:b/>
        </w:rPr>
      </w:pPr>
      <w:r w:rsidRPr="00685791">
        <w:rPr>
          <w:b/>
        </w:rPr>
        <w:t xml:space="preserve">Figure </w:t>
      </w:r>
      <w:r w:rsidR="00BB5290">
        <w:rPr>
          <w:b/>
        </w:rPr>
        <w:t>8. Django Project Layout</w:t>
      </w:r>
    </w:p>
    <w:p w14:paraId="25D7123E" w14:textId="07A0C290" w:rsidR="00BB5290" w:rsidRDefault="00BB5290" w:rsidP="00C54199">
      <w:pPr>
        <w:suppressAutoHyphens w:val="0"/>
        <w:autoSpaceDN/>
        <w:spacing w:before="0" w:after="0" w:line="240" w:lineRule="auto"/>
        <w:ind w:left="540"/>
        <w:textAlignment w:val="auto"/>
        <w:rPr>
          <w:b/>
        </w:rPr>
      </w:pPr>
      <w:r>
        <w:rPr>
          <w:rFonts w:ascii="Calibri" w:hAnsi="Calibri"/>
          <w:noProof/>
        </w:rPr>
        <w:drawing>
          <wp:inline distT="0" distB="0" distL="0" distR="0" wp14:anchorId="48F61256" wp14:editId="36C83889">
            <wp:extent cx="1905000" cy="2371725"/>
            <wp:effectExtent l="0" t="0" r="0" b="9525"/>
            <wp:docPr id="50" name="Picture 50" descr="Machine generated alternative text:&#10;FOLDERS &#10;env &#10;accounts &#10;templates &#10;db.sqIite3 &#10;manage.p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FOLDERS &#10;env &#10;accounts &#10;templates &#10;db.sqIite3 &#10;manage.p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2371725"/>
                    </a:xfrm>
                    <a:prstGeom prst="rect">
                      <a:avLst/>
                    </a:prstGeom>
                    <a:noFill/>
                    <a:ln>
                      <a:noFill/>
                    </a:ln>
                  </pic:spPr>
                </pic:pic>
              </a:graphicData>
            </a:graphic>
          </wp:inline>
        </w:drawing>
      </w:r>
    </w:p>
    <w:p w14:paraId="3D54C250" w14:textId="0924AE33" w:rsidR="00BB5290" w:rsidRDefault="00BB5290" w:rsidP="00C54199">
      <w:pPr>
        <w:suppressAutoHyphens w:val="0"/>
        <w:autoSpaceDN/>
        <w:spacing w:before="0" w:after="0" w:line="240" w:lineRule="auto"/>
        <w:ind w:left="540"/>
        <w:textAlignment w:val="auto"/>
        <w:rPr>
          <w:b/>
        </w:rPr>
      </w:pPr>
    </w:p>
    <w:p w14:paraId="5F3B895B" w14:textId="77777777" w:rsidR="00BB5290" w:rsidRPr="00685791" w:rsidRDefault="00BB5290" w:rsidP="00C54199">
      <w:pPr>
        <w:suppressAutoHyphens w:val="0"/>
        <w:autoSpaceDN/>
        <w:spacing w:before="0" w:after="0" w:line="240" w:lineRule="auto"/>
        <w:ind w:left="540"/>
        <w:textAlignment w:val="auto"/>
        <w:rPr>
          <w:b/>
        </w:rPr>
      </w:pPr>
    </w:p>
    <w:p w14:paraId="32BD7282" w14:textId="7F39BB33" w:rsidR="00030B69" w:rsidRDefault="00E40A28" w:rsidP="0089246E">
      <w:pPr>
        <w:suppressAutoHyphens w:val="0"/>
        <w:autoSpaceDN/>
        <w:spacing w:before="0" w:after="0" w:line="240" w:lineRule="auto"/>
        <w:ind w:left="540"/>
        <w:textAlignment w:val="auto"/>
      </w:pPr>
      <w:r>
        <w:t>An index file was created so that the Welcome message to the site could be highlighted for the landing/base page</w:t>
      </w:r>
    </w:p>
    <w:p w14:paraId="64CF9E4B" w14:textId="0BF88C60" w:rsidR="006E3B85" w:rsidRDefault="006E3B85" w:rsidP="0089246E">
      <w:pPr>
        <w:suppressAutoHyphens w:val="0"/>
        <w:autoSpaceDN/>
        <w:spacing w:before="0" w:after="0" w:line="240" w:lineRule="auto"/>
        <w:ind w:left="540"/>
        <w:textAlignment w:val="auto"/>
      </w:pPr>
    </w:p>
    <w:p w14:paraId="592DEC48" w14:textId="68CF828A" w:rsidR="006E3B85" w:rsidRDefault="006E3B85" w:rsidP="006E3B85">
      <w:pPr>
        <w:pStyle w:val="ListParagraph"/>
        <w:numPr>
          <w:ilvl w:val="0"/>
          <w:numId w:val="27"/>
        </w:numPr>
        <w:suppressAutoHyphens w:val="0"/>
        <w:autoSpaceDN/>
        <w:spacing w:before="0" w:after="0" w:line="240" w:lineRule="auto"/>
        <w:textAlignment w:val="auto"/>
      </w:pPr>
      <w:r>
        <w:t>Index.html file – for Home app</w:t>
      </w:r>
    </w:p>
    <w:p w14:paraId="15F142C4" w14:textId="08ABDFC0" w:rsidR="00E40A28" w:rsidRDefault="00E40A28" w:rsidP="0089246E">
      <w:pPr>
        <w:suppressAutoHyphens w:val="0"/>
        <w:autoSpaceDN/>
        <w:spacing w:before="0" w:after="0" w:line="240" w:lineRule="auto"/>
        <w:ind w:left="540"/>
        <w:textAlignment w:val="auto"/>
      </w:pPr>
      <w:r>
        <w:rPr>
          <w:rFonts w:ascii="Calibri" w:hAnsi="Calibri"/>
          <w:noProof/>
        </w:rPr>
        <w:drawing>
          <wp:inline distT="0" distB="0" distL="0" distR="0" wp14:anchorId="73512592" wp14:editId="2DA0B0D0">
            <wp:extent cx="4286250" cy="1638300"/>
            <wp:effectExtent l="0" t="0" r="0" b="0"/>
            <wp:docPr id="51" name="Picture 51" descr="Machine generated alternative text:&#10;base. html &#10;index. html &#10;views.py &#10;2 &#10;4 &#10;extends base. html' X} &#10;block content X} &#10;&lt;h2&gt;We1come to Motorholics Website &#10;&lt;p&gt;Home to the famous car blog &#10;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base. html &#10;index. html &#10;views.py &#10;2 &#10;4 &#10;extends base. html' X} &#10;block content X} &#10;&lt;h2&gt;We1come to Motorholics Website &#10;&lt;p&gt;Home to the famous car blog &#10;endblock X}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250" cy="1638300"/>
                    </a:xfrm>
                    <a:prstGeom prst="rect">
                      <a:avLst/>
                    </a:prstGeom>
                    <a:noFill/>
                    <a:ln>
                      <a:noFill/>
                    </a:ln>
                  </pic:spPr>
                </pic:pic>
              </a:graphicData>
            </a:graphic>
          </wp:inline>
        </w:drawing>
      </w:r>
    </w:p>
    <w:p w14:paraId="02A8741F" w14:textId="137B7C84" w:rsidR="00030B69" w:rsidRDefault="00030B69" w:rsidP="0089246E">
      <w:pPr>
        <w:suppressAutoHyphens w:val="0"/>
        <w:autoSpaceDN/>
        <w:spacing w:before="0" w:after="0" w:line="240" w:lineRule="auto"/>
        <w:ind w:left="540"/>
        <w:textAlignment w:val="auto"/>
      </w:pPr>
    </w:p>
    <w:p w14:paraId="036490BA" w14:textId="4410DF99" w:rsidR="00030B69" w:rsidRDefault="00030B69" w:rsidP="0089246E">
      <w:pPr>
        <w:suppressAutoHyphens w:val="0"/>
        <w:autoSpaceDN/>
        <w:spacing w:before="0" w:after="0" w:line="240" w:lineRule="auto"/>
        <w:ind w:left="540"/>
        <w:textAlignment w:val="auto"/>
      </w:pPr>
    </w:p>
    <w:p w14:paraId="3A63B92C" w14:textId="4CEA1ED2" w:rsidR="00573490" w:rsidRDefault="00573490" w:rsidP="00573490">
      <w:pPr>
        <w:pStyle w:val="Heading2"/>
      </w:pPr>
      <w:r>
        <w:lastRenderedPageBreak/>
        <w:t xml:space="preserve">The </w:t>
      </w:r>
      <w:r w:rsidR="00CD49D8">
        <w:t xml:space="preserve">django </w:t>
      </w:r>
      <w:r>
        <w:t>Accounts app</w:t>
      </w:r>
    </w:p>
    <w:p w14:paraId="32A6FF37" w14:textId="77777777" w:rsidR="00850E21" w:rsidRDefault="00850E21" w:rsidP="00CD49D8"/>
    <w:p w14:paraId="3CEFF7FD" w14:textId="6F733AE3" w:rsidR="00CD49D8" w:rsidRDefault="00CD49D8" w:rsidP="00CD49D8">
      <w:r>
        <w:t xml:space="preserve">It was decided that that registration would be via email and password validation. The username that most Websites asked for nowadays would be the email address. Therefore a “backend.py” file had to be created as well </w:t>
      </w:r>
      <w:r w:rsidRPr="00CD49D8">
        <w:t>so the custom email authentication can be used instead of the default</w:t>
      </w:r>
      <w:r>
        <w:t>.</w:t>
      </w:r>
    </w:p>
    <w:p w14:paraId="617DEB28" w14:textId="4AB57BC4" w:rsidR="00850E21" w:rsidRPr="00685791" w:rsidRDefault="00850E21" w:rsidP="00850E21">
      <w:pPr>
        <w:rPr>
          <w:rFonts w:eastAsia="Times New Roman"/>
          <w:color w:val="004F5B"/>
          <w:sz w:val="24"/>
          <w:szCs w:val="24"/>
        </w:rPr>
      </w:pPr>
      <w:r>
        <w:rPr>
          <w:rFonts w:eastAsia="Times New Roman"/>
          <w:color w:val="004F5B"/>
          <w:sz w:val="24"/>
          <w:szCs w:val="24"/>
        </w:rPr>
        <w:t>Models.py</w:t>
      </w:r>
    </w:p>
    <w:p w14:paraId="25C41C02" w14:textId="77777777" w:rsidR="00850E21" w:rsidRDefault="00850E21" w:rsidP="00850E21">
      <w:r>
        <w:t xml:space="preserve">The first step is to create the models and for the </w:t>
      </w:r>
      <w:proofErr w:type="gramStart"/>
      <w:r>
        <w:t>accounts</w:t>
      </w:r>
      <w:proofErr w:type="gramEnd"/>
      <w:r>
        <w:t xml:space="preserve"> app an </w:t>
      </w:r>
      <w:proofErr w:type="spellStart"/>
      <w:r>
        <w:t>AccountUserManager</w:t>
      </w:r>
      <w:proofErr w:type="spellEnd"/>
      <w:r>
        <w:t xml:space="preserve"> class was created first.</w:t>
      </w:r>
    </w:p>
    <w:p w14:paraId="2B8BBBC7" w14:textId="3EECFCE7" w:rsidR="00CD49D8" w:rsidRDefault="00CD49D8" w:rsidP="00CD49D8">
      <w:r>
        <w:t xml:space="preserve">To create user objects Django should then refer back to the </w:t>
      </w:r>
      <w:proofErr w:type="spellStart"/>
      <w:r>
        <w:t>AccountUserManager</w:t>
      </w:r>
      <w:proofErr w:type="spellEnd"/>
      <w:r>
        <w:t xml:space="preserve"> class. Adding the User class achieved this. Under settings.py the standard AUTH_USER_MODEL was updated to reflect the </w:t>
      </w:r>
      <w:proofErr w:type="spellStart"/>
      <w:proofErr w:type="gramStart"/>
      <w:r>
        <w:t>accounts.User</w:t>
      </w:r>
      <w:proofErr w:type="spellEnd"/>
      <w:proofErr w:type="gramEnd"/>
      <w:r>
        <w:t xml:space="preserve">. This could then be used </w:t>
      </w:r>
      <w:proofErr w:type="spellStart"/>
      <w:r>
        <w:t>acrossed</w:t>
      </w:r>
      <w:proofErr w:type="spellEnd"/>
      <w:r>
        <w:t xml:space="preserve"> the Website to authenticate users according to the </w:t>
      </w:r>
      <w:proofErr w:type="spellStart"/>
      <w:r>
        <w:t>AccountUserManager</w:t>
      </w:r>
      <w:proofErr w:type="spellEnd"/>
      <w:r>
        <w:t xml:space="preserve"> class</w:t>
      </w:r>
      <w:r w:rsidR="000721E6">
        <w:t xml:space="preserve"> in the models.py file. The </w:t>
      </w:r>
      <w:proofErr w:type="spellStart"/>
      <w:r w:rsidR="000721E6">
        <w:t>AccountUserManager</w:t>
      </w:r>
      <w:proofErr w:type="spellEnd"/>
      <w:r w:rsidR="000721E6">
        <w:t xml:space="preserve"> requires that the user’s user name is the email address of that person (username=email)</w:t>
      </w:r>
      <w:r w:rsidR="00147833">
        <w:t>.</w:t>
      </w:r>
    </w:p>
    <w:p w14:paraId="74BF8ED1" w14:textId="73D6D23F" w:rsidR="00147833" w:rsidRDefault="00147833" w:rsidP="00CD49D8"/>
    <w:p w14:paraId="134CB180" w14:textId="2BFC6A1A" w:rsidR="00147833" w:rsidRDefault="00147833" w:rsidP="00147833">
      <w:pPr>
        <w:pStyle w:val="ListParagraph"/>
        <w:numPr>
          <w:ilvl w:val="0"/>
          <w:numId w:val="32"/>
        </w:numPr>
      </w:pPr>
      <w:proofErr w:type="spellStart"/>
      <w:r>
        <w:t>AccountUserManager</w:t>
      </w:r>
      <w:proofErr w:type="spellEnd"/>
      <w:r>
        <w:t xml:space="preserve"> class </w:t>
      </w:r>
    </w:p>
    <w:p w14:paraId="0D7F42F0" w14:textId="12925BDF" w:rsidR="00147833" w:rsidRDefault="00147833" w:rsidP="00147833">
      <w:pPr>
        <w:pStyle w:val="ListParagraph"/>
      </w:pPr>
      <w:r>
        <w:rPr>
          <w:rFonts w:ascii="Calibri" w:hAnsi="Calibri"/>
          <w:noProof/>
        </w:rPr>
        <w:drawing>
          <wp:inline distT="0" distB="0" distL="0" distR="0" wp14:anchorId="78C9B97E" wp14:editId="03E21027">
            <wp:extent cx="3943350" cy="3751326"/>
            <wp:effectExtent l="0" t="0" r="0" b="1905"/>
            <wp:docPr id="56" name="Picture 56" descr="Machine generated alternative text:&#10;3 &#10;4 &#10;6 &#10;7 &#10;8 &#10;9 &#10;10 &#10;12 &#10;14 &#10;16 &#10;17 &#10;18 &#10;19 &#10;20 &#10;22 &#10;24 &#10;26 &#10;27 &#10;28 &#10;29 &#10;30 &#10;from &#10;from &#10;from &#10;from &#10;future &#10;import unicode literals &#10;django.db import models &#10;django. contrib. auth . models import AbstractUser, &#10;django. utils import timezone &#10;UserManager &#10;# Create your models here. &#10;class AccountUserManager(UsenManager &#10;def _create user (self, username, email, password, &#10;is_staff, is_superuser, &#10;now = timezone. now &#10;if not email : &#10;raise VaLueError(' The given username must be set' ) &#10;self. normalize email (email) &#10;email &#10;self. model (username=email, email=email, &#10;user — &#10;is staff=is staff, is active=True, &#10;IS superuser=ls_superuser, &#10;date_joined=now, &#10;set _ password (password) &#10;user. &#10;. save (using—self. &#10;db) &#10;user &#10;return user &#10;class User(AbstractUser) &#10;objects &#10;AccountUserMana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3 &#10;4 &#10;6 &#10;7 &#10;8 &#10;9 &#10;10 &#10;12 &#10;14 &#10;16 &#10;17 &#10;18 &#10;19 &#10;20 &#10;22 &#10;24 &#10;26 &#10;27 &#10;28 &#10;29 &#10;30 &#10;from &#10;from &#10;from &#10;from &#10;future &#10;import unicode literals &#10;django.db import models &#10;django. contrib. auth . models import AbstractUser, &#10;django. utils import timezone &#10;UserManager &#10;# Create your models here. &#10;class AccountUserManager(UsenManager &#10;def _create user (self, username, email, password, &#10;is_staff, is_superuser, &#10;now = timezone. now &#10;if not email : &#10;raise VaLueError(' The given username must be set' ) &#10;self. normalize email (email) &#10;email &#10;self. model (username=email, email=email, &#10;user — &#10;is staff=is staff, is active=True, &#10;IS superuser=ls_superuser, &#10;date_joined=now, &#10;set _ password (password) &#10;user. &#10;. save (using—self. &#10;db) &#10;user &#10;return user &#10;class User(AbstractUser) &#10;objects &#10;AccountUserManage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3779" cy="3751734"/>
                    </a:xfrm>
                    <a:prstGeom prst="rect">
                      <a:avLst/>
                    </a:prstGeom>
                    <a:noFill/>
                    <a:ln>
                      <a:noFill/>
                    </a:ln>
                  </pic:spPr>
                </pic:pic>
              </a:graphicData>
            </a:graphic>
          </wp:inline>
        </w:drawing>
      </w:r>
    </w:p>
    <w:p w14:paraId="13DB3A3A" w14:textId="77777777" w:rsidR="00147833" w:rsidRDefault="00147833" w:rsidP="00147833">
      <w:pPr>
        <w:pStyle w:val="ListParagraph"/>
      </w:pPr>
    </w:p>
    <w:p w14:paraId="39C80885" w14:textId="40DB62E6" w:rsidR="00147833" w:rsidRDefault="00147833" w:rsidP="00147833">
      <w:pPr>
        <w:pStyle w:val="ListParagraph"/>
        <w:numPr>
          <w:ilvl w:val="0"/>
          <w:numId w:val="32"/>
        </w:numPr>
      </w:pPr>
      <w:r>
        <w:t xml:space="preserve">Settings.py </w:t>
      </w:r>
    </w:p>
    <w:p w14:paraId="3B6DF822" w14:textId="7E91FC61" w:rsidR="00147833" w:rsidRDefault="00147833" w:rsidP="00147833">
      <w:pPr>
        <w:pStyle w:val="ListParagraph"/>
      </w:pPr>
      <w:r>
        <w:rPr>
          <w:rFonts w:ascii="Calibri" w:hAnsi="Calibri"/>
          <w:noProof/>
        </w:rPr>
        <w:drawing>
          <wp:inline distT="0" distB="0" distL="0" distR="0" wp14:anchorId="58D84F50" wp14:editId="19BA8E7C">
            <wp:extent cx="3467100" cy="2484489"/>
            <wp:effectExtent l="0" t="0" r="0" b="0"/>
            <wp:docPr id="57" name="Picture 57" descr="Machine generated alternative text:&#10;30 &#10;32 &#10;34 &#10;36 &#10;37 &#10;38 &#10;39 &#10;43 &#10;# Application definition &#10;INSTALLED_APPS = [ &#10;django. contrib. admin ' &#10;django. contrib. auth' , &#10;django. contrib. contenttypes ' &#10;django. contrib. sessions &#10;django. contrib. messages ' &#10;django. contrib. staticfiles ' &#10;home ' &#10;AUTH USER MODEL &#10;MIDDLEWARE &#10;' accounts. User &#10;dianeo. middleware. security. SecurityMidd1ew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30 &#10;32 &#10;34 &#10;36 &#10;37 &#10;38 &#10;39 &#10;43 &#10;# Application definition &#10;INSTALLED_APPS = [ &#10;django. contrib. admin ' &#10;django. contrib. auth' , &#10;django. contrib. contenttypes ' &#10;django. contrib. sessions &#10;django. contrib. messages ' &#10;django. contrib. staticfiles ' &#10;home ' &#10;AUTH USER MODEL &#10;MIDDLEWARE &#10;' accounts. User &#10;dianeo. middleware. security. SecurityMidd1ew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8840" cy="2485736"/>
                    </a:xfrm>
                    <a:prstGeom prst="rect">
                      <a:avLst/>
                    </a:prstGeom>
                    <a:noFill/>
                    <a:ln>
                      <a:noFill/>
                    </a:ln>
                  </pic:spPr>
                </pic:pic>
              </a:graphicData>
            </a:graphic>
          </wp:inline>
        </w:drawing>
      </w:r>
    </w:p>
    <w:p w14:paraId="708B4BE5" w14:textId="5EAF6C9E" w:rsidR="00147833" w:rsidRDefault="00147833" w:rsidP="00147833">
      <w:pPr>
        <w:pStyle w:val="ListParagraph"/>
        <w:numPr>
          <w:ilvl w:val="0"/>
          <w:numId w:val="32"/>
        </w:numPr>
      </w:pPr>
      <w:r>
        <w:t>Backend.py file</w:t>
      </w:r>
    </w:p>
    <w:p w14:paraId="0AE6E1E3" w14:textId="3743C5CA" w:rsidR="00147833" w:rsidRDefault="00147833" w:rsidP="00147833">
      <w:pPr>
        <w:pStyle w:val="ListParagraph"/>
      </w:pPr>
      <w:r>
        <w:rPr>
          <w:rFonts w:ascii="Calibri" w:hAnsi="Calibri"/>
          <w:noProof/>
        </w:rPr>
        <w:drawing>
          <wp:inline distT="0" distB="0" distL="0" distR="0" wp14:anchorId="2D87291A" wp14:editId="2E2937BF">
            <wp:extent cx="3448050" cy="3189271"/>
            <wp:effectExtent l="0" t="0" r="0" b="0"/>
            <wp:docPr id="58" name="Picture 58" descr="Machine generated alternative text:&#10;base.html &#10;backends.py &#10;2 &#10;4 &#10;6 &#10;7 &#10;8 &#10;9 &#10;10 &#10;11 &#10;12 &#10;13 &#10;14 &#10;15 &#10;16 &#10;17 &#10;18 &#10;19 &#10;20 &#10;21 &#10;22 &#10;23 &#10;from models import User &#10;class EmailAuth(object) : &#10;def &#10;def &#10;authenticate (self, email —None, password=None) &#10;try: &#10;user = User. objects. &#10;if user. check_password(password) &#10;return user &#10;except User. DoesNotExist : &#10;return None &#10;get_user(self, user_id): &#10;try: &#10;user = User. objects. &#10;if user. is active: &#10;return user &#10;return None &#10;except User. DoesNotExist : &#10;return 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base.html &#10;backends.py &#10;2 &#10;4 &#10;6 &#10;7 &#10;8 &#10;9 &#10;10 &#10;11 &#10;12 &#10;13 &#10;14 &#10;15 &#10;16 &#10;17 &#10;18 &#10;19 &#10;20 &#10;21 &#10;22 &#10;23 &#10;from models import User &#10;class EmailAuth(object) : &#10;def &#10;def &#10;authenticate (self, email —None, password=None) &#10;try: &#10;user = User. objects. &#10;if user. check_password(password) &#10;return user &#10;except User. DoesNotExist : &#10;return None &#10;get_user(self, user_id): &#10;try: &#10;user = User. objects. &#10;if user. is active: &#10;return user &#10;return None &#10;except User. DoesNotExist : &#10;return Non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9601" cy="3190705"/>
                    </a:xfrm>
                    <a:prstGeom prst="rect">
                      <a:avLst/>
                    </a:prstGeom>
                    <a:noFill/>
                    <a:ln>
                      <a:noFill/>
                    </a:ln>
                  </pic:spPr>
                </pic:pic>
              </a:graphicData>
            </a:graphic>
          </wp:inline>
        </w:drawing>
      </w:r>
    </w:p>
    <w:p w14:paraId="3E07AD3A" w14:textId="478D518D" w:rsidR="00850E21" w:rsidRDefault="00850E21" w:rsidP="00147833">
      <w:pPr>
        <w:pStyle w:val="ListParagraph"/>
      </w:pPr>
    </w:p>
    <w:p w14:paraId="137E7301" w14:textId="77777777" w:rsidR="00850E21" w:rsidRDefault="00850E21" w:rsidP="00147833">
      <w:pPr>
        <w:pStyle w:val="ListParagraph"/>
      </w:pPr>
    </w:p>
    <w:p w14:paraId="289B4ADB" w14:textId="77777777" w:rsidR="00CD49D8" w:rsidRPr="00CD49D8" w:rsidRDefault="00CD49D8" w:rsidP="00CD49D8"/>
    <w:p w14:paraId="7710A181" w14:textId="5410CC85" w:rsidR="00030B69" w:rsidRDefault="00030B69" w:rsidP="0089246E">
      <w:pPr>
        <w:suppressAutoHyphens w:val="0"/>
        <w:autoSpaceDN/>
        <w:spacing w:before="0" w:after="0" w:line="240" w:lineRule="auto"/>
        <w:ind w:left="540"/>
        <w:textAlignment w:val="auto"/>
      </w:pPr>
    </w:p>
    <w:p w14:paraId="7A46794A" w14:textId="5E2BC74F" w:rsidR="00125E7D" w:rsidRDefault="00125E7D" w:rsidP="00125E7D">
      <w:pPr>
        <w:rPr>
          <w:rFonts w:eastAsia="Times New Roman"/>
          <w:color w:val="004F5B"/>
          <w:sz w:val="24"/>
          <w:szCs w:val="24"/>
        </w:rPr>
      </w:pPr>
      <w:r>
        <w:rPr>
          <w:rFonts w:eastAsia="Times New Roman"/>
          <w:color w:val="004F5B"/>
          <w:sz w:val="24"/>
          <w:szCs w:val="24"/>
        </w:rPr>
        <w:lastRenderedPageBreak/>
        <w:t>Views.py</w:t>
      </w:r>
    </w:p>
    <w:p w14:paraId="508A184F" w14:textId="0E28A230" w:rsidR="00125E7D" w:rsidRDefault="00125E7D" w:rsidP="00125E7D">
      <w:r w:rsidRPr="00125E7D">
        <w:t>The views.py file was then updated. This is the business logic to link the templates to the models created</w:t>
      </w:r>
      <w:r>
        <w:t xml:space="preserve">. The views.py </w:t>
      </w:r>
      <w:r w:rsidR="006B3EF2">
        <w:t>file used the POST method which enables the HTTP communication between the user (client) and the server, in this case using the localhost.</w:t>
      </w:r>
    </w:p>
    <w:p w14:paraId="47E2BBD7" w14:textId="281A6EB1" w:rsidR="006B3EF2" w:rsidRDefault="00E005E9" w:rsidP="00125E7D">
      <w:r>
        <w:t>Here is where the Register.html file could be referred to and so the next step was to create the Register.html file and save this file under the templates folder where eventually all html templates would reside.</w:t>
      </w:r>
    </w:p>
    <w:p w14:paraId="19154E33" w14:textId="0A5456E1" w:rsidR="00E005E9" w:rsidRDefault="00E005E9" w:rsidP="00E005E9">
      <w:pPr>
        <w:pStyle w:val="ListParagraph"/>
        <w:numPr>
          <w:ilvl w:val="0"/>
          <w:numId w:val="33"/>
        </w:numPr>
      </w:pPr>
      <w:r>
        <w:t>Views.py file</w:t>
      </w:r>
    </w:p>
    <w:p w14:paraId="6095B61A" w14:textId="495B337E" w:rsidR="00E005E9" w:rsidRPr="00125E7D" w:rsidRDefault="00E005E9" w:rsidP="00E005E9">
      <w:pPr>
        <w:pStyle w:val="ListParagraph"/>
      </w:pPr>
      <w:r>
        <w:rPr>
          <w:rFonts w:ascii="Calibri" w:hAnsi="Calibri"/>
          <w:noProof/>
        </w:rPr>
        <w:drawing>
          <wp:inline distT="0" distB="0" distL="0" distR="0" wp14:anchorId="4E79FD3D" wp14:editId="7D4901DF">
            <wp:extent cx="4486275" cy="3402546"/>
            <wp:effectExtent l="0" t="0" r="0" b="7620"/>
            <wp:docPr id="59" name="Picture 59" descr="Machine generated alternative text:&#10;from &#10;from &#10;from &#10;from &#10;from &#10;from &#10;coding: utf-8 -*- &#10;future &#10;import unicode literals &#10;django. contrib import messages, auth &#10;django. core . urlresolvers import reverse &#10;django. shortcuts import render, redirect &#10;django. template . context_processors import csrf &#10;accounts . forms import UserRegistrationForm &#10;def register(request) : &#10;if request. method &#10;'POST': &#10;UserRegistrationForm( request. POST) &#10;form &#10;o: &#10;if form. is valid &#10;form. save &#10;user — &#10;auth. authenticate (email=request. POST. get( ' email ' ) , &#10;password—request . POST. get( ' passwordl ' )) &#10;if user: &#10;. success(request, &quot;Thank you. You have successfully registered&quot;) &#10;messages &#10;return redirect(reverse( profile &#10;else &#10;(request, &#10;&quot;Sorry, we are unable to log you!&quot; ) &#10;messages &#10;. error &#10;else &#10;UserRegistrationForm( ) &#10;form &#10;{'form': form} &#10;args &#10;update(cs of (request)) &#10;args . &#10;return render(request, register . html '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from &#10;from &#10;from &#10;from &#10;from &#10;from &#10;coding: utf-8 -*- &#10;future &#10;import unicode literals &#10;django. contrib import messages, auth &#10;django. core . urlresolvers import reverse &#10;django. shortcuts import render, redirect &#10;django. template . context_processors import csrf &#10;accounts . forms import UserRegistrationForm &#10;def register(request) : &#10;if request. method &#10;'POST': &#10;UserRegistrationForm( request. POST) &#10;form &#10;o: &#10;if form. is valid &#10;form. save &#10;user — &#10;auth. authenticate (email=request. POST. get( ' email ' ) , &#10;password—request . POST. get( ' passwordl ' )) &#10;if user: &#10;. success(request, &quot;Thank you. You have successfully registered&quot;) &#10;messages &#10;return redirect(reverse( profile &#10;else &#10;(request, &#10;&quot;Sorry, we are unable to log you!&quot; ) &#10;messages &#10;. error &#10;else &#10;UserRegistrationForm( ) &#10;form &#10;{'form': form} &#10;args &#10;update(cs of (request)) &#10;args . &#10;return render(request, register . html ' &#10;arg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4297" cy="3416215"/>
                    </a:xfrm>
                    <a:prstGeom prst="rect">
                      <a:avLst/>
                    </a:prstGeom>
                    <a:noFill/>
                    <a:ln>
                      <a:noFill/>
                    </a:ln>
                  </pic:spPr>
                </pic:pic>
              </a:graphicData>
            </a:graphic>
          </wp:inline>
        </w:drawing>
      </w:r>
    </w:p>
    <w:p w14:paraId="2382F17F" w14:textId="71774D2E" w:rsidR="00030B69" w:rsidRDefault="00030B69" w:rsidP="0089246E">
      <w:pPr>
        <w:suppressAutoHyphens w:val="0"/>
        <w:autoSpaceDN/>
        <w:spacing w:before="0" w:after="0" w:line="240" w:lineRule="auto"/>
        <w:ind w:left="540"/>
        <w:textAlignment w:val="auto"/>
      </w:pPr>
    </w:p>
    <w:p w14:paraId="08D8D8D2" w14:textId="0202B48E" w:rsidR="00030B69" w:rsidRDefault="00030B69" w:rsidP="0089246E">
      <w:pPr>
        <w:suppressAutoHyphens w:val="0"/>
        <w:autoSpaceDN/>
        <w:spacing w:before="0" w:after="0" w:line="240" w:lineRule="auto"/>
        <w:ind w:left="540"/>
        <w:textAlignment w:val="auto"/>
      </w:pPr>
    </w:p>
    <w:p w14:paraId="3CD54AE8" w14:textId="34544022" w:rsidR="00030B69" w:rsidRDefault="00E005E9" w:rsidP="00E005E9">
      <w:pPr>
        <w:pStyle w:val="ListParagraph"/>
        <w:numPr>
          <w:ilvl w:val="0"/>
          <w:numId w:val="33"/>
        </w:numPr>
        <w:suppressAutoHyphens w:val="0"/>
        <w:autoSpaceDN/>
        <w:spacing w:before="0" w:after="0" w:line="240" w:lineRule="auto"/>
        <w:textAlignment w:val="auto"/>
      </w:pPr>
      <w:r>
        <w:t>Register.html file</w:t>
      </w:r>
    </w:p>
    <w:p w14:paraId="1F2D2A66" w14:textId="7A1AB1B3" w:rsidR="00E005E9" w:rsidRDefault="00E005E9" w:rsidP="00E005E9">
      <w:pPr>
        <w:pStyle w:val="ListParagraph"/>
        <w:suppressAutoHyphens w:val="0"/>
        <w:autoSpaceDN/>
        <w:spacing w:before="0" w:after="0" w:line="240" w:lineRule="auto"/>
        <w:textAlignment w:val="auto"/>
      </w:pPr>
      <w:r>
        <w:rPr>
          <w:rFonts w:ascii="Calibri" w:hAnsi="Calibri"/>
          <w:noProof/>
        </w:rPr>
        <w:drawing>
          <wp:inline distT="0" distB="0" distL="0" distR="0" wp14:anchorId="281C5245" wp14:editId="5B62D88E">
            <wp:extent cx="4339553" cy="1514475"/>
            <wp:effectExtent l="0" t="0" r="4445" b="0"/>
            <wp:docPr id="60" name="Picture 60" descr="Machine generated alternative text:&#10;settings-w &#10;forms. py &#10;views.py &#10;reg i ster.htm I &#10;2 &#10;4 &#10;6 &#10;7 &#10;8 &#10;9 &#10;10 &#10;12 &#10;extends &quot;base. html &quot; X} &#10;load bootstrap_tags X} &#10;block content X} &#10;(form role=&quot;form&quot; method=&quot;post&quot; action=&quot; {X ur1 &#10;&lt;1egend&gt;Create a new account&lt;,&quot; legend&gt; &#10;{X csrf_token X} &#10;form I &#10;as_bootstrap &#10;(div class=&quot;form-group&quot;&gt; &#10;&lt; / form&gt; &#10;endblock % &#10;' register ' &#10;(button type=&quot;submit&quot; class=&quot;btn btn-primary&quot;&gt;Create an account&lt;/button&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settings-w &#10;forms. py &#10;views.py &#10;reg i ster.htm I &#10;2 &#10;4 &#10;6 &#10;7 &#10;8 &#10;9 &#10;10 &#10;12 &#10;extends &quot;base. html &quot; X} &#10;load bootstrap_tags X} &#10;block content X} &#10;(form role=&quot;form&quot; method=&quot;post&quot; action=&quot; {X ur1 &#10;&lt;1egend&gt;Create a new account&lt;,&quot; legend&gt; &#10;{X csrf_token X} &#10;form I &#10;as_bootstrap &#10;(div class=&quot;form-group&quot;&gt; &#10;&lt; / form&gt; &#10;endblock % &#10;' register ' &#10;(button type=&quot;submit&quot; class=&quot;btn btn-primary&quot;&gt;Create an account&lt;/button&gt;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5143" cy="1516426"/>
                    </a:xfrm>
                    <a:prstGeom prst="rect">
                      <a:avLst/>
                    </a:prstGeom>
                    <a:noFill/>
                    <a:ln>
                      <a:noFill/>
                    </a:ln>
                  </pic:spPr>
                </pic:pic>
              </a:graphicData>
            </a:graphic>
          </wp:inline>
        </w:drawing>
      </w:r>
    </w:p>
    <w:p w14:paraId="6D20125E" w14:textId="7C09D9E6" w:rsidR="00E005E9" w:rsidRDefault="00E005E9" w:rsidP="00E005E9">
      <w:pPr>
        <w:pStyle w:val="ListParagraph"/>
        <w:suppressAutoHyphens w:val="0"/>
        <w:autoSpaceDN/>
        <w:spacing w:before="0" w:after="0" w:line="240" w:lineRule="auto"/>
        <w:textAlignment w:val="auto"/>
      </w:pPr>
    </w:p>
    <w:p w14:paraId="20F93D2D" w14:textId="292A8E66" w:rsidR="00E005E9" w:rsidRDefault="00E005E9" w:rsidP="00E005E9">
      <w:pPr>
        <w:pStyle w:val="ListParagraph"/>
        <w:suppressAutoHyphens w:val="0"/>
        <w:autoSpaceDN/>
        <w:spacing w:before="0" w:after="0" w:line="240" w:lineRule="auto"/>
        <w:textAlignment w:val="auto"/>
      </w:pPr>
      <w:r>
        <w:lastRenderedPageBreak/>
        <w:t>After adding the accounts app to the settings.py file (and additionally the Django bootstrap forms</w:t>
      </w:r>
      <w:r w:rsidR="00962596">
        <w:t>)</w:t>
      </w:r>
      <w:r>
        <w:t xml:space="preserve"> the next step was to migrate </w:t>
      </w:r>
      <w:r w:rsidR="00F073F2">
        <w:t xml:space="preserve">the </w:t>
      </w:r>
      <w:r w:rsidR="00962596">
        <w:t xml:space="preserve">model </w:t>
      </w:r>
      <w:r w:rsidR="00F073F2">
        <w:t>changes which would update the SQLite database.</w:t>
      </w:r>
    </w:p>
    <w:p w14:paraId="60A5B0B0" w14:textId="4F783906" w:rsidR="005B2466" w:rsidRDefault="005B2466" w:rsidP="00E005E9">
      <w:pPr>
        <w:pStyle w:val="ListParagraph"/>
        <w:suppressAutoHyphens w:val="0"/>
        <w:autoSpaceDN/>
        <w:spacing w:before="0" w:after="0" w:line="240" w:lineRule="auto"/>
        <w:textAlignment w:val="auto"/>
      </w:pPr>
    </w:p>
    <w:p w14:paraId="52307EAF" w14:textId="12A69117" w:rsidR="005B2466" w:rsidRDefault="005B2466" w:rsidP="00E005E9">
      <w:pPr>
        <w:pStyle w:val="ListParagraph"/>
        <w:suppressAutoHyphens w:val="0"/>
        <w:autoSpaceDN/>
        <w:spacing w:before="0" w:after="0" w:line="240" w:lineRule="auto"/>
        <w:textAlignment w:val="auto"/>
      </w:pPr>
      <w:r>
        <w:t>A profile.html file was then created for the logged in user. This would feedback to the user that they are logged in successfully on the Website. Note this was updated later once Stripe was installed and used to adjust the user profile.</w:t>
      </w:r>
    </w:p>
    <w:p w14:paraId="1B18E3C5" w14:textId="24E6A9D3" w:rsidR="005B2466" w:rsidRDefault="005B2466" w:rsidP="00E005E9">
      <w:pPr>
        <w:pStyle w:val="ListParagraph"/>
        <w:suppressAutoHyphens w:val="0"/>
        <w:autoSpaceDN/>
        <w:spacing w:before="0" w:after="0" w:line="240" w:lineRule="auto"/>
        <w:textAlignment w:val="auto"/>
      </w:pPr>
    </w:p>
    <w:p w14:paraId="400DD267" w14:textId="15E8B626" w:rsidR="005B2466" w:rsidRDefault="005B2466" w:rsidP="00E005E9">
      <w:pPr>
        <w:pStyle w:val="ListParagraph"/>
        <w:suppressAutoHyphens w:val="0"/>
        <w:autoSpaceDN/>
        <w:spacing w:before="0" w:after="0" w:line="240" w:lineRule="auto"/>
        <w:textAlignment w:val="auto"/>
      </w:pPr>
      <w:r>
        <w:t xml:space="preserve">After each html file was added the urls.py file was updated. This file tells Django how to look-up each file via it’s </w:t>
      </w:r>
      <w:proofErr w:type="spellStart"/>
      <w:r>
        <w:t>url</w:t>
      </w:r>
      <w:proofErr w:type="spellEnd"/>
      <w:r>
        <w:t>.</w:t>
      </w:r>
    </w:p>
    <w:p w14:paraId="37A6ACD2" w14:textId="1040C717" w:rsidR="00962596" w:rsidRDefault="00962596" w:rsidP="00E005E9">
      <w:pPr>
        <w:pStyle w:val="ListParagraph"/>
        <w:suppressAutoHyphens w:val="0"/>
        <w:autoSpaceDN/>
        <w:spacing w:before="0" w:after="0" w:line="240" w:lineRule="auto"/>
        <w:textAlignment w:val="auto"/>
      </w:pPr>
    </w:p>
    <w:p w14:paraId="202265D2" w14:textId="06C83196" w:rsidR="00962596" w:rsidRDefault="00962596" w:rsidP="00962596">
      <w:pPr>
        <w:pStyle w:val="ListParagraph"/>
        <w:numPr>
          <w:ilvl w:val="0"/>
          <w:numId w:val="33"/>
        </w:numPr>
        <w:suppressAutoHyphens w:val="0"/>
        <w:autoSpaceDN/>
        <w:spacing w:before="0" w:after="0" w:line="240" w:lineRule="auto"/>
        <w:textAlignment w:val="auto"/>
      </w:pPr>
      <w:r>
        <w:t>Migrating the changes</w:t>
      </w:r>
    </w:p>
    <w:p w14:paraId="4922ECE2" w14:textId="08692C45" w:rsidR="00962596" w:rsidRDefault="00962596" w:rsidP="00962596">
      <w:pPr>
        <w:pStyle w:val="ListParagraph"/>
        <w:suppressAutoHyphens w:val="0"/>
        <w:autoSpaceDN/>
        <w:spacing w:before="0" w:after="0" w:line="240" w:lineRule="auto"/>
        <w:textAlignment w:val="auto"/>
      </w:pPr>
      <w:r>
        <w:rPr>
          <w:rFonts w:ascii="Calibri" w:hAnsi="Calibri"/>
          <w:noProof/>
        </w:rPr>
        <w:drawing>
          <wp:inline distT="0" distB="0" distL="0" distR="0" wp14:anchorId="54CB1866" wp14:editId="5EB6084C">
            <wp:extent cx="5410200" cy="2790825"/>
            <wp:effectExtent l="0" t="0" r="0" b="9525"/>
            <wp:docPr id="61" name="Picture 61" descr="Machine generated alternative text:&#10;mana e -py makemigrations &#10;igrations For ' accounts' • &#10;accounts \migrat ions _ in it iaI . py &#10;Create model User &#10;: manage . py migrate &#10;perations to perform: &#10;Apply all migrations: accounts. admin. auth. content types. &#10;unning migrations: &#10;sessions &#10;Applying &#10;Applying &#10;Applying &#10;Applying &#10;Applying &#10;Applying &#10;Applying &#10;Applying &#10;Applying &#10;Applying &#10;Applying &#10;Applying &#10;Applying &#10;Applying &#10;content types .øøøl_initial. &#10;content types . &#10;auth. &quot;01 _ initial. &#10;auth . &#10;auth. &#10;auth . . &#10;auth. &#10;auth . &#10;auth . &#10;auth . &#10;accounts . øøøl_initial. &#10;admin . &#10;admin . &#10;sessions . øøøl_init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mana e -py makemigrations &#10;igrations For ' accounts' • &#10;accounts \migrat ions _ in it iaI . py &#10;Create model User &#10;: manage . py migrate &#10;perations to perform: &#10;Apply all migrations: accounts. admin. auth. content types. &#10;unning migrations: &#10;sessions &#10;Applying &#10;Applying &#10;Applying &#10;Applying &#10;Applying &#10;Applying &#10;Applying &#10;Applying &#10;Applying &#10;Applying &#10;Applying &#10;Applying &#10;Applying &#10;Applying &#10;content types .øøøl_initial. &#10;content types . &#10;auth. &quot;01 _ initial. &#10;auth . &#10;auth. &#10;auth . . &#10;auth. &#10;auth . &#10;auth . &#10;auth . &#10;accounts . øøøl_initial. &#10;admin . &#10;admin . &#10;sessions . øøøl_initial.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2790825"/>
                    </a:xfrm>
                    <a:prstGeom prst="rect">
                      <a:avLst/>
                    </a:prstGeom>
                    <a:noFill/>
                    <a:ln>
                      <a:noFill/>
                    </a:ln>
                  </pic:spPr>
                </pic:pic>
              </a:graphicData>
            </a:graphic>
          </wp:inline>
        </w:drawing>
      </w:r>
    </w:p>
    <w:p w14:paraId="7D7DD2D9" w14:textId="5F0EC8AA" w:rsidR="00030B69" w:rsidRDefault="00030B69" w:rsidP="0089246E">
      <w:pPr>
        <w:suppressAutoHyphens w:val="0"/>
        <w:autoSpaceDN/>
        <w:spacing w:before="0" w:after="0" w:line="240" w:lineRule="auto"/>
        <w:ind w:left="540"/>
        <w:textAlignment w:val="auto"/>
      </w:pPr>
    </w:p>
    <w:p w14:paraId="55350915" w14:textId="6EAA56F9" w:rsidR="00030B69" w:rsidRDefault="00030B69" w:rsidP="0089246E">
      <w:pPr>
        <w:suppressAutoHyphens w:val="0"/>
        <w:autoSpaceDN/>
        <w:spacing w:before="0" w:after="0" w:line="240" w:lineRule="auto"/>
        <w:ind w:left="540"/>
        <w:textAlignment w:val="auto"/>
      </w:pPr>
    </w:p>
    <w:p w14:paraId="17D78153" w14:textId="41891229" w:rsidR="00030B69" w:rsidRDefault="00030B69" w:rsidP="0089246E">
      <w:pPr>
        <w:suppressAutoHyphens w:val="0"/>
        <w:autoSpaceDN/>
        <w:spacing w:before="0" w:after="0" w:line="240" w:lineRule="auto"/>
        <w:ind w:left="540"/>
        <w:textAlignment w:val="auto"/>
      </w:pPr>
    </w:p>
    <w:p w14:paraId="428A93E6" w14:textId="7CE14B41" w:rsidR="00030B69" w:rsidRDefault="00EB06AA" w:rsidP="00EB06AA">
      <w:pPr>
        <w:pStyle w:val="ListParagraph"/>
        <w:numPr>
          <w:ilvl w:val="0"/>
          <w:numId w:val="33"/>
        </w:numPr>
        <w:suppressAutoHyphens w:val="0"/>
        <w:autoSpaceDN/>
        <w:spacing w:before="0" w:after="0" w:line="240" w:lineRule="auto"/>
        <w:textAlignment w:val="auto"/>
      </w:pPr>
      <w:r>
        <w:t>Profile.html file</w:t>
      </w:r>
    </w:p>
    <w:p w14:paraId="6A10F47F" w14:textId="1A5BECD0" w:rsidR="00EB06AA" w:rsidRDefault="00EB06AA" w:rsidP="00EB06AA">
      <w:pPr>
        <w:pStyle w:val="ListParagraph"/>
        <w:suppressAutoHyphens w:val="0"/>
        <w:autoSpaceDN/>
        <w:spacing w:before="0" w:after="0" w:line="240" w:lineRule="auto"/>
        <w:textAlignment w:val="auto"/>
      </w:pPr>
      <w:r>
        <w:rPr>
          <w:rFonts w:ascii="Calibri" w:hAnsi="Calibri"/>
          <w:noProof/>
        </w:rPr>
        <w:drawing>
          <wp:inline distT="0" distB="0" distL="0" distR="0" wp14:anchorId="1B6B784F" wp14:editId="263260B1">
            <wp:extent cx="4533900" cy="1419225"/>
            <wp:effectExtent l="0" t="0" r="0" b="9525"/>
            <wp:docPr id="62" name="Picture 62" descr="Machine generated alternative text:&#10;reg ister.htmL &#10;views.py &#10;profile. h tm &#10;2 &#10;4 &#10;extends &quot;base. html &quot; X} &#10;block content X} &#10;&lt;h2&gt;Success ! &lt;/h2&gt; &#10;&lt;p&gt;You are logged in as {{ user. email } } &lt;/p&gt; &#10;endbloc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reg ister.htmL &#10;views.py &#10;profile. h tm &#10;2 &#10;4 &#10;extends &quot;base. html &quot; X} &#10;block content X} &#10;&lt;h2&gt;Success ! &lt;/h2&gt; &#10;&lt;p&gt;You are logged in as {{ user. email } } &lt;/p&gt; &#10;endblock %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3900" cy="1419225"/>
                    </a:xfrm>
                    <a:prstGeom prst="rect">
                      <a:avLst/>
                    </a:prstGeom>
                    <a:noFill/>
                    <a:ln>
                      <a:noFill/>
                    </a:ln>
                  </pic:spPr>
                </pic:pic>
              </a:graphicData>
            </a:graphic>
          </wp:inline>
        </w:drawing>
      </w:r>
    </w:p>
    <w:p w14:paraId="539896D7" w14:textId="295CCB33" w:rsidR="00EB06AA" w:rsidRDefault="00EB06AA" w:rsidP="00EB06AA">
      <w:pPr>
        <w:pStyle w:val="ListParagraph"/>
        <w:suppressAutoHyphens w:val="0"/>
        <w:autoSpaceDN/>
        <w:spacing w:before="0" w:after="0" w:line="240" w:lineRule="auto"/>
        <w:textAlignment w:val="auto"/>
      </w:pPr>
    </w:p>
    <w:p w14:paraId="67EC3280" w14:textId="72072A9F" w:rsidR="00EB06AA" w:rsidRDefault="00EB06AA" w:rsidP="00EB06AA">
      <w:pPr>
        <w:pStyle w:val="ListParagraph"/>
        <w:numPr>
          <w:ilvl w:val="0"/>
          <w:numId w:val="33"/>
        </w:numPr>
        <w:suppressAutoHyphens w:val="0"/>
        <w:autoSpaceDN/>
        <w:spacing w:before="0" w:after="0" w:line="240" w:lineRule="auto"/>
        <w:textAlignment w:val="auto"/>
      </w:pPr>
      <w:r>
        <w:t>urls.py file</w:t>
      </w:r>
    </w:p>
    <w:p w14:paraId="17FAF898" w14:textId="4F8C487F" w:rsidR="00EB06AA" w:rsidRDefault="00EB06AA" w:rsidP="00EB06AA">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547132D4" wp14:editId="4FBE388D">
            <wp:extent cx="5486400" cy="1387901"/>
            <wp:effectExtent l="0" t="0" r="0" b="3175"/>
            <wp:docPr id="63" name="Picture 63" descr="Machine generated alternative text:&#10;urlpatterns &#10;url(r' Aadmin/', &#10;admin . site. urls) &#10;url(r' , home views .get_index, name=' index' ) , &#10;url(r' Aregister/$' , &#10;accounts_views . register, name= ' register ' ) &#10;url(r' Aprofile/$• , &#10;accounts _ views . profile, name= profil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urlpatterns &#10;url(r' Aadmin/', &#10;admin . site. urls) &#10;url(r' , home views .get_index, name=' index' ) , &#10;url(r' Aregister/$' , &#10;accounts_views . register, name= ' register ' ) &#10;url(r' Aprofile/$• , &#10;accounts _ views . profile, name= profile )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387901"/>
                    </a:xfrm>
                    <a:prstGeom prst="rect">
                      <a:avLst/>
                    </a:prstGeom>
                    <a:noFill/>
                    <a:ln>
                      <a:noFill/>
                    </a:ln>
                  </pic:spPr>
                </pic:pic>
              </a:graphicData>
            </a:graphic>
          </wp:inline>
        </w:drawing>
      </w:r>
    </w:p>
    <w:p w14:paraId="53C610B8" w14:textId="33D4A0E1" w:rsidR="00EB06AA" w:rsidRDefault="00EB06AA" w:rsidP="00EB06AA">
      <w:pPr>
        <w:pStyle w:val="ListParagraph"/>
        <w:suppressAutoHyphens w:val="0"/>
        <w:autoSpaceDN/>
        <w:spacing w:before="0" w:after="0" w:line="240" w:lineRule="auto"/>
        <w:textAlignment w:val="auto"/>
      </w:pPr>
    </w:p>
    <w:p w14:paraId="7F2CB8EB" w14:textId="197AB06D" w:rsidR="00EB06AA" w:rsidRDefault="00EB06AA" w:rsidP="00EB06AA">
      <w:pPr>
        <w:pStyle w:val="ListParagraph"/>
        <w:suppressAutoHyphens w:val="0"/>
        <w:autoSpaceDN/>
        <w:spacing w:before="0" w:after="0" w:line="240" w:lineRule="auto"/>
        <w:textAlignment w:val="auto"/>
      </w:pPr>
      <w:r>
        <w:t xml:space="preserve">Next the views.py needed to be updated for both login/logout functions. The code was updated to reflect that </w:t>
      </w:r>
      <w:r w:rsidRPr="00EB06AA">
        <w:t>if you have successfully logged in then you're redirected to the user profile page.</w:t>
      </w:r>
      <w:r w:rsidR="001F23A9">
        <w:t xml:space="preserve"> To login a form was created and set under the form.py file.</w:t>
      </w:r>
      <w:r>
        <w:t xml:space="preserve"> An html template was </w:t>
      </w:r>
      <w:r w:rsidR="001F23A9">
        <w:t xml:space="preserve">then </w:t>
      </w:r>
      <w:r>
        <w:t>added for the logged in view</w:t>
      </w:r>
      <w:r w:rsidR="001F23A9">
        <w:t xml:space="preserve"> on the Website</w:t>
      </w:r>
      <w:r>
        <w:t>.</w:t>
      </w:r>
    </w:p>
    <w:p w14:paraId="12CEFD59" w14:textId="77777777" w:rsidR="001F23A9" w:rsidRDefault="001F23A9" w:rsidP="00EB06AA">
      <w:pPr>
        <w:pStyle w:val="ListParagraph"/>
        <w:suppressAutoHyphens w:val="0"/>
        <w:autoSpaceDN/>
        <w:spacing w:before="0" w:after="0" w:line="240" w:lineRule="auto"/>
        <w:textAlignment w:val="auto"/>
      </w:pPr>
    </w:p>
    <w:p w14:paraId="6B50116A" w14:textId="39AF65DA" w:rsidR="00EB06AA" w:rsidRDefault="00EB06AA" w:rsidP="00EB06AA">
      <w:pPr>
        <w:pStyle w:val="ListParagraph"/>
        <w:suppressAutoHyphens w:val="0"/>
        <w:autoSpaceDN/>
        <w:spacing w:before="0" w:after="0" w:line="240" w:lineRule="auto"/>
        <w:textAlignment w:val="auto"/>
      </w:pPr>
      <w:r>
        <w:t xml:space="preserve">No new html </w:t>
      </w:r>
      <w:r w:rsidR="001F23A9">
        <w:t>template</w:t>
      </w:r>
      <w:r>
        <w:t xml:space="preserve"> was required for the logout as this </w:t>
      </w:r>
      <w:r w:rsidR="001F23A9">
        <w:t>logic would just redirect back to the index view.</w:t>
      </w:r>
    </w:p>
    <w:p w14:paraId="18E3281A" w14:textId="5D8620FF" w:rsidR="001F23A9" w:rsidRDefault="001F23A9" w:rsidP="00EB06AA">
      <w:pPr>
        <w:pStyle w:val="ListParagraph"/>
        <w:suppressAutoHyphens w:val="0"/>
        <w:autoSpaceDN/>
        <w:spacing w:before="0" w:after="0" w:line="240" w:lineRule="auto"/>
        <w:textAlignment w:val="auto"/>
      </w:pPr>
    </w:p>
    <w:p w14:paraId="7DACAF46" w14:textId="29D9F834" w:rsidR="001F23A9" w:rsidRDefault="001F23A9" w:rsidP="001F23A9">
      <w:pPr>
        <w:pStyle w:val="ListParagraph"/>
        <w:numPr>
          <w:ilvl w:val="0"/>
          <w:numId w:val="33"/>
        </w:numPr>
        <w:suppressAutoHyphens w:val="0"/>
        <w:autoSpaceDN/>
        <w:spacing w:before="0" w:after="0" w:line="240" w:lineRule="auto"/>
        <w:textAlignment w:val="auto"/>
      </w:pPr>
      <w:r>
        <w:t>Login logic on view.py file</w:t>
      </w:r>
    </w:p>
    <w:p w14:paraId="2A13B790" w14:textId="4600ACEF" w:rsidR="001F23A9" w:rsidRDefault="001F23A9" w:rsidP="001F23A9">
      <w:pPr>
        <w:pStyle w:val="ListParagraph"/>
        <w:suppressAutoHyphens w:val="0"/>
        <w:autoSpaceDN/>
        <w:spacing w:before="0" w:after="0" w:line="240" w:lineRule="auto"/>
        <w:textAlignment w:val="auto"/>
      </w:pPr>
      <w:r>
        <w:rPr>
          <w:rFonts w:ascii="Calibri" w:hAnsi="Calibri"/>
          <w:noProof/>
        </w:rPr>
        <w:drawing>
          <wp:inline distT="0" distB="0" distL="0" distR="0" wp14:anchorId="7B1C4A69" wp14:editId="42876648">
            <wp:extent cx="4019550" cy="3849176"/>
            <wp:effectExtent l="0" t="0" r="0" b="0"/>
            <wp:docPr id="64" name="Picture 64" descr="Machine generated alternative text:&#10;from django. template . context_processors import csrf &#10;from accounts . forms import UserRegistrationForm, UserLoginForm &#10;from django. contrib. auth . decorators import login_required &#10;def register(request) : &#10;if request. method &#10;'POST': &#10;UserRegistrationForm( request. POST) &#10;form &#10;if form. is_valid(): &#10;form. save &#10;user — &#10;auth. authenticate (email=request. POST. get( ' email ' ) , &#10;password—request . POST. get( ' pas swordl ' )) &#10;if user: &#10;. success(request, &quot;You have successfully registered&quot; &#10;messages &#10;return redirect(reverse( profile &#10;else &#10;(request, &#10;&quot;unable to log you in at this time! &quot; &#10;messages &#10;. error &#10;else &#10;UserRegistrationForm( ) &#10;form &#10;{ • form': form} &#10;args &#10;update(cs of (request)) &#10;args . &#10;return render(request, &#10;' register . html ' , &#10;' /login/ ' ) &#10;def profile(request) &#10;return render(request, &#10;profile. html • )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from django. template . context_processors import csrf &#10;from accounts . forms import UserRegistrationForm, UserLoginForm &#10;from django. contrib. auth . decorators import login_required &#10;def register(request) : &#10;if request. method &#10;'POST': &#10;UserRegistrationForm( request. POST) &#10;form &#10;if form. is_valid(): &#10;form. save &#10;user — &#10;auth. authenticate (email=request. POST. get( ' email ' ) , &#10;password—request . POST. get( ' pas swordl ' )) &#10;if user: &#10;. success(request, &quot;You have successfully registered&quot; &#10;messages &#10;return redirect(reverse( profile &#10;else &#10;(request, &#10;&quot;unable to log you in at this time! &quot; &#10;messages &#10;. error &#10;else &#10;UserRegistrationForm( ) &#10;form &#10;{ • form': form} &#10;args &#10;update(cs of (request)) &#10;args . &#10;return render(request, &#10;' register . html ' , &#10;' /login/ ' ) &#10;def profile(request) &#10;return render(request, &#10;profile. html • ) &#10;arg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1990" cy="3851512"/>
                    </a:xfrm>
                    <a:prstGeom prst="rect">
                      <a:avLst/>
                    </a:prstGeom>
                    <a:noFill/>
                    <a:ln>
                      <a:noFill/>
                    </a:ln>
                  </pic:spPr>
                </pic:pic>
              </a:graphicData>
            </a:graphic>
          </wp:inline>
        </w:drawing>
      </w:r>
    </w:p>
    <w:p w14:paraId="5060732D" w14:textId="77777777" w:rsidR="001F23A9" w:rsidRDefault="001F23A9" w:rsidP="001F23A9">
      <w:pPr>
        <w:pStyle w:val="ListParagraph"/>
        <w:suppressAutoHyphens w:val="0"/>
        <w:autoSpaceDN/>
        <w:spacing w:before="0" w:after="0" w:line="240" w:lineRule="auto"/>
        <w:textAlignment w:val="auto"/>
      </w:pPr>
    </w:p>
    <w:p w14:paraId="3ACC5631" w14:textId="4C13757C" w:rsidR="00030B69" w:rsidRDefault="00030B69" w:rsidP="0089246E">
      <w:pPr>
        <w:suppressAutoHyphens w:val="0"/>
        <w:autoSpaceDN/>
        <w:spacing w:before="0" w:after="0" w:line="240" w:lineRule="auto"/>
        <w:ind w:left="540"/>
        <w:textAlignment w:val="auto"/>
      </w:pPr>
    </w:p>
    <w:p w14:paraId="218EEE2A" w14:textId="5F6B9EC9" w:rsidR="00030B69" w:rsidRDefault="003233EF" w:rsidP="003233EF">
      <w:pPr>
        <w:pStyle w:val="ListParagraph"/>
        <w:numPr>
          <w:ilvl w:val="0"/>
          <w:numId w:val="33"/>
        </w:numPr>
        <w:suppressAutoHyphens w:val="0"/>
        <w:autoSpaceDN/>
        <w:spacing w:before="0" w:after="0" w:line="240" w:lineRule="auto"/>
        <w:textAlignment w:val="auto"/>
      </w:pPr>
      <w:r>
        <w:t>Login form (forms.py)</w:t>
      </w:r>
    </w:p>
    <w:p w14:paraId="3EB762FB" w14:textId="37B5A7F5" w:rsidR="003233EF" w:rsidRDefault="003233EF" w:rsidP="003233EF">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6021B56D" wp14:editId="1A7C9039">
            <wp:extent cx="4143375" cy="782053"/>
            <wp:effectExtent l="0" t="0" r="0" b="0"/>
            <wp:docPr id="65" name="Picture 65" descr="Machine generated alternative text:&#10;class UserLoginForm(forms. Form &#10;email = forms . EmailFie1d &#10;password = forms . CharFie1d(widget=forms. Passwordln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class UserLoginForm(forms. Form &#10;email = forms . EmailFie1d &#10;password = forms . CharFie1d(widget=forms. Passwordlnpu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158" cy="783711"/>
                    </a:xfrm>
                    <a:prstGeom prst="rect">
                      <a:avLst/>
                    </a:prstGeom>
                    <a:noFill/>
                    <a:ln>
                      <a:noFill/>
                    </a:ln>
                  </pic:spPr>
                </pic:pic>
              </a:graphicData>
            </a:graphic>
          </wp:inline>
        </w:drawing>
      </w:r>
    </w:p>
    <w:p w14:paraId="4EF94642" w14:textId="21370256" w:rsidR="003233EF" w:rsidRDefault="003233EF" w:rsidP="003233EF">
      <w:pPr>
        <w:pStyle w:val="ListParagraph"/>
        <w:suppressAutoHyphens w:val="0"/>
        <w:autoSpaceDN/>
        <w:spacing w:before="0" w:after="0" w:line="240" w:lineRule="auto"/>
        <w:textAlignment w:val="auto"/>
      </w:pPr>
    </w:p>
    <w:p w14:paraId="56614FF8" w14:textId="5C275689" w:rsidR="003233EF" w:rsidRDefault="003233EF" w:rsidP="003233EF">
      <w:pPr>
        <w:pStyle w:val="ListParagraph"/>
        <w:numPr>
          <w:ilvl w:val="0"/>
          <w:numId w:val="33"/>
        </w:numPr>
        <w:suppressAutoHyphens w:val="0"/>
        <w:autoSpaceDN/>
        <w:spacing w:before="0" w:after="0" w:line="240" w:lineRule="auto"/>
        <w:textAlignment w:val="auto"/>
      </w:pPr>
      <w:r>
        <w:t>Logout logic (views.py)</w:t>
      </w:r>
    </w:p>
    <w:p w14:paraId="6C2FB81C" w14:textId="1E0515E5" w:rsidR="003233EF" w:rsidRDefault="003233EF" w:rsidP="003233EF">
      <w:pPr>
        <w:pStyle w:val="ListParagraph"/>
        <w:suppressAutoHyphens w:val="0"/>
        <w:autoSpaceDN/>
        <w:spacing w:before="0" w:after="0" w:line="240" w:lineRule="auto"/>
        <w:textAlignment w:val="auto"/>
      </w:pPr>
      <w:r>
        <w:rPr>
          <w:rFonts w:ascii="Calibri" w:hAnsi="Calibri"/>
          <w:noProof/>
        </w:rPr>
        <w:drawing>
          <wp:inline distT="0" distB="0" distL="0" distR="0" wp14:anchorId="70AB3EDB" wp14:editId="6751BE44">
            <wp:extent cx="5400675" cy="1247775"/>
            <wp:effectExtent l="0" t="0" r="9525" b="9525"/>
            <wp:docPr id="66" name="Picture 66" descr="Machine generated alternative text:&#10;def logout(request): &#10;auth . logout( request) &#10;. success(request, 'You have successfully logged out') &#10;messages &#10;return redirect(reverse( ind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def logout(request): &#10;auth . logout( request) &#10;. success(request, 'You have successfully logged out') &#10;messages &#10;return redirect(reverse( index'))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noFill/>
                    </a:ln>
                  </pic:spPr>
                </pic:pic>
              </a:graphicData>
            </a:graphic>
          </wp:inline>
        </w:drawing>
      </w:r>
    </w:p>
    <w:p w14:paraId="4425BCAC" w14:textId="6E7AA295" w:rsidR="003233EF" w:rsidRDefault="003233EF" w:rsidP="003233EF">
      <w:pPr>
        <w:pStyle w:val="ListParagraph"/>
        <w:suppressAutoHyphens w:val="0"/>
        <w:autoSpaceDN/>
        <w:spacing w:before="0" w:after="0" w:line="240" w:lineRule="auto"/>
        <w:textAlignment w:val="auto"/>
      </w:pPr>
    </w:p>
    <w:p w14:paraId="71BC2496" w14:textId="113A237D" w:rsidR="003233EF" w:rsidRDefault="003233EF" w:rsidP="003233EF">
      <w:pPr>
        <w:pStyle w:val="ListParagraph"/>
        <w:numPr>
          <w:ilvl w:val="0"/>
          <w:numId w:val="33"/>
        </w:numPr>
        <w:suppressAutoHyphens w:val="0"/>
        <w:autoSpaceDN/>
        <w:spacing w:before="0" w:after="0" w:line="240" w:lineRule="auto"/>
        <w:textAlignment w:val="auto"/>
      </w:pPr>
      <w:r>
        <w:t>urls.py file</w:t>
      </w:r>
    </w:p>
    <w:p w14:paraId="3732F99F" w14:textId="7B485817" w:rsidR="00030B69" w:rsidRDefault="003233EF" w:rsidP="0089246E">
      <w:pPr>
        <w:suppressAutoHyphens w:val="0"/>
        <w:autoSpaceDN/>
        <w:spacing w:before="0" w:after="0" w:line="240" w:lineRule="auto"/>
        <w:ind w:left="540"/>
        <w:textAlignment w:val="auto"/>
      </w:pPr>
      <w:r>
        <w:rPr>
          <w:rFonts w:ascii="Calibri" w:hAnsi="Calibri"/>
          <w:noProof/>
        </w:rPr>
        <w:drawing>
          <wp:inline distT="0" distB="0" distL="0" distR="0" wp14:anchorId="332885DC" wp14:editId="586E0F72">
            <wp:extent cx="5486400" cy="1681896"/>
            <wp:effectExtent l="0" t="0" r="0" b="0"/>
            <wp:docPr id="67" name="Picture 67" descr="Machine generated alternative text:&#10;urlpatterns &#10;url(r' Aadmin/', &#10;admin . site. urls) &#10;url(r' , home views .get_index, name=' index' ) , &#10;ur1(r'Aregister/$' , &#10;accounts_views . register, name= ' register ' ) &#10;url(r' Aprofile/$• , &#10;accounts _ views . profile, name= profile ) &#10;url(r' Alogin/$', &#10;accounts _ views. login, name= login') &#10;url(r' Alogout/$' , &#10;accounts _ views . logout, name= ' logout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urlpatterns &#10;url(r' Aadmin/', &#10;admin . site. urls) &#10;url(r' , home views .get_index, name=' index' ) , &#10;ur1(r'Aregister/$' , &#10;accounts_views . register, name= ' register ' ) &#10;url(r' Aprofile/$• , &#10;accounts _ views . profile, name= profile ) &#10;url(r' Alogin/$', &#10;accounts _ views. login, name= login') &#10;url(r' Alogout/$' , &#10;accounts _ views . logout, name= ' logout ' ) ,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681896"/>
                    </a:xfrm>
                    <a:prstGeom prst="rect">
                      <a:avLst/>
                    </a:prstGeom>
                    <a:noFill/>
                    <a:ln>
                      <a:noFill/>
                    </a:ln>
                  </pic:spPr>
                </pic:pic>
              </a:graphicData>
            </a:graphic>
          </wp:inline>
        </w:drawing>
      </w:r>
    </w:p>
    <w:p w14:paraId="25F7398A" w14:textId="1867339C" w:rsidR="00030B69" w:rsidRDefault="00030B69" w:rsidP="0089246E">
      <w:pPr>
        <w:suppressAutoHyphens w:val="0"/>
        <w:autoSpaceDN/>
        <w:spacing w:before="0" w:after="0" w:line="240" w:lineRule="auto"/>
        <w:ind w:left="540"/>
        <w:textAlignment w:val="auto"/>
      </w:pPr>
    </w:p>
    <w:p w14:paraId="4A339E4B" w14:textId="4DF41AF5" w:rsidR="00030B69" w:rsidRDefault="003233EF" w:rsidP="003233EF">
      <w:pPr>
        <w:pStyle w:val="ListParagraph"/>
        <w:numPr>
          <w:ilvl w:val="0"/>
          <w:numId w:val="33"/>
        </w:numPr>
        <w:suppressAutoHyphens w:val="0"/>
        <w:autoSpaceDN/>
        <w:spacing w:before="0" w:after="0" w:line="240" w:lineRule="auto"/>
        <w:textAlignment w:val="auto"/>
      </w:pPr>
      <w:proofErr w:type="spellStart"/>
      <w:r>
        <w:t>Udated</w:t>
      </w:r>
      <w:proofErr w:type="spellEnd"/>
      <w:r>
        <w:t xml:space="preserve"> base.html file with links</w:t>
      </w:r>
    </w:p>
    <w:p w14:paraId="622CCEF8" w14:textId="1C7891CE" w:rsidR="003233EF" w:rsidRDefault="003233EF" w:rsidP="003233EF">
      <w:pPr>
        <w:pStyle w:val="ListParagraph"/>
        <w:suppressAutoHyphens w:val="0"/>
        <w:autoSpaceDN/>
        <w:spacing w:before="0" w:after="0" w:line="240" w:lineRule="auto"/>
        <w:textAlignment w:val="auto"/>
      </w:pPr>
      <w:r>
        <w:rPr>
          <w:rFonts w:ascii="Calibri" w:hAnsi="Calibri"/>
          <w:noProof/>
        </w:rPr>
        <w:drawing>
          <wp:inline distT="0" distB="0" distL="0" distR="0" wp14:anchorId="0E38EB9C" wp14:editId="662253C2">
            <wp:extent cx="5486400" cy="1952058"/>
            <wp:effectExtent l="0" t="0" r="0" b="0"/>
            <wp:docPr id="68" name="Picture 68" descr="Machine generated alternative text:&#10;&lt;div class=&quot;container&quot;&gt; &#10;(div class=&quot;masthead&quot;&gt; &#10;&lt;u1 class=&quot;nav nav-pills pull-right&quot; &gt; &#10;href=&quot;#&quot; / /1i&gt; &#10;href=&quot;#&quot; Notorholics &#10;&gt;Car Shop&lt;/a&gt;&lt;/li&gt; &#10;&quot; {X ur1 ' register' &#10;href= &#10;&quot;{X ur1 'login' In&lt;/a&gt;&lt;/li&gt; &#10;href= &#10;&quot; {X ur1 logout' &quot; &gt;Log &#10;href= &#10;&lt;hl&gt;&lt;span class=&quot;fui-settings-16 muted&quot; &#10;&lt;/div&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lt;div class=&quot;container&quot;&gt; &#10;(div class=&quot;masthead&quot;&gt; &#10;&lt;u1 class=&quot;nav nav-pills pull-right&quot; &gt; &#10;href=&quot;#&quot; / /1i&gt; &#10;href=&quot;#&quot; Notorholics &#10;&gt;Car Shop&lt;/a&gt;&lt;/li&gt; &#10;&quot; {X ur1 ' register' &#10;href= &#10;&quot;{X ur1 'login' In&lt;/a&gt;&lt;/li&gt; &#10;href= &#10;&quot; {X ur1 logout' &quot; &gt;Log &#10;href= &#10;&lt;hl&gt;&lt;span class=&quot;fui-settings-16 muted&quot; &#10;&lt;/div&gt;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952058"/>
                    </a:xfrm>
                    <a:prstGeom prst="rect">
                      <a:avLst/>
                    </a:prstGeom>
                    <a:noFill/>
                    <a:ln>
                      <a:noFill/>
                    </a:ln>
                  </pic:spPr>
                </pic:pic>
              </a:graphicData>
            </a:graphic>
          </wp:inline>
        </w:drawing>
      </w:r>
    </w:p>
    <w:p w14:paraId="48CBCB1E" w14:textId="4D3C1BDC" w:rsidR="00030B69" w:rsidRDefault="00030B69" w:rsidP="0089246E">
      <w:pPr>
        <w:suppressAutoHyphens w:val="0"/>
        <w:autoSpaceDN/>
        <w:spacing w:before="0" w:after="0" w:line="240" w:lineRule="auto"/>
        <w:ind w:left="540"/>
        <w:textAlignment w:val="auto"/>
      </w:pPr>
    </w:p>
    <w:p w14:paraId="16059839" w14:textId="6FAD7941" w:rsidR="00030B69" w:rsidRDefault="00030B69" w:rsidP="0089246E">
      <w:pPr>
        <w:suppressAutoHyphens w:val="0"/>
        <w:autoSpaceDN/>
        <w:spacing w:before="0" w:after="0" w:line="240" w:lineRule="auto"/>
        <w:ind w:left="540"/>
        <w:textAlignment w:val="auto"/>
      </w:pPr>
    </w:p>
    <w:p w14:paraId="6D119571" w14:textId="569F005E" w:rsidR="00030B69" w:rsidRDefault="00030B69" w:rsidP="0089246E">
      <w:pPr>
        <w:suppressAutoHyphens w:val="0"/>
        <w:autoSpaceDN/>
        <w:spacing w:before="0" w:after="0" w:line="240" w:lineRule="auto"/>
        <w:ind w:left="540"/>
        <w:textAlignment w:val="auto"/>
      </w:pPr>
    </w:p>
    <w:p w14:paraId="2CDDFAC7" w14:textId="5AEA7BF5" w:rsidR="00030B69" w:rsidRDefault="00030B69" w:rsidP="0089246E">
      <w:pPr>
        <w:suppressAutoHyphens w:val="0"/>
        <w:autoSpaceDN/>
        <w:spacing w:before="0" w:after="0" w:line="240" w:lineRule="auto"/>
        <w:ind w:left="540"/>
        <w:textAlignment w:val="auto"/>
      </w:pPr>
    </w:p>
    <w:p w14:paraId="70A253C5" w14:textId="1E74B0BE" w:rsidR="00030B69" w:rsidRDefault="00030B69" w:rsidP="0089246E">
      <w:pPr>
        <w:suppressAutoHyphens w:val="0"/>
        <w:autoSpaceDN/>
        <w:spacing w:before="0" w:after="0" w:line="240" w:lineRule="auto"/>
        <w:ind w:left="540"/>
        <w:textAlignment w:val="auto"/>
      </w:pPr>
    </w:p>
    <w:p w14:paraId="7DAD2C61" w14:textId="778C90C0" w:rsidR="00030B69" w:rsidRDefault="00030B69" w:rsidP="0089246E">
      <w:pPr>
        <w:suppressAutoHyphens w:val="0"/>
        <w:autoSpaceDN/>
        <w:spacing w:before="0" w:after="0" w:line="240" w:lineRule="auto"/>
        <w:ind w:left="540"/>
        <w:textAlignment w:val="auto"/>
      </w:pPr>
    </w:p>
    <w:p w14:paraId="669A1E58" w14:textId="418AF4E7" w:rsidR="00030B69" w:rsidRDefault="00030B69" w:rsidP="0089246E">
      <w:pPr>
        <w:suppressAutoHyphens w:val="0"/>
        <w:autoSpaceDN/>
        <w:spacing w:before="0" w:after="0" w:line="240" w:lineRule="auto"/>
        <w:ind w:left="540"/>
        <w:textAlignment w:val="auto"/>
      </w:pPr>
    </w:p>
    <w:p w14:paraId="0AE22115" w14:textId="1E64341F" w:rsidR="00030B69" w:rsidRPr="00702D5F" w:rsidRDefault="00702D5F" w:rsidP="00702D5F">
      <w:pPr>
        <w:suppressAutoHyphens w:val="0"/>
        <w:autoSpaceDN/>
        <w:spacing w:before="0" w:after="0" w:line="240" w:lineRule="auto"/>
        <w:textAlignment w:val="auto"/>
        <w:rPr>
          <w:rFonts w:eastAsia="Times New Roman"/>
          <w:color w:val="007789"/>
          <w:sz w:val="32"/>
        </w:rPr>
      </w:pPr>
      <w:r w:rsidRPr="00702D5F">
        <w:rPr>
          <w:rFonts w:eastAsia="Times New Roman"/>
          <w:color w:val="007789"/>
          <w:sz w:val="32"/>
        </w:rPr>
        <w:lastRenderedPageBreak/>
        <w:t xml:space="preserve">Stripe </w:t>
      </w:r>
    </w:p>
    <w:p w14:paraId="5BF3C147" w14:textId="58C85DD7" w:rsidR="00030B69" w:rsidRDefault="00030B69" w:rsidP="00702D5F">
      <w:pPr>
        <w:suppressAutoHyphens w:val="0"/>
        <w:autoSpaceDN/>
        <w:spacing w:before="0" w:after="0" w:line="240" w:lineRule="auto"/>
        <w:textAlignment w:val="auto"/>
      </w:pPr>
    </w:p>
    <w:p w14:paraId="19C4EECE" w14:textId="1EA83299" w:rsidR="00702D5F" w:rsidRDefault="00702D5F" w:rsidP="00702D5F">
      <w:pPr>
        <w:suppressAutoHyphens w:val="0"/>
        <w:autoSpaceDN/>
        <w:spacing w:before="0" w:after="0" w:line="240" w:lineRule="auto"/>
        <w:textAlignment w:val="auto"/>
      </w:pPr>
      <w:r>
        <w:t xml:space="preserve">Stripe was used for the subscription to the </w:t>
      </w:r>
      <w:proofErr w:type="spellStart"/>
      <w:r>
        <w:t>Motorholics</w:t>
      </w:r>
      <w:proofErr w:type="spellEnd"/>
      <w:r>
        <w:t xml:space="preserve"> blog/forum requirements.</w:t>
      </w:r>
    </w:p>
    <w:p w14:paraId="35A9D014" w14:textId="4EA06775" w:rsidR="00702D5F" w:rsidRDefault="00702D5F" w:rsidP="00702D5F">
      <w:pPr>
        <w:suppressAutoHyphens w:val="0"/>
        <w:autoSpaceDN/>
        <w:spacing w:before="0" w:after="0" w:line="240" w:lineRule="auto"/>
        <w:textAlignment w:val="auto"/>
      </w:pPr>
    </w:p>
    <w:p w14:paraId="7AADC553" w14:textId="6D0FF461" w:rsidR="00702D5F" w:rsidRDefault="00702D5F" w:rsidP="00702D5F">
      <w:pPr>
        <w:suppressAutoHyphens w:val="0"/>
        <w:autoSpaceDN/>
        <w:spacing w:before="0" w:after="0" w:line="240" w:lineRule="auto"/>
        <w:textAlignment w:val="auto"/>
      </w:pPr>
      <w:proofErr w:type="gramStart"/>
      <w:r>
        <w:t>Firstly</w:t>
      </w:r>
      <w:proofErr w:type="gramEnd"/>
      <w:r>
        <w:t xml:space="preserve"> using pip, Python’s install package command, Stripe was installed under the virtual environment.  A Stripe account on the stripe Website was then created so that configurations on their API could be done. </w:t>
      </w:r>
    </w:p>
    <w:p w14:paraId="181F2979" w14:textId="7E86C0B9" w:rsidR="00702D5F" w:rsidRDefault="00702D5F" w:rsidP="00702D5F">
      <w:pPr>
        <w:suppressAutoHyphens w:val="0"/>
        <w:autoSpaceDN/>
        <w:spacing w:before="0" w:after="0" w:line="240" w:lineRule="auto"/>
        <w:textAlignment w:val="auto"/>
      </w:pPr>
    </w:p>
    <w:p w14:paraId="129C7B23" w14:textId="182C9FFF" w:rsidR="00702D5F" w:rsidRDefault="00702D5F" w:rsidP="00702D5F">
      <w:pPr>
        <w:suppressAutoHyphens w:val="0"/>
        <w:autoSpaceDN/>
        <w:spacing w:before="0" w:after="0" w:line="240" w:lineRule="auto"/>
        <w:textAlignment w:val="auto"/>
      </w:pPr>
    </w:p>
    <w:p w14:paraId="0302A88C" w14:textId="1808AB19" w:rsidR="00702D5F" w:rsidRDefault="00702D5F" w:rsidP="00702D5F">
      <w:pPr>
        <w:suppressAutoHyphens w:val="0"/>
        <w:autoSpaceDN/>
        <w:spacing w:before="0" w:after="0" w:line="240" w:lineRule="auto"/>
        <w:textAlignment w:val="auto"/>
      </w:pPr>
    </w:p>
    <w:p w14:paraId="7DB6505A" w14:textId="619F6386" w:rsidR="00800530" w:rsidRDefault="00800530" w:rsidP="00800530">
      <w:pPr>
        <w:pStyle w:val="ListParagraph"/>
        <w:numPr>
          <w:ilvl w:val="0"/>
          <w:numId w:val="36"/>
        </w:numPr>
        <w:suppressAutoHyphens w:val="0"/>
        <w:autoSpaceDN/>
        <w:spacing w:before="0" w:after="0" w:line="240" w:lineRule="auto"/>
        <w:textAlignment w:val="auto"/>
      </w:pPr>
      <w:r>
        <w:t>Pip install Stripe (under virtual environment)</w:t>
      </w:r>
    </w:p>
    <w:p w14:paraId="3AB9E572" w14:textId="737AEED3" w:rsidR="00800530" w:rsidRDefault="00800530" w:rsidP="00800530">
      <w:pPr>
        <w:pStyle w:val="ListParagraph"/>
        <w:suppressAutoHyphens w:val="0"/>
        <w:autoSpaceDN/>
        <w:spacing w:before="0" w:after="0" w:line="240" w:lineRule="auto"/>
        <w:textAlignment w:val="auto"/>
      </w:pPr>
      <w:r>
        <w:rPr>
          <w:rFonts w:ascii="Calibri" w:hAnsi="Calibri"/>
          <w:noProof/>
        </w:rPr>
        <w:drawing>
          <wp:inline distT="0" distB="0" distL="0" distR="0" wp14:anchorId="047C6F46" wp14:editId="729AE00D">
            <wp:extent cx="5486400" cy="2034330"/>
            <wp:effectExtent l="0" t="0" r="0" b="4445"/>
            <wp:docPr id="73" name="Picture 73" descr="Machine generated alternative text:&#10;Admin cmd prompt &#10;(enu) install stripe &#10;30 Ilecting stripe &#10;Downloading https : //F &#10;løøz :uuuuuuuuuuuuuuuuuuuuuuuuuuuuuuuu: 215kB 416kB/s &#10;301 lecting requests python_uersion &lt; &quot;3 -W' (From stripe) &#10;Using cached https://FiIes-pythonhosted.org/packages/65/47/7eØ2164a2a3db5Øed6d8a6abId6d6Øb69c4c3FdF57a284257925dFc12bda/requests—2.19.1 &#10;301 lecting (From requests python_uersion &lt; &quot;3 &#10;• py3 &#10;-py2 &#10;—none—any. whI (208kB) &#10;. . whI &#10;Down loading https : //Files-pythonhosted.org/packages/16/IF/5Ød729cIØ4b21cIØ42aa5156Øda6141dIcab476ba7Ø15d92b2111c8db841/certiF i—2ø18 .8 .13—py2 whI &#10;løøz :uuuuuuuuuuuuuuuuuuuuuuuuuuuuuuuu: 153kB 1.3MB/s &#10;301 lecting urIIib3&lt;I .24. .21 .1 (From requests python_uersion &lt; &quot;3 &#10;Using cached https://FiIes-pythonhosted.org/packages/bd/c9/6Fdd99ØØ19Ø71a4a32a5e7cb78aId92c53851eF4F56F62a3486e6a7d8FFb/urIIib3—I.23—py2.py3—none—any.whI &#10;301 lecting chardet&lt;3 .ø.2 (From requests python_uersion &lt; &quot;3 &#10;Using cached https://FiIes-pythonhosted.org/packages/bc/a9/ØIFFebFb562e4274b6487b4bbIddec7ca55ec751Øb22e4c51F14Ø98443b8/chardet—3.Ø.4—py2.py3—none—any.whI &#10;301 lecting idna&lt;2 (From requests python_uersion &lt; &quot;3 &#10;Using cached https://FiIes-pythonhosted.org/packages/4b/2a/Ø276479a4b3caeb8a8cIaF2F8e4355746a97FabØ5a372e4a2c6a6b876165/idna—2.7—py2.py3—none—any.whI &#10;301 lecting -3.4; extra &quot;security&quot; (From requests python_uersion &lt; &quot;3 &#10;Down loading https : . whI &#10;løøz :uuuuuuuuuuuuuuuuuuuuuuuuuuuuuuuu: 1.1MB 1.2MB/s &#10;301 lecting extra &quot;security&quot; (From requests python_uersion &lt; &quot;3 &#10;Using cached https://FiIes-pythonhosted.org/packages/96/aF/9d29e6bd4Ø823Ø61aea2eØ574ccb2FcF72bFd613Øce53d32773ec375458c/pyOpenSSL—18.Ø.Ø—py2.py3—none—any.whI &#10;301 lecting cFFi! (From -3.4; extra python_uersion &lt; &quot;3 &#10;Using cached https://Fi1es.pythonhosted.org/packages/3a/84/9d1bF29b212853Ø8?318696c38241a3aF65b33ea2edaabad11F26826ecF4/cFFi-1.11.5-cp2?-cp2?m-win32.wh1 &#10;301 lecting enum34; python_uersion &lt; &quot;3&quot; (From -3.4; extra python_uersion &lt; &quot;3 &#10;Using cached https://FiIes-pythonhosted.org/packages/c5/db/e56e6b4bbac7c4aØ6deIc5Øde6FeIeF381ØØ18ae11732a5ØF15F62c7dØ5Ø/enum34—I.1.6—py2—none—any.whI &#10;301 lecting -4.1 (From -3.4; extra python_uersion &lt; &quot;3 &#10;Using cached https://FiIes-pythonhosted.org/packages/67/4b/141a5811Ø4bIF6397bFa78ac9d43d8ad29a7ca43ea9Øa2d863Fe3Ø56e86a/six—I.11.Ø—py2.py3—none—any.whI &#10;301 lecting (From -3.4; extra python_uersion &lt; &quot;3 &#10;Using cached https://FiIes-pythonhosted.org/packages/ea/cd/35485615F45F3Øa51Ø576FIa56dIeØa7ad7bd8ab5ed7cdc6ØØeF7cdØ6222/asnIcrypto—Ø.24.Ø—py2.py3—none—any.whI &#10;301 lecting ipaddress; python_uersion &lt; &quot;3&quot; (From -3.4; extra python_uersion &lt; &quot;3 &#10;Using cached https://FiIes-pythonhosted.org/packages/Fc/dØ/7Fc3a811eØIId4b388be48aØe381db8d99ØØ42dF54aa4eF4599a31d39853/ipaddress—I.Ø.22—py2.py3—none—any.whI &#10;301 lecting pycparser (From cFFi! -3.4; extra python_uersion &lt; &quot;3 &#10;Installing collected packages: certifi- urIIib3. chardet. idna. pycparser. cFFi. enum34. six. asnlcrypto. ipaddress. cryptography. pyOpenSSL. requests. stripe &#10;(146 &#10;(1. &#10;installed asnIcrypto—Ø.24.Ø certifi—2ø18.8.13 cFFi—I .11 .5 chardet—3.Ø.4 cryptography—2.3.I enum34—I.I.6 idna—2.7 ipaddress—l .ø.22 pyOpenSSL—18.Ø.Ø pycp &#10;(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Admin cmd prompt &#10;(enu) install stripe &#10;30 Ilecting stripe &#10;Downloading https : //F &#10;løøz :uuuuuuuuuuuuuuuuuuuuuuuuuuuuuuuu: 215kB 416kB/s &#10;301 lecting requests python_uersion &lt; &quot;3 -W' (From stripe) &#10;Using cached https://FiIes-pythonhosted.org/packages/65/47/7eØ2164a2a3db5Øed6d8a6abId6d6Øb69c4c3FdF57a284257925dFc12bda/requests—2.19.1 &#10;301 lecting (From requests python_uersion &lt; &quot;3 &#10;• py3 &#10;-py2 &#10;—none—any. whI (208kB) &#10;. . whI &#10;Down loading https : //Files-pythonhosted.org/packages/16/IF/5Ød729cIØ4b21cIØ42aa5156Øda6141dIcab476ba7Ø15d92b2111c8db841/certiF i—2ø18 .8 .13—py2 whI &#10;løøz :uuuuuuuuuuuuuuuuuuuuuuuuuuuuuuuu: 153kB 1.3MB/s &#10;301 lecting urIIib3&lt;I .24. .21 .1 (From requests python_uersion &lt; &quot;3 &#10;Using cached https://FiIes-pythonhosted.org/packages/bd/c9/6Fdd99ØØ19Ø71a4a32a5e7cb78aId92c53851eF4F56F62a3486e6a7d8FFb/urIIib3—I.23—py2.py3—none—any.whI &#10;301 lecting chardet&lt;3 .ø.2 (From requests python_uersion &lt; &quot;3 &#10;Using cached https://FiIes-pythonhosted.org/packages/bc/a9/ØIFFebFb562e4274b6487b4bbIddec7ca55ec751Øb22e4c51F14Ø98443b8/chardet—3.Ø.4—py2.py3—none—any.whI &#10;301 lecting idna&lt;2 (From requests python_uersion &lt; &quot;3 &#10;Using cached https://FiIes-pythonhosted.org/packages/4b/2a/Ø276479a4b3caeb8a8cIaF2F8e4355746a97FabØ5a372e4a2c6a6b876165/idna—2.7—py2.py3—none—any.whI &#10;301 lecting -3.4; extra &quot;security&quot; (From requests python_uersion &lt; &quot;3 &#10;Down loading https : . whI &#10;løøz :uuuuuuuuuuuuuuuuuuuuuuuuuuuuuuuu: 1.1MB 1.2MB/s &#10;301 lecting extra &quot;security&quot; (From requests python_uersion &lt; &quot;3 &#10;Using cached https://FiIes-pythonhosted.org/packages/96/aF/9d29e6bd4Ø823Ø61aea2eØ574ccb2FcF72bFd613Øce53d32773ec375458c/pyOpenSSL—18.Ø.Ø—py2.py3—none—any.whI &#10;301 lecting cFFi! (From -3.4; extra python_uersion &lt; &quot;3 &#10;Using cached https://Fi1es.pythonhosted.org/packages/3a/84/9d1bF29b212853Ø8?318696c38241a3aF65b33ea2edaabad11F26826ecF4/cFFi-1.11.5-cp2?-cp2?m-win32.wh1 &#10;301 lecting enum34; python_uersion &lt; &quot;3&quot; (From -3.4; extra python_uersion &lt; &quot;3 &#10;Using cached https://FiIes-pythonhosted.org/packages/c5/db/e56e6b4bbac7c4aØ6deIc5Øde6FeIeF381ØØ18ae11732a5ØF15F62c7dØ5Ø/enum34—I.1.6—py2—none—any.whI &#10;301 lecting -4.1 (From -3.4; extra python_uersion &lt; &quot;3 &#10;Using cached https://FiIes-pythonhosted.org/packages/67/4b/141a5811Ø4bIF6397bFa78ac9d43d8ad29a7ca43ea9Øa2d863Fe3Ø56e86a/six—I.11.Ø—py2.py3—none—any.whI &#10;301 lecting (From -3.4; extra python_uersion &lt; &quot;3 &#10;Using cached https://FiIes-pythonhosted.org/packages/ea/cd/35485615F45F3Øa51Ø576FIa56dIeØa7ad7bd8ab5ed7cdc6ØØeF7cdØ6222/asnIcrypto—Ø.24.Ø—py2.py3—none—any.whI &#10;301 lecting ipaddress; python_uersion &lt; &quot;3&quot; (From -3.4; extra python_uersion &lt; &quot;3 &#10;Using cached https://FiIes-pythonhosted.org/packages/Fc/dØ/7Fc3a811eØIId4b388be48aØe381db8d99ØØ42dF54aa4eF4599a31d39853/ipaddress—I.Ø.22—py2.py3—none—any.whI &#10;301 lecting pycparser (From cFFi! -3.4; extra python_uersion &lt; &quot;3 &#10;Installing collected packages: certifi- urIIib3. chardet. idna. pycparser. cFFi. enum34. six. asnlcrypto. ipaddress. cryptography. pyOpenSSL. requests. stripe &#10;(146 &#10;(1. &#10;installed asnIcrypto—Ø.24.Ø certifi—2ø18.8.13 cFFi—I .11 .5 chardet—3.Ø.4 cryptography—2.3.I enum34—I.I.6 idna—2.7 ipaddress—l .ø.22 pyOpenSSL—18.Ø.Ø pycp &#10;(enu)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034330"/>
                    </a:xfrm>
                    <a:prstGeom prst="rect">
                      <a:avLst/>
                    </a:prstGeom>
                    <a:noFill/>
                    <a:ln>
                      <a:noFill/>
                    </a:ln>
                  </pic:spPr>
                </pic:pic>
              </a:graphicData>
            </a:graphic>
          </wp:inline>
        </w:drawing>
      </w:r>
    </w:p>
    <w:p w14:paraId="7055A4A7" w14:textId="77777777" w:rsidR="00800530" w:rsidRDefault="00800530" w:rsidP="00800530">
      <w:pPr>
        <w:pStyle w:val="ListParagraph"/>
        <w:suppressAutoHyphens w:val="0"/>
        <w:autoSpaceDN/>
        <w:spacing w:before="0" w:after="0" w:line="240" w:lineRule="auto"/>
        <w:textAlignment w:val="auto"/>
      </w:pPr>
    </w:p>
    <w:p w14:paraId="5F69B73E" w14:textId="209A7C4D" w:rsidR="00800530" w:rsidRDefault="00800530" w:rsidP="00800530">
      <w:pPr>
        <w:suppressAutoHyphens w:val="0"/>
        <w:autoSpaceDN/>
        <w:spacing w:before="0" w:after="0" w:line="240" w:lineRule="auto"/>
        <w:textAlignment w:val="auto"/>
      </w:pPr>
    </w:p>
    <w:p w14:paraId="0269752A" w14:textId="22C08FFF" w:rsidR="00702D5F" w:rsidRDefault="00702D5F" w:rsidP="00702D5F">
      <w:pPr>
        <w:suppressAutoHyphens w:val="0"/>
        <w:autoSpaceDN/>
        <w:spacing w:before="0" w:after="0" w:line="240" w:lineRule="auto"/>
        <w:textAlignment w:val="auto"/>
      </w:pPr>
    </w:p>
    <w:p w14:paraId="5060E4E8" w14:textId="303A7CC3" w:rsidR="00702D5F" w:rsidRDefault="00702D5F" w:rsidP="00702D5F">
      <w:pPr>
        <w:suppressAutoHyphens w:val="0"/>
        <w:autoSpaceDN/>
        <w:spacing w:before="0" w:after="0" w:line="240" w:lineRule="auto"/>
        <w:textAlignment w:val="auto"/>
      </w:pPr>
    </w:p>
    <w:p w14:paraId="4ED10E92" w14:textId="35C5674D" w:rsidR="00702D5F" w:rsidRDefault="00800530" w:rsidP="00800530">
      <w:pPr>
        <w:pStyle w:val="ListParagraph"/>
        <w:numPr>
          <w:ilvl w:val="0"/>
          <w:numId w:val="36"/>
        </w:numPr>
        <w:suppressAutoHyphens w:val="0"/>
        <w:autoSpaceDN/>
        <w:spacing w:before="0" w:after="0" w:line="240" w:lineRule="auto"/>
        <w:textAlignment w:val="auto"/>
      </w:pPr>
      <w:r>
        <w:t>Stripe Website</w:t>
      </w:r>
    </w:p>
    <w:p w14:paraId="1C45A048" w14:textId="117C5695" w:rsidR="00800530" w:rsidRDefault="00800530" w:rsidP="00800530">
      <w:pPr>
        <w:pStyle w:val="ListParagraph"/>
        <w:suppressAutoHyphens w:val="0"/>
        <w:autoSpaceDN/>
        <w:spacing w:before="0" w:after="0" w:line="240" w:lineRule="auto"/>
        <w:textAlignment w:val="auto"/>
      </w:pPr>
      <w:r>
        <w:rPr>
          <w:noProof/>
        </w:rPr>
        <w:drawing>
          <wp:inline distT="0" distB="0" distL="0" distR="0" wp14:anchorId="055858B0" wp14:editId="0DA95E9C">
            <wp:extent cx="5486400" cy="3171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71825"/>
                    </a:xfrm>
                    <a:prstGeom prst="rect">
                      <a:avLst/>
                    </a:prstGeom>
                    <a:noFill/>
                    <a:ln>
                      <a:noFill/>
                    </a:ln>
                  </pic:spPr>
                </pic:pic>
              </a:graphicData>
            </a:graphic>
          </wp:inline>
        </w:drawing>
      </w:r>
    </w:p>
    <w:p w14:paraId="6A125C28" w14:textId="5D66560D" w:rsidR="00DB51A9" w:rsidRDefault="00DB51A9" w:rsidP="00800530">
      <w:pPr>
        <w:pStyle w:val="ListParagraph"/>
        <w:suppressAutoHyphens w:val="0"/>
        <w:autoSpaceDN/>
        <w:spacing w:before="0" w:after="0" w:line="240" w:lineRule="auto"/>
        <w:textAlignment w:val="auto"/>
      </w:pPr>
    </w:p>
    <w:p w14:paraId="3A0023AA" w14:textId="67C7F011" w:rsidR="00DB51A9" w:rsidRDefault="00DB51A9" w:rsidP="00DB51A9">
      <w:pPr>
        <w:pStyle w:val="ListParagraph"/>
        <w:numPr>
          <w:ilvl w:val="0"/>
          <w:numId w:val="36"/>
        </w:numPr>
        <w:suppressAutoHyphens w:val="0"/>
        <w:autoSpaceDN/>
        <w:spacing w:before="0" w:after="0" w:line="240" w:lineRule="auto"/>
        <w:textAlignment w:val="auto"/>
      </w:pPr>
      <w:r>
        <w:t>Updated settings.py file with Stripe keys</w:t>
      </w:r>
    </w:p>
    <w:p w14:paraId="7C519F87" w14:textId="12A9B2F5" w:rsidR="00DB51A9" w:rsidRDefault="00DB51A9" w:rsidP="00DB51A9">
      <w:pPr>
        <w:pStyle w:val="ListParagraph"/>
        <w:suppressAutoHyphens w:val="0"/>
        <w:autoSpaceDN/>
        <w:spacing w:before="0" w:after="0" w:line="240" w:lineRule="auto"/>
        <w:textAlignment w:val="auto"/>
      </w:pPr>
      <w:r>
        <w:rPr>
          <w:rFonts w:ascii="Calibri" w:hAnsi="Calibri"/>
          <w:noProof/>
        </w:rPr>
        <w:drawing>
          <wp:inline distT="0" distB="0" distL="0" distR="0" wp14:anchorId="2BC88D9F" wp14:editId="70CD6507">
            <wp:extent cx="5486400" cy="1319702"/>
            <wp:effectExtent l="0" t="0" r="0" b="0"/>
            <wp:docPr id="74" name="Picture 74" descr="Machine generated alternative text:&#10;apps. py &#10;backends.py &#10;forms. py &#10;models.py &#10;tests. py &#10;views. py &#10;init_.py &#10;settings .py &#10;urls.py &#10;80 &#10;81 &#10;82 &#10;83 &#10;84 &#10;85 &#10;86 &#10;87 &#10;88 &#10;89 &#10;90 &#10;91 &#10;92 &#10;93 &#10;94 &#10;WSGI APPLICATION &#10;django. contrib. messages . context_processors . messages ' &#10;' mechanic . wsgi . application ' &#10;# Stripe environment variables &#10;STRIPE PUBLISHABLE = os.getenv( 'STRIPE PUBLISHABLE' , &#10;STRIPE SECRET = os.getenv('STRIPE SECRET' , &#10;' sk_test_qgkn8rHXvHGEtPaqreOCeXi7 ' ) &#10;Database &#10;httDs : / /docs . di angooroi ect . com/en/l.11/ref/settings/#datab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apps. py &#10;backends.py &#10;forms. py &#10;models.py &#10;tests. py &#10;views. py &#10;init_.py &#10;settings .py &#10;urls.py &#10;80 &#10;81 &#10;82 &#10;83 &#10;84 &#10;85 &#10;86 &#10;87 &#10;88 &#10;89 &#10;90 &#10;91 &#10;92 &#10;93 &#10;94 &#10;WSGI APPLICATION &#10;django. contrib. messages . context_processors . messages ' &#10;' mechanic . wsgi . application ' &#10;# Stripe environment variables &#10;STRIPE PUBLISHABLE = os.getenv( 'STRIPE PUBLISHABLE' , &#10;STRIPE SECRET = os.getenv('STRIPE SECRET' , &#10;' sk_test_qgkn8rHXvHGEtPaqreOCeXi7 ' ) &#10;Database &#10;httDs : / /docs . di angooroi ect . com/en/l.11/ref/settings/#database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19702"/>
                    </a:xfrm>
                    <a:prstGeom prst="rect">
                      <a:avLst/>
                    </a:prstGeom>
                    <a:noFill/>
                    <a:ln>
                      <a:noFill/>
                    </a:ln>
                  </pic:spPr>
                </pic:pic>
              </a:graphicData>
            </a:graphic>
          </wp:inline>
        </w:drawing>
      </w:r>
    </w:p>
    <w:p w14:paraId="3D86ECA3" w14:textId="59E49E0B" w:rsidR="00DB51A9" w:rsidRDefault="00DB51A9" w:rsidP="00DB51A9">
      <w:pPr>
        <w:suppressAutoHyphens w:val="0"/>
        <w:autoSpaceDN/>
        <w:spacing w:before="0" w:after="0" w:line="240" w:lineRule="auto"/>
        <w:textAlignment w:val="auto"/>
      </w:pPr>
    </w:p>
    <w:p w14:paraId="328FFFD6" w14:textId="0E08AB84" w:rsidR="00DB51A9" w:rsidRDefault="00DB51A9" w:rsidP="00DB51A9">
      <w:pPr>
        <w:suppressAutoHyphens w:val="0"/>
        <w:autoSpaceDN/>
        <w:spacing w:before="0" w:after="0" w:line="240" w:lineRule="auto"/>
        <w:textAlignment w:val="auto"/>
      </w:pPr>
      <w:r>
        <w:t xml:space="preserve">Stripe was added as an import to the top of the views.py file (import stripe) including arrow API which helps significantly with date formats. The forms.py was updated to reflect the relevant fields for payment such as </w:t>
      </w:r>
      <w:proofErr w:type="spellStart"/>
      <w:r>
        <w:t>credit_card_number</w:t>
      </w:r>
      <w:proofErr w:type="spellEnd"/>
      <w:r>
        <w:t xml:space="preserve">, </w:t>
      </w:r>
      <w:proofErr w:type="spellStart"/>
      <w:r>
        <w:t>expiry_month</w:t>
      </w:r>
      <w:proofErr w:type="spellEnd"/>
      <w:r>
        <w:t xml:space="preserve"> and </w:t>
      </w:r>
      <w:proofErr w:type="spellStart"/>
      <w:r>
        <w:t>stripe_id</w:t>
      </w:r>
      <w:proofErr w:type="spellEnd"/>
      <w:r>
        <w:t>.</w:t>
      </w:r>
    </w:p>
    <w:p w14:paraId="7DA8A5BD" w14:textId="49EB4C1B" w:rsidR="00DB51A9" w:rsidRDefault="00DB51A9" w:rsidP="00DB51A9">
      <w:pPr>
        <w:suppressAutoHyphens w:val="0"/>
        <w:autoSpaceDN/>
        <w:spacing w:before="0" w:after="0" w:line="240" w:lineRule="auto"/>
        <w:textAlignment w:val="auto"/>
      </w:pPr>
    </w:p>
    <w:p w14:paraId="62D378CE" w14:textId="0DA1BBA4" w:rsidR="00DB51A9" w:rsidRDefault="00DB51A9" w:rsidP="00DB51A9">
      <w:pPr>
        <w:suppressAutoHyphens w:val="0"/>
        <w:autoSpaceDN/>
        <w:spacing w:before="0" w:after="0" w:line="240" w:lineRule="auto"/>
        <w:textAlignment w:val="auto"/>
      </w:pPr>
      <w:r>
        <w:t>Regarding the latter ‘</w:t>
      </w:r>
      <w:proofErr w:type="spellStart"/>
      <w:r>
        <w:t>stripe_id</w:t>
      </w:r>
      <w:proofErr w:type="spellEnd"/>
      <w:r>
        <w:t>’ in order to retain this the User class under the models.py file was updated:</w:t>
      </w:r>
    </w:p>
    <w:p w14:paraId="10A842CB" w14:textId="221732C6" w:rsidR="00DB51A9" w:rsidRDefault="00DB51A9" w:rsidP="00DB51A9">
      <w:pPr>
        <w:suppressAutoHyphens w:val="0"/>
        <w:autoSpaceDN/>
        <w:spacing w:before="0" w:after="0" w:line="240" w:lineRule="auto"/>
        <w:textAlignment w:val="auto"/>
      </w:pPr>
    </w:p>
    <w:p w14:paraId="6F03A547" w14:textId="4A65F3DF" w:rsidR="00DB51A9" w:rsidRDefault="00DB51A9" w:rsidP="00DB51A9">
      <w:pPr>
        <w:suppressAutoHyphens w:val="0"/>
        <w:autoSpaceDN/>
        <w:spacing w:before="0" w:after="0" w:line="240" w:lineRule="auto"/>
        <w:textAlignment w:val="auto"/>
      </w:pPr>
      <w:proofErr w:type="spellStart"/>
      <w:r>
        <w:t>Stripe_id</w:t>
      </w:r>
      <w:proofErr w:type="spellEnd"/>
      <w:r>
        <w:t xml:space="preserve"> </w:t>
      </w:r>
      <w:r w:rsidR="00780C11">
        <w:t>=</w:t>
      </w:r>
      <w:r>
        <w:t xml:space="preserve"> </w:t>
      </w:r>
      <w:proofErr w:type="spellStart"/>
      <w:proofErr w:type="gramStart"/>
      <w:r>
        <w:t>models.CharField</w:t>
      </w:r>
      <w:proofErr w:type="spellEnd"/>
      <w:proofErr w:type="gramEnd"/>
      <w:r>
        <w:t>….</w:t>
      </w:r>
    </w:p>
    <w:p w14:paraId="2F6B2C3A" w14:textId="3D8C77C6" w:rsidR="00DB51A9" w:rsidRDefault="00DB51A9" w:rsidP="00DB51A9">
      <w:pPr>
        <w:suppressAutoHyphens w:val="0"/>
        <w:autoSpaceDN/>
        <w:spacing w:before="0" w:after="0" w:line="240" w:lineRule="auto"/>
        <w:textAlignment w:val="auto"/>
      </w:pPr>
    </w:p>
    <w:p w14:paraId="50DBC471" w14:textId="1D820AC4" w:rsidR="00DB51A9" w:rsidRDefault="00DB51A9" w:rsidP="00DB51A9">
      <w:pPr>
        <w:suppressAutoHyphens w:val="0"/>
        <w:autoSpaceDN/>
        <w:spacing w:before="0" w:after="0" w:line="240" w:lineRule="auto"/>
        <w:textAlignment w:val="auto"/>
      </w:pPr>
      <w:proofErr w:type="gramStart"/>
      <w:r>
        <w:t>Again</w:t>
      </w:r>
      <w:proofErr w:type="gramEnd"/>
      <w:r>
        <w:t xml:space="preserve"> once all changes are made to the model a migration was done to update the database.</w:t>
      </w:r>
    </w:p>
    <w:p w14:paraId="20E3B761" w14:textId="5AFEC43A" w:rsidR="00FF4844" w:rsidRDefault="00FF4844" w:rsidP="00DB51A9">
      <w:pPr>
        <w:suppressAutoHyphens w:val="0"/>
        <w:autoSpaceDN/>
        <w:spacing w:before="0" w:after="0" w:line="240" w:lineRule="auto"/>
        <w:textAlignment w:val="auto"/>
      </w:pPr>
    </w:p>
    <w:p w14:paraId="7ABAC38D" w14:textId="6AE16293" w:rsidR="00FF4844" w:rsidRDefault="00FF4844" w:rsidP="00FF4844">
      <w:pPr>
        <w:pStyle w:val="ListParagraph"/>
        <w:numPr>
          <w:ilvl w:val="0"/>
          <w:numId w:val="36"/>
        </w:numPr>
        <w:suppressAutoHyphens w:val="0"/>
        <w:autoSpaceDN/>
        <w:spacing w:before="0" w:after="0" w:line="240" w:lineRule="auto"/>
        <w:textAlignment w:val="auto"/>
      </w:pPr>
      <w:r>
        <w:t>Forms.py file with fields to accommodate stripe payment</w:t>
      </w:r>
    </w:p>
    <w:p w14:paraId="638F8475" w14:textId="0E70EBD2" w:rsidR="00FF4844" w:rsidRDefault="00FF4844" w:rsidP="00FF4844">
      <w:pPr>
        <w:pStyle w:val="ListParagraph"/>
        <w:suppressAutoHyphens w:val="0"/>
        <w:autoSpaceDN/>
        <w:spacing w:before="0" w:after="0" w:line="240" w:lineRule="auto"/>
        <w:textAlignment w:val="auto"/>
      </w:pPr>
      <w:r>
        <w:rPr>
          <w:rFonts w:ascii="Calibri" w:hAnsi="Calibri"/>
          <w:noProof/>
        </w:rPr>
        <w:drawing>
          <wp:inline distT="0" distB="0" distL="0" distR="0" wp14:anchorId="40935965" wp14:editId="74B2E7BB">
            <wp:extent cx="4591050" cy="3102917"/>
            <wp:effectExtent l="0" t="0" r="0" b="2540"/>
            <wp:docPr id="75" name="Picture 75" descr="Machine generated alternative text:&#10;documentation &#10;accounts &#10;'Nov', 'Dec' &#10;password2' , ' stripe_id ' &#10;incex.html &#10;X default.html &#10;2 &#10;4 &#10;6 &#10;7 &#10;8 &#10;9 &#10;10 &#10;11 &#10;12 &#10;13 &#10;14 &#10;15 &#10;16 &#10;17 &#10;18 &#10;19 &#10;20 &#10;21 &#10;22 &#10;23 &#10;24 &#10;25 &#10;26 &#10;27 &#10;28 &#10;29 &#10;30 &#10;31 &#10;32 &#10;33 &#10;34 &#10;35 &#10;from django import forms &#10;from django. contrib. auth . forms import UserCreationForm &#10;from accounts . models import User &#10;from django. core . exceptions import ValidationError &#10;class UserRegistrationForm(UserCreationForm) &#10;migrations &#10;init_.py &#10;admin.py &#10;apps. py &#10;backends.py &#10;forms .py &#10;models.py &#10;tests. py &#10;views. py &#10;init_.py &#10;settings. py &#10;urls.py &#10;wsgl.py &#10;templates &#10;flatpages &#10;&lt; &gt; default.html &#10;base.html &#10;&gt; index.html &#10;login.html &#10;&lt; &gt; profile.html &#10;register.html &#10;db.sqIite3 &#10;manage.py &#10;MONTH ABBREVIATIONS &#10;'Jan', 'Feb', &#10;'Mar', 'Apr', &#10;'May , &#10;'July', 'Aug', &#10;'Sept &#10;'Oct', &#10;' June &#10;ABBREVIATIONS, 1)) &#10;MONTH CHOICES &#10;[ (i, i) for i in range(2015, 206)] &#10;YEAR CHOICES &#10;credit_card_number = forms .CharFie1d(1abe1='Credit card number') &#10;forms. Security code (CVV) ) &#10;cvv — &#10;expiry_month = forms . , &#10;choices=MONTH CHOICES) &#10;forms. ChoiceF , &#10;choices=YEAR CHOICES) &#10;exp 1 ry_year - &#10;stripe_id &#10;passwordl &#10;password2 &#10;class Meta: &#10;forms . CharF ield(widget=forms . Hiddenlnput ) &#10;def &#10;forms . CharF ield( &#10;label= 'Password , &#10;widget=forms . Passwordlnput &#10;forms . CharF ield( &#10;label= 'Password Confirmation ' &#10;widget=forms . Passwordlnput &#10;model &#10;User &#10;[ ' email • , &#10;fields &#10;' passwordl ' &#10;[ username ' &#10;exclude &#10;clean_password2(se1f) • &#10;asswordl &#10;set &#10;. cleaned data. &#10;asswor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documentation &#10;accounts &#10;'Nov', 'Dec' &#10;password2' , ' stripe_id ' &#10;incex.html &#10;X default.html &#10;2 &#10;4 &#10;6 &#10;7 &#10;8 &#10;9 &#10;10 &#10;11 &#10;12 &#10;13 &#10;14 &#10;15 &#10;16 &#10;17 &#10;18 &#10;19 &#10;20 &#10;21 &#10;22 &#10;23 &#10;24 &#10;25 &#10;26 &#10;27 &#10;28 &#10;29 &#10;30 &#10;31 &#10;32 &#10;33 &#10;34 &#10;35 &#10;from django import forms &#10;from django. contrib. auth . forms import UserCreationForm &#10;from accounts . models import User &#10;from django. core . exceptions import ValidationError &#10;class UserRegistrationForm(UserCreationForm) &#10;migrations &#10;init_.py &#10;admin.py &#10;apps. py &#10;backends.py &#10;forms .py &#10;models.py &#10;tests. py &#10;views. py &#10;init_.py &#10;settings. py &#10;urls.py &#10;wsgl.py &#10;templates &#10;flatpages &#10;&lt; &gt; default.html &#10;base.html &#10;&gt; index.html &#10;login.html &#10;&lt; &gt; profile.html &#10;register.html &#10;db.sqIite3 &#10;manage.py &#10;MONTH ABBREVIATIONS &#10;'Jan', 'Feb', &#10;'Mar', 'Apr', &#10;'May , &#10;'July', 'Aug', &#10;'Sept &#10;'Oct', &#10;' June &#10;ABBREVIATIONS, 1)) &#10;MONTH CHOICES &#10;[ (i, i) for i in range(2015, 206)] &#10;YEAR CHOICES &#10;credit_card_number = forms .CharFie1d(1abe1='Credit card number') &#10;forms. Security code (CVV) ) &#10;cvv — &#10;expiry_month = forms . , &#10;choices=MONTH CHOICES) &#10;forms. ChoiceF , &#10;choices=YEAR CHOICES) &#10;exp 1 ry_year - &#10;stripe_id &#10;passwordl &#10;password2 &#10;class Meta: &#10;forms . CharF ield(widget=forms . Hiddenlnput ) &#10;def &#10;forms . CharF ield( &#10;label= 'Password , &#10;widget=forms . Passwordlnput &#10;forms . CharF ield( &#10;label= 'Password Confirmation ' &#10;widget=forms . Passwordlnput &#10;model &#10;User &#10;[ ' email • , &#10;fields &#10;' passwordl ' &#10;[ username ' &#10;exclude &#10;clean_password2(se1f) • &#10;asswordl &#10;set &#10;. cleaned data. &#10;assword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4243" cy="3105075"/>
                    </a:xfrm>
                    <a:prstGeom prst="rect">
                      <a:avLst/>
                    </a:prstGeom>
                    <a:noFill/>
                    <a:ln>
                      <a:noFill/>
                    </a:ln>
                  </pic:spPr>
                </pic:pic>
              </a:graphicData>
            </a:graphic>
          </wp:inline>
        </w:drawing>
      </w:r>
    </w:p>
    <w:p w14:paraId="1D138692" w14:textId="616E580C" w:rsidR="00FF4844" w:rsidRDefault="00FF4844" w:rsidP="00FF4844">
      <w:pPr>
        <w:pStyle w:val="ListParagraph"/>
        <w:suppressAutoHyphens w:val="0"/>
        <w:autoSpaceDN/>
        <w:spacing w:before="0" w:after="0" w:line="240" w:lineRule="auto"/>
        <w:textAlignment w:val="auto"/>
      </w:pPr>
    </w:p>
    <w:p w14:paraId="6134B9B3" w14:textId="1DE3753B" w:rsidR="00FF4844" w:rsidRDefault="00FF4844" w:rsidP="00FF4844">
      <w:pPr>
        <w:pStyle w:val="ListParagraph"/>
        <w:numPr>
          <w:ilvl w:val="0"/>
          <w:numId w:val="36"/>
        </w:numPr>
        <w:suppressAutoHyphens w:val="0"/>
        <w:autoSpaceDN/>
        <w:spacing w:before="0" w:after="0" w:line="240" w:lineRule="auto"/>
        <w:textAlignment w:val="auto"/>
      </w:pPr>
      <w:r>
        <w:t>Models.py file updated to retain stripe id per user</w:t>
      </w:r>
    </w:p>
    <w:p w14:paraId="3A1517E6" w14:textId="2F5A82F3" w:rsidR="00FF4844" w:rsidRDefault="00FF4844" w:rsidP="00FF4844">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28F14D65" wp14:editId="022DBA8E">
            <wp:extent cx="4562475" cy="984889"/>
            <wp:effectExtent l="0" t="0" r="0" b="5715"/>
            <wp:docPr id="76" name="Picture 76" descr="Machine generated alternative text:&#10;24 &#10;25 &#10;26 &#10;27 &#10;28 &#10;29 &#10;class User(AbstractLlser &#10;stripe_id = models . &#10;objects &#10;AccountUserManager &#10;defaul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24 &#10;25 &#10;26 &#10;27 &#10;28 &#10;29 &#10;class User(AbstractLlser &#10;stripe_id = models . &#10;objects &#10;AccountUserManager &#10;default=• '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5139" cy="985464"/>
                    </a:xfrm>
                    <a:prstGeom prst="rect">
                      <a:avLst/>
                    </a:prstGeom>
                    <a:noFill/>
                    <a:ln>
                      <a:noFill/>
                    </a:ln>
                  </pic:spPr>
                </pic:pic>
              </a:graphicData>
            </a:graphic>
          </wp:inline>
        </w:drawing>
      </w:r>
    </w:p>
    <w:p w14:paraId="7288C03C" w14:textId="0343BB75" w:rsidR="00FF4844" w:rsidRDefault="00FF4844" w:rsidP="00FF4844">
      <w:pPr>
        <w:pStyle w:val="ListParagraph"/>
        <w:suppressAutoHyphens w:val="0"/>
        <w:autoSpaceDN/>
        <w:spacing w:before="0" w:after="0" w:line="240" w:lineRule="auto"/>
        <w:textAlignment w:val="auto"/>
      </w:pPr>
    </w:p>
    <w:p w14:paraId="587B1C25" w14:textId="54F544C2" w:rsidR="00FF4844" w:rsidRDefault="00FF4844" w:rsidP="00FF4844">
      <w:pPr>
        <w:pStyle w:val="ListParagraph"/>
        <w:numPr>
          <w:ilvl w:val="0"/>
          <w:numId w:val="36"/>
        </w:numPr>
        <w:suppressAutoHyphens w:val="0"/>
        <w:autoSpaceDN/>
        <w:spacing w:before="0" w:after="0" w:line="240" w:lineRule="auto"/>
        <w:textAlignment w:val="auto"/>
      </w:pPr>
      <w:r>
        <w:t>Migrate models.py changes</w:t>
      </w:r>
    </w:p>
    <w:p w14:paraId="605BB91D" w14:textId="658C5E90" w:rsidR="00FF4844" w:rsidRDefault="00FF4844" w:rsidP="00FF4844">
      <w:pPr>
        <w:pStyle w:val="ListParagraph"/>
        <w:suppressAutoHyphens w:val="0"/>
        <w:autoSpaceDN/>
        <w:spacing w:before="0" w:after="0" w:line="240" w:lineRule="auto"/>
        <w:textAlignment w:val="auto"/>
      </w:pPr>
      <w:r>
        <w:rPr>
          <w:rFonts w:ascii="Calibri" w:hAnsi="Calibri"/>
          <w:noProof/>
        </w:rPr>
        <w:drawing>
          <wp:inline distT="0" distB="0" distL="0" distR="0" wp14:anchorId="68CDBD39" wp14:editId="4504D5D6">
            <wp:extent cx="5486400" cy="1200150"/>
            <wp:effectExtent l="0" t="0" r="0" b="0"/>
            <wp:docPr id="77" name="Picture 77" descr="Machine generated alternative text:&#10;: manage . py makemigrations &#10;igrations For ' accounts' • &#10;accoun ts \migrat ions _user_s tripe _ id . py &#10;Add Field stripe_id to user &#10;: manage . py migrate &#10;perations to perform: &#10;Apply all migrations: accounts. admin. auth. &#10;unning migrations: &#10;Applying accounts &#10;: \mechan ic \mechan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 manage . py makemigrations &#10;igrations For ' accounts' • &#10;accoun ts \migrat ions _user_s tripe _ id . py &#10;Add Field stripe_id to user &#10;: manage . py migrate &#10;perations to perform: &#10;Apply all migrations: accounts. admin. auth. &#10;unning migrations: &#10;Applying accounts &#10;: \mechan ic \mechan &#10;content types. &#10;F Iatpages. &#10;sessions. &#10;sit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200150"/>
                    </a:xfrm>
                    <a:prstGeom prst="rect">
                      <a:avLst/>
                    </a:prstGeom>
                    <a:noFill/>
                    <a:ln>
                      <a:noFill/>
                    </a:ln>
                  </pic:spPr>
                </pic:pic>
              </a:graphicData>
            </a:graphic>
          </wp:inline>
        </w:drawing>
      </w:r>
    </w:p>
    <w:p w14:paraId="5514A2C3" w14:textId="77777777" w:rsidR="00FF4844" w:rsidRDefault="00FF4844" w:rsidP="00FF4844">
      <w:pPr>
        <w:pStyle w:val="ListParagraph"/>
        <w:suppressAutoHyphens w:val="0"/>
        <w:autoSpaceDN/>
        <w:spacing w:before="0" w:after="0" w:line="240" w:lineRule="auto"/>
        <w:textAlignment w:val="auto"/>
      </w:pPr>
    </w:p>
    <w:p w14:paraId="5B95CF4F" w14:textId="44499930" w:rsidR="00702D5F" w:rsidRPr="00780C11" w:rsidRDefault="00702D5F" w:rsidP="00780C11">
      <w:pPr>
        <w:pStyle w:val="Heading2"/>
        <w:rPr>
          <w:caps w:val="0"/>
          <w:sz w:val="32"/>
        </w:rPr>
      </w:pPr>
    </w:p>
    <w:p w14:paraId="5686A4D9" w14:textId="18FE94C9" w:rsidR="00780C11" w:rsidRPr="00780C11" w:rsidRDefault="00780C11" w:rsidP="00780C11">
      <w:pPr>
        <w:pStyle w:val="Heading2"/>
        <w:rPr>
          <w:caps w:val="0"/>
          <w:sz w:val="32"/>
        </w:rPr>
      </w:pPr>
      <w:r w:rsidRPr="00780C11">
        <w:rPr>
          <w:caps w:val="0"/>
          <w:sz w:val="32"/>
        </w:rPr>
        <w:t>Stripe.js file</w:t>
      </w:r>
    </w:p>
    <w:p w14:paraId="13525849" w14:textId="5911B46C" w:rsidR="00702D5F" w:rsidRDefault="00702D5F" w:rsidP="0089246E">
      <w:pPr>
        <w:suppressAutoHyphens w:val="0"/>
        <w:autoSpaceDN/>
        <w:spacing w:before="0" w:after="0" w:line="240" w:lineRule="auto"/>
        <w:ind w:left="540"/>
        <w:textAlignment w:val="auto"/>
      </w:pPr>
    </w:p>
    <w:p w14:paraId="17436D27" w14:textId="120188B4" w:rsidR="00702D5F" w:rsidRDefault="00780C11" w:rsidP="00780C11">
      <w:pPr>
        <w:suppressAutoHyphens w:val="0"/>
        <w:autoSpaceDN/>
        <w:spacing w:before="0" w:after="0" w:line="240" w:lineRule="auto"/>
        <w:textAlignment w:val="auto"/>
      </w:pPr>
      <w:r>
        <w:t>JavaScript was used to help validate the stripe payment form.</w:t>
      </w:r>
    </w:p>
    <w:p w14:paraId="5FE62606" w14:textId="27BFB6CF" w:rsidR="00780C11" w:rsidRDefault="00780C11" w:rsidP="00780C11">
      <w:pPr>
        <w:suppressAutoHyphens w:val="0"/>
        <w:autoSpaceDN/>
        <w:spacing w:before="0" w:after="0" w:line="240" w:lineRule="auto"/>
        <w:textAlignment w:val="auto"/>
      </w:pPr>
      <w:r>
        <w:t>The .</w:t>
      </w:r>
      <w:proofErr w:type="spellStart"/>
      <w:r>
        <w:t>js</w:t>
      </w:r>
      <w:proofErr w:type="spellEnd"/>
      <w:r>
        <w:t xml:space="preserve"> file was saved under the “static” folder. A new folder was created simply called “</w:t>
      </w:r>
      <w:proofErr w:type="spellStart"/>
      <w:r>
        <w:t>js</w:t>
      </w:r>
      <w:proofErr w:type="spellEnd"/>
      <w:r>
        <w:t>” and the stripe.js file stored under here.</w:t>
      </w:r>
    </w:p>
    <w:p w14:paraId="00D4E7FD" w14:textId="02D47EA6" w:rsidR="00780C11" w:rsidRDefault="00780C11" w:rsidP="00780C11">
      <w:pPr>
        <w:suppressAutoHyphens w:val="0"/>
        <w:autoSpaceDN/>
        <w:spacing w:before="0" w:after="0" w:line="240" w:lineRule="auto"/>
        <w:textAlignment w:val="auto"/>
      </w:pPr>
    </w:p>
    <w:p w14:paraId="2D0B6074" w14:textId="495B2FE2" w:rsidR="00780C11" w:rsidRDefault="00780C11" w:rsidP="00780C11">
      <w:pPr>
        <w:suppressAutoHyphens w:val="0"/>
        <w:autoSpaceDN/>
        <w:spacing w:before="0" w:after="0" w:line="240" w:lineRule="auto"/>
        <w:textAlignment w:val="auto"/>
      </w:pPr>
      <w:r>
        <w:t xml:space="preserve">Using </w:t>
      </w:r>
      <w:proofErr w:type="gramStart"/>
      <w:r>
        <w:t>JavaScript</w:t>
      </w:r>
      <w:proofErr w:type="gramEnd"/>
      <w:r>
        <w:t xml:space="preserve"> the validations confirmed that if the various fields (card number, expiry date, </w:t>
      </w:r>
      <w:proofErr w:type="spellStart"/>
      <w:r>
        <w:t>cvc</w:t>
      </w:r>
      <w:proofErr w:type="spellEnd"/>
      <w:r>
        <w:t>) were completed and correct then a stripe token would be created and a stripe id returned otherwise the user would receive an error.</w:t>
      </w:r>
    </w:p>
    <w:p w14:paraId="4A48D761" w14:textId="677B7BC1" w:rsidR="00780C11" w:rsidRDefault="00780C11" w:rsidP="00780C11">
      <w:pPr>
        <w:suppressAutoHyphens w:val="0"/>
        <w:autoSpaceDN/>
        <w:spacing w:before="0" w:after="0" w:line="240" w:lineRule="auto"/>
        <w:textAlignment w:val="auto"/>
      </w:pPr>
    </w:p>
    <w:p w14:paraId="07477AF3" w14:textId="6BD478F6" w:rsidR="00780C11" w:rsidRDefault="00780C11" w:rsidP="00780C11">
      <w:pPr>
        <w:suppressAutoHyphens w:val="0"/>
        <w:autoSpaceDN/>
        <w:spacing w:before="0" w:after="0" w:line="240" w:lineRule="auto"/>
        <w:textAlignment w:val="auto"/>
      </w:pPr>
      <w:r>
        <w:t>After this was established the register.html file was updated to link in the JavaScript code found in stripe.js by adding the “</w:t>
      </w:r>
      <w:proofErr w:type="spellStart"/>
      <w:r>
        <w:t>head_</w:t>
      </w:r>
      <w:proofErr w:type="gramStart"/>
      <w:r>
        <w:t>js</w:t>
      </w:r>
      <w:proofErr w:type="spellEnd"/>
      <w:r>
        <w:t>”  block</w:t>
      </w:r>
      <w:proofErr w:type="gramEnd"/>
      <w:r>
        <w:t xml:space="preserve"> to the top of the file.</w:t>
      </w:r>
    </w:p>
    <w:p w14:paraId="51316622" w14:textId="6F280E6D" w:rsidR="00780C11" w:rsidRDefault="00780C11" w:rsidP="00780C11">
      <w:pPr>
        <w:suppressAutoHyphens w:val="0"/>
        <w:autoSpaceDN/>
        <w:spacing w:before="0" w:after="0" w:line="240" w:lineRule="auto"/>
        <w:textAlignment w:val="auto"/>
      </w:pPr>
    </w:p>
    <w:p w14:paraId="6EBE50E6" w14:textId="7BE16A9D" w:rsidR="00780C11" w:rsidRDefault="00780C11" w:rsidP="00780C11">
      <w:pPr>
        <w:pStyle w:val="ListParagraph"/>
        <w:numPr>
          <w:ilvl w:val="0"/>
          <w:numId w:val="37"/>
        </w:numPr>
        <w:suppressAutoHyphens w:val="0"/>
        <w:autoSpaceDN/>
        <w:spacing w:before="0" w:after="0" w:line="240" w:lineRule="auto"/>
        <w:textAlignment w:val="auto"/>
      </w:pPr>
      <w:r>
        <w:t>Stripe.js file</w:t>
      </w:r>
    </w:p>
    <w:p w14:paraId="11C40F16" w14:textId="67BF8593" w:rsidR="00780C11" w:rsidRDefault="00780C11" w:rsidP="00780C11">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52B2BCF1" wp14:editId="0678D820">
            <wp:extent cx="4257675" cy="2688127"/>
            <wp:effectExtent l="0" t="0" r="0" b="0"/>
            <wp:docPr id="78" name="Picture 78" descr="Machine generated alternative text:&#10;FOLDERS &#10;documentation &#10;accounts &#10;stripe.js &#10;templates &#10;db.sqIite3 &#10;manage.py &#10;index.html &#10;default.html &#10;X base.html &#10;settings-py &#10;2 &#10;4 &#10;6 &#10;7 &#10;8 &#10;9 &#10;10 &#10;11 &#10;12 &#10;13 &#10;14 &#10;15 &#10;16 &#10;17 &#10;18 &#10;19 &#10;20 &#10;21 &#10;22 &#10;23 &#10;24 &#10;25 &#10;26 &#10;27 &#10;$ ( &quot;#register- form&quot;) &#10;var form &#10;this ; &#10;var card &#10;number : &#10;exp&quot;onth : &#10;expYear : &#10;cvc: &#10;val(), &#10;'v ) . val( ) &#10;.val(), &#10;$(&quot;#id_cvv ) &#10;.val() &#10;) . attr( &quot; disabled&quot; , &#10;true &#10;Stripe. createToken(card, function(status, response) { &#10;if (status &#10;= 200) { &#10;console. Log(status, response); &#10;$(&quot;#credit-card-errors&quot;) . hide() &#10;. val (response. id) • &#10;o; &#10;form. submi t &#10;else { &#10;&quot;#stripe-error-message&quot;) . text (response. error . message) &#10;&quot;#credit -card -errors&quot; ) . show( ) &#10;$(&quot;#validate_card_btn&quot;) faLse) &#10;return 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FOLDERS &#10;documentation &#10;accounts &#10;stripe.js &#10;templates &#10;db.sqIite3 &#10;manage.py &#10;index.html &#10;default.html &#10;X base.html &#10;settings-py &#10;2 &#10;4 &#10;6 &#10;7 &#10;8 &#10;9 &#10;10 &#10;11 &#10;12 &#10;13 &#10;14 &#10;15 &#10;16 &#10;17 &#10;18 &#10;19 &#10;20 &#10;21 &#10;22 &#10;23 &#10;24 &#10;25 &#10;26 &#10;27 &#10;$ ( &quot;#register- form&quot;) &#10;var form &#10;this ; &#10;var card &#10;number : &#10;exp&quot;onth : &#10;expYear : &#10;cvc: &#10;val(), &#10;'v ) . val( ) &#10;.val(), &#10;$(&quot;#id_cvv ) &#10;.val() &#10;) . attr( &quot; disabled&quot; , &#10;true &#10;Stripe. createToken(card, function(status, response) { &#10;if (status &#10;= 200) { &#10;console. Log(status, response); &#10;$(&quot;#credit-card-errors&quot;) . hide() &#10;. val (response. id) • &#10;o; &#10;form. submi t &#10;else { &#10;&quot;#stripe-error-message&quot;) . text (response. error . message) &#10;&quot;#credit -card -errors&quot; ) . show( ) &#10;$(&quot;#validate_card_btn&quot;) faLse) &#10;return false;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0319" cy="2689796"/>
                    </a:xfrm>
                    <a:prstGeom prst="rect">
                      <a:avLst/>
                    </a:prstGeom>
                    <a:noFill/>
                    <a:ln>
                      <a:noFill/>
                    </a:ln>
                  </pic:spPr>
                </pic:pic>
              </a:graphicData>
            </a:graphic>
          </wp:inline>
        </w:drawing>
      </w:r>
    </w:p>
    <w:p w14:paraId="0FBFA1B0" w14:textId="6507F141" w:rsidR="00702D5F" w:rsidRDefault="00702D5F" w:rsidP="0089246E">
      <w:pPr>
        <w:suppressAutoHyphens w:val="0"/>
        <w:autoSpaceDN/>
        <w:spacing w:before="0" w:after="0" w:line="240" w:lineRule="auto"/>
        <w:ind w:left="540"/>
        <w:textAlignment w:val="auto"/>
      </w:pPr>
    </w:p>
    <w:p w14:paraId="7CBF3C34" w14:textId="4F757ED1" w:rsidR="00780C11" w:rsidRDefault="00780C11" w:rsidP="0089246E">
      <w:pPr>
        <w:suppressAutoHyphens w:val="0"/>
        <w:autoSpaceDN/>
        <w:spacing w:before="0" w:after="0" w:line="240" w:lineRule="auto"/>
        <w:ind w:left="540"/>
        <w:textAlignment w:val="auto"/>
      </w:pPr>
    </w:p>
    <w:p w14:paraId="698EEF5D" w14:textId="6BA84DD4" w:rsidR="00780C11" w:rsidRDefault="00780C11" w:rsidP="00780C11">
      <w:pPr>
        <w:pStyle w:val="ListParagraph"/>
        <w:numPr>
          <w:ilvl w:val="0"/>
          <w:numId w:val="37"/>
        </w:numPr>
        <w:suppressAutoHyphens w:val="0"/>
        <w:autoSpaceDN/>
        <w:spacing w:before="0" w:after="0" w:line="240" w:lineRule="auto"/>
        <w:textAlignment w:val="auto"/>
      </w:pPr>
      <w:r>
        <w:t xml:space="preserve">Register.html file with </w:t>
      </w:r>
      <w:proofErr w:type="spellStart"/>
      <w:r>
        <w:t>head_js</w:t>
      </w:r>
      <w:proofErr w:type="spellEnd"/>
      <w:r>
        <w:t xml:space="preserve"> block</w:t>
      </w:r>
    </w:p>
    <w:p w14:paraId="32BE9E60" w14:textId="69ABBECE" w:rsidR="00780C11" w:rsidRDefault="00780C11" w:rsidP="00780C11">
      <w:pPr>
        <w:pStyle w:val="ListParagraph"/>
        <w:suppressAutoHyphens w:val="0"/>
        <w:autoSpaceDN/>
        <w:spacing w:before="0" w:after="0" w:line="240" w:lineRule="auto"/>
        <w:textAlignment w:val="auto"/>
      </w:pPr>
      <w:r>
        <w:rPr>
          <w:rFonts w:ascii="Calibri" w:hAnsi="Calibri"/>
          <w:noProof/>
        </w:rPr>
        <w:drawing>
          <wp:inline distT="0" distB="0" distL="0" distR="0" wp14:anchorId="5C7E56C8" wp14:editId="2CD33051">
            <wp:extent cx="4943475" cy="2215771"/>
            <wp:effectExtent l="0" t="0" r="0" b="0"/>
            <wp:docPr id="79" name="Picture 79" descr="Machine generated alternative text:&#10;FOLDERS &#10;documentation &#10;accounts &#10;stripe.js &#10;templates &#10;flatpages &#10;&lt; &gt; default.html &#10;base.html &#10;&gt; index.html &#10;login.html &#10;&lt; ) profile.html &#10;register. html &#10;db.sqIite3 &#10;manage.py &#10;index.htm X &#10;default.html X &#10;base.html &#10;settings-w &#10;stripe.js &#10;reg i ster.htm I &#10;2 &#10;4 &#10;6 &#10;7 &#10;8 &#10;9 &#10;10 &#10;11 &#10;12 &#10;13 &#10;14 &#10;15 &#10;16 &#10;17 &#10;18 &#10;19 &#10;20 &#10;21 &#10;22 &#10;23 &#10;24 &#10;25 &#10;26 &#10;27 &#10;28 &#10;forms. py &#10;value=&quot;Va1idate &#10;models.g &#10;{ % extends &quot;base. html &quot; X} &#10;{ % load bootstrap_tags X} &#10;{ % load staticfiles X} &#10;{ % block head_js X} &#10;&lt;script src=&quot;https://js.stripe.com/v2/&quot; type=&quot;text/javascript&quot;&gt;&lt;/script&gt; &#10;&lt;script type=&quot;text/javascript&quot;&gt; &#10;//&lt;! CCDATA[ &#10;Stripe . publishableKey &#10;publishable &#10;&lt;/script&gt; &#10;&lt;script type=&quot;text/javascript&quot; src=&quot;{% static js/stripe.js' &#10;{ % endblock X} &#10;{ % block content X} &#10;&lt;form role=&quot;form&quot; method=&quot;post&quot; id=&quot;register-form&quot; action=&quot;{% ur1 register' &#10;(div id=&quot;credit-card-errors&quot; style=&quot;dispLay:none&quot;&gt; &#10;&lt;div class=&quot;alert-message block-message error&quot; &#10;&lt;1egend&gt;Create a new account&lt;/legend&gt; &#10;{X csrf_token X} &#10;{{ form las_bootstrap Y} &#10;(div class=&quot;form-group&quot;&gt; &#10;&lt;input class=&quot;btn btn-primary&quot; &#10;Credit Card &quot;&gt; &#10;{X endblock X} &#10;id=&quot;validate card btn&quot; &#10;name= &#10;&quot; commit &quot; &#10;type=&quot; submi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FOLDERS &#10;documentation &#10;accounts &#10;stripe.js &#10;templates &#10;flatpages &#10;&lt; &gt; default.html &#10;base.html &#10;&gt; index.html &#10;login.html &#10;&lt; ) profile.html &#10;register. html &#10;db.sqIite3 &#10;manage.py &#10;index.htm X &#10;default.html X &#10;base.html &#10;settings-w &#10;stripe.js &#10;reg i ster.htm I &#10;2 &#10;4 &#10;6 &#10;7 &#10;8 &#10;9 &#10;10 &#10;11 &#10;12 &#10;13 &#10;14 &#10;15 &#10;16 &#10;17 &#10;18 &#10;19 &#10;20 &#10;21 &#10;22 &#10;23 &#10;24 &#10;25 &#10;26 &#10;27 &#10;28 &#10;forms. py &#10;value=&quot;Va1idate &#10;models.g &#10;{ % extends &quot;base. html &quot; X} &#10;{ % load bootstrap_tags X} &#10;{ % load staticfiles X} &#10;{ % block head_js X} &#10;&lt;script src=&quot;https://js.stripe.com/v2/&quot; type=&quot;text/javascript&quot;&gt;&lt;/script&gt; &#10;&lt;script type=&quot;text/javascript&quot;&gt; &#10;//&lt;! CCDATA[ &#10;Stripe . publishableKey &#10;publishable &#10;&lt;/script&gt; &#10;&lt;script type=&quot;text/javascript&quot; src=&quot;{% static js/stripe.js' &#10;{ % endblock X} &#10;{ % block content X} &#10;&lt;form role=&quot;form&quot; method=&quot;post&quot; id=&quot;register-form&quot; action=&quot;{% ur1 register' &#10;(div id=&quot;credit-card-errors&quot; style=&quot;dispLay:none&quot;&gt; &#10;&lt;div class=&quot;alert-message block-message error&quot; &#10;&lt;1egend&gt;Create a new account&lt;/legend&gt; &#10;{X csrf_token X} &#10;{{ form las_bootstrap Y} &#10;(div class=&quot;form-group&quot;&gt; &#10;&lt;input class=&quot;btn btn-primary&quot; &#10;Credit Card &quot;&gt; &#10;{X endblock X} &#10;id=&quot;validate card btn&quot; &#10;name= &#10;&quot; commit &quot; &#10;type=&quot; submit&quot;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6434" cy="2217097"/>
                    </a:xfrm>
                    <a:prstGeom prst="rect">
                      <a:avLst/>
                    </a:prstGeom>
                    <a:noFill/>
                    <a:ln>
                      <a:noFill/>
                    </a:ln>
                  </pic:spPr>
                </pic:pic>
              </a:graphicData>
            </a:graphic>
          </wp:inline>
        </w:drawing>
      </w:r>
    </w:p>
    <w:p w14:paraId="7D527B40" w14:textId="77777777" w:rsidR="00780C11" w:rsidRDefault="00780C11" w:rsidP="00780C11">
      <w:pPr>
        <w:pStyle w:val="ListParagraph"/>
        <w:suppressAutoHyphens w:val="0"/>
        <w:autoSpaceDN/>
        <w:spacing w:before="0" w:after="0" w:line="240" w:lineRule="auto"/>
        <w:textAlignment w:val="auto"/>
      </w:pPr>
    </w:p>
    <w:p w14:paraId="39C3D794" w14:textId="29322681" w:rsidR="00702D5F" w:rsidRDefault="00702D5F" w:rsidP="0089246E">
      <w:pPr>
        <w:suppressAutoHyphens w:val="0"/>
        <w:autoSpaceDN/>
        <w:spacing w:before="0" w:after="0" w:line="240" w:lineRule="auto"/>
        <w:ind w:left="540"/>
        <w:textAlignment w:val="auto"/>
      </w:pPr>
    </w:p>
    <w:p w14:paraId="03FBDF42" w14:textId="70B0A9E3" w:rsidR="00702D5F" w:rsidRDefault="00702D5F" w:rsidP="0089246E">
      <w:pPr>
        <w:suppressAutoHyphens w:val="0"/>
        <w:autoSpaceDN/>
        <w:spacing w:before="0" w:after="0" w:line="240" w:lineRule="auto"/>
        <w:ind w:left="540"/>
        <w:textAlignment w:val="auto"/>
      </w:pPr>
    </w:p>
    <w:p w14:paraId="5C255437" w14:textId="165B77DD" w:rsidR="00BE4F92" w:rsidRDefault="00BE4F92" w:rsidP="00BE4F92">
      <w:pPr>
        <w:pStyle w:val="Heading2"/>
        <w:rPr>
          <w:caps w:val="0"/>
          <w:sz w:val="32"/>
        </w:rPr>
      </w:pPr>
      <w:r w:rsidRPr="00780C11">
        <w:rPr>
          <w:caps w:val="0"/>
          <w:sz w:val="32"/>
        </w:rPr>
        <w:t>S</w:t>
      </w:r>
      <w:r>
        <w:rPr>
          <w:caps w:val="0"/>
          <w:sz w:val="32"/>
        </w:rPr>
        <w:t>ubscribing Monthly</w:t>
      </w:r>
    </w:p>
    <w:p w14:paraId="74F82D76" w14:textId="77777777" w:rsidR="00033356" w:rsidRDefault="00BE4F92" w:rsidP="00BE4F92">
      <w:r>
        <w:t xml:space="preserve">As mentioned the Website is to take a subscription from users who which to contribute to the </w:t>
      </w:r>
      <w:proofErr w:type="spellStart"/>
      <w:r>
        <w:t>Motorholics</w:t>
      </w:r>
      <w:proofErr w:type="spellEnd"/>
      <w:r>
        <w:t xml:space="preserve"> blog and forum</w:t>
      </w:r>
      <w:r w:rsidR="00033356">
        <w:t>.</w:t>
      </w:r>
    </w:p>
    <w:p w14:paraId="14509A9A" w14:textId="77777777" w:rsidR="00033356" w:rsidRDefault="00033356" w:rsidP="00BE4F92">
      <w:r>
        <w:t>In order to do this a Stripe “product” was created on the Stripe Website which was configured to take a £9.99 fee per month.</w:t>
      </w:r>
    </w:p>
    <w:p w14:paraId="25C02672" w14:textId="77777777" w:rsidR="00033356" w:rsidRDefault="00033356" w:rsidP="00BE4F92"/>
    <w:p w14:paraId="62741E7C" w14:textId="77777777" w:rsidR="003C1A70" w:rsidRDefault="00033356" w:rsidP="00BE4F92">
      <w:r>
        <w:lastRenderedPageBreak/>
        <w:t xml:space="preserve">The views.py file was updated to reflect a POST method based on a valid form that obtains the email, card and the Stripe monthly product plan.  The </w:t>
      </w:r>
      <w:proofErr w:type="spellStart"/>
      <w:r>
        <w:t>stripe_id</w:t>
      </w:r>
      <w:proofErr w:type="spellEnd"/>
      <w:r>
        <w:t xml:space="preserve"> becomes the customer.id and a subscription based on adding 4 weeks. If validation fails then the users receives an error and feedback that the card was not accepted. </w:t>
      </w:r>
    </w:p>
    <w:p w14:paraId="4E1228A2" w14:textId="5744D9FA" w:rsidR="00BE4F92" w:rsidRDefault="003C1A70" w:rsidP="00BE4F92">
      <w:r>
        <w:t xml:space="preserve">Note </w:t>
      </w:r>
      <w:proofErr w:type="spellStart"/>
      <w:r>
        <w:t>csrf</w:t>
      </w:r>
      <w:proofErr w:type="spellEnd"/>
      <w:r>
        <w:t xml:space="preserve"> is used to avoid malicious 3</w:t>
      </w:r>
      <w:r w:rsidRPr="003C1A70">
        <w:rPr>
          <w:vertAlign w:val="superscript"/>
        </w:rPr>
        <w:t>rd</w:t>
      </w:r>
      <w:r>
        <w:t xml:space="preserve"> party intervention. The token code producing such a difficult random number that 3</w:t>
      </w:r>
      <w:r w:rsidRPr="003C1A70">
        <w:rPr>
          <w:vertAlign w:val="superscript"/>
        </w:rPr>
        <w:t>rd</w:t>
      </w:r>
      <w:r>
        <w:t xml:space="preserve"> parties would not be able to guess and then dupe the user’s requested site with.</w:t>
      </w:r>
    </w:p>
    <w:p w14:paraId="076B36BF" w14:textId="1B1DD5EF" w:rsidR="00F5755A" w:rsidRDefault="00F5755A" w:rsidP="00F5755A">
      <w:pPr>
        <w:pStyle w:val="ListParagraph"/>
        <w:numPr>
          <w:ilvl w:val="0"/>
          <w:numId w:val="38"/>
        </w:numPr>
      </w:pPr>
      <w:r>
        <w:t>Stripe product plan</w:t>
      </w:r>
    </w:p>
    <w:p w14:paraId="62A4E765" w14:textId="3A7B5787" w:rsidR="00F5755A" w:rsidRDefault="00F5755A" w:rsidP="00F5755A">
      <w:pPr>
        <w:pStyle w:val="ListParagraph"/>
      </w:pPr>
      <w:r>
        <w:rPr>
          <w:rFonts w:ascii="Calibri" w:hAnsi="Calibri"/>
          <w:noProof/>
        </w:rPr>
        <w:drawing>
          <wp:inline distT="0" distB="0" distL="0" distR="0" wp14:anchorId="168C5719" wp14:editId="2206BB8D">
            <wp:extent cx="4053431" cy="3514725"/>
            <wp:effectExtent l="0" t="0" r="4445" b="0"/>
            <wp:docPr id="81" name="Picture 81" descr="Machine generated alternative text:&#10;Bootcamp &#10;Home &#10;Activate your account &#10;Payments &#10;Balance &#10;Customers &#10;Radar &#10;Billing &#10;Invoices &#10;Subscriptions &#10;Products &#10;Coupons &#10;Settings &#10;Connect &#10;Orders &#10;Developers &#10;Viewing test data &#10;Q Search... &#10;bootcamp &#10;{9.99 Gap / month &#10;+ Add pricing plan &#10;Details &#10;ID &#10;Created &#10;Name &#10;Statement descriptor &#10;Pricing plans &#10;Monthly Subscription &#10;0.99 Ggp / month &#10;prod_CuMxv8eKRgT4N &#10;2018/05/22 11:59 &#10;boot cam p &#10;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Bootcamp &#10;Home &#10;Activate your account &#10;Payments &#10;Balance &#10;Customers &#10;Radar &#10;Billing &#10;Invoices &#10;Subscriptions &#10;Products &#10;Coupons &#10;Settings &#10;Connect &#10;Orders &#10;Developers &#10;Viewing test data &#10;Q Search... &#10;bootcamp &#10;{9.99 Gap / month &#10;+ Add pricing plan &#10;Details &#10;ID &#10;Created &#10;Name &#10;Statement descriptor &#10;Pricing plans &#10;Monthly Subscription &#10;0.99 Ggp / month &#10;prod_CuMxv8eKRgT4N &#10;2018/05/22 11:59 &#10;boot cam p &#10;None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4637" cy="3515771"/>
                    </a:xfrm>
                    <a:prstGeom prst="rect">
                      <a:avLst/>
                    </a:prstGeom>
                    <a:noFill/>
                    <a:ln>
                      <a:noFill/>
                    </a:ln>
                  </pic:spPr>
                </pic:pic>
              </a:graphicData>
            </a:graphic>
          </wp:inline>
        </w:drawing>
      </w:r>
    </w:p>
    <w:p w14:paraId="609032A3" w14:textId="1D87A298" w:rsidR="00F5755A" w:rsidRDefault="00F5755A" w:rsidP="00F5755A">
      <w:pPr>
        <w:pStyle w:val="ListParagraph"/>
        <w:numPr>
          <w:ilvl w:val="0"/>
          <w:numId w:val="38"/>
        </w:numPr>
      </w:pPr>
      <w:r>
        <w:t>Updated views.py file</w:t>
      </w:r>
    </w:p>
    <w:p w14:paraId="77756C98" w14:textId="63FAA469" w:rsidR="00F5755A" w:rsidRDefault="00F5755A" w:rsidP="00F5755A">
      <w:pPr>
        <w:pStyle w:val="ListParagraph"/>
      </w:pPr>
      <w:r>
        <w:rPr>
          <w:rFonts w:ascii="Calibri" w:hAnsi="Calibri"/>
          <w:noProof/>
        </w:rPr>
        <w:lastRenderedPageBreak/>
        <w:drawing>
          <wp:inline distT="0" distB="0" distL="0" distR="0" wp14:anchorId="0E42A2C2" wp14:editId="0127D0D5">
            <wp:extent cx="4410075" cy="3254439"/>
            <wp:effectExtent l="0" t="0" r="0" b="3175"/>
            <wp:docPr id="80" name="Picture 80" descr="Machine generated alternative text:&#10;7 &#10;8 &#10;9 &#10;10 &#10;11 &#10;12 &#10;13 &#10;14 &#10;15 &#10;16 &#10;17 &#10;18 &#10;19 &#10;20 &#10;21 &#10;22 &#10;23 &#10;24 &#10;25 &#10;26 &#10;27 &#10;28 &#10;29 &#10;30 &#10;31 &#10;32 &#10;33 &#10;user. save &#10;34 &#10;35 &#10;36 &#10;37 &#10;38 &#10;39 &#10;from &#10;from &#10;from &#10;from &#10;accounts . forms import UserRegistrationForm, UserLoginForm &#10;django. contrib. auth . decorators import login_required &#10;django. template . context_processors import csrf &#10;django. conf import settings &#10;import datetime &#10;import stri &#10;import arrow &#10;stripe. api_key = settings . STRIPE SECRET &#10;def register(request) : &#10;if request. method &#10;'POST': &#10;UserRegistrationForm( request. POST) &#10;form &#10;if form. is_valid(): &#10;try: &#10;stripe. Customer. create &#10;customer &#10;email=form. cleaned_data[ email ' ] &#10;card—form. ' stripe_id ' ] , &#10;plan='REG MONTHLY' , &#10;customer : &#10;# this is currently the card token/id &#10;() . replace(weeks=+4) . datetime &#10;user — &#10;user &#10;user &#10;user — &#10;form. save &#10;. stripe_id &#10;customer. id &#10;. subscription_end &#10;arrow. now &#10;auth. authenticate (email=request. POST. get( ' email ' ) , &#10;password—request . POST. get( ' passwordl ' )) &#10;if user: &#10;auth . login(request, user) &#10;messages . success (request, &quot;You have successfully register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7 &#10;8 &#10;9 &#10;10 &#10;11 &#10;12 &#10;13 &#10;14 &#10;15 &#10;16 &#10;17 &#10;18 &#10;19 &#10;20 &#10;21 &#10;22 &#10;23 &#10;24 &#10;25 &#10;26 &#10;27 &#10;28 &#10;29 &#10;30 &#10;31 &#10;32 &#10;33 &#10;user. save &#10;34 &#10;35 &#10;36 &#10;37 &#10;38 &#10;39 &#10;from &#10;from &#10;from &#10;from &#10;accounts . forms import UserRegistrationForm, UserLoginForm &#10;django. contrib. auth . decorators import login_required &#10;django. template . context_processors import csrf &#10;django. conf import settings &#10;import datetime &#10;import stri &#10;import arrow &#10;stripe. api_key = settings . STRIPE SECRET &#10;def register(request) : &#10;if request. method &#10;'POST': &#10;UserRegistrationForm( request. POST) &#10;form &#10;if form. is_valid(): &#10;try: &#10;stripe. Customer. create &#10;customer &#10;email=form. cleaned_data[ email ' ] &#10;card—form. ' stripe_id ' ] , &#10;plan='REG MONTHLY' , &#10;customer : &#10;# this is currently the card token/id &#10;() . replace(weeks=+4) . datetime &#10;user — &#10;user &#10;user &#10;user — &#10;form. save &#10;. stripe_id &#10;customer. id &#10;. subscription_end &#10;arrow. now &#10;auth. authenticate (email=request. POST. get( ' email ' ) , &#10;password—request . POST. get( ' passwordl ' )) &#10;if user: &#10;auth . login(request, user) &#10;messages . success (request, &quot;You have successfully registered&quo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1316" cy="3255355"/>
                    </a:xfrm>
                    <a:prstGeom prst="rect">
                      <a:avLst/>
                    </a:prstGeom>
                    <a:noFill/>
                    <a:ln>
                      <a:noFill/>
                    </a:ln>
                  </pic:spPr>
                </pic:pic>
              </a:graphicData>
            </a:graphic>
          </wp:inline>
        </w:drawing>
      </w:r>
    </w:p>
    <w:p w14:paraId="2182347A" w14:textId="57F2C117" w:rsidR="00F5755A" w:rsidRDefault="00F5755A" w:rsidP="00F5755A">
      <w:pPr>
        <w:pStyle w:val="ListParagraph"/>
      </w:pPr>
    </w:p>
    <w:p w14:paraId="16E67A35" w14:textId="59EC592E" w:rsidR="00F5755A" w:rsidRDefault="00F5755A" w:rsidP="00F5755A">
      <w:pPr>
        <w:pStyle w:val="ListParagraph"/>
        <w:numPr>
          <w:ilvl w:val="0"/>
          <w:numId w:val="38"/>
        </w:numPr>
      </w:pPr>
      <w:r>
        <w:t>Updated User class</w:t>
      </w:r>
      <w:r w:rsidR="0076624B">
        <w:t xml:space="preserve"> (models.py)</w:t>
      </w:r>
    </w:p>
    <w:p w14:paraId="5FF8935A" w14:textId="548EFF0A" w:rsidR="00F5755A" w:rsidRPr="00BE4F92" w:rsidRDefault="00F5755A" w:rsidP="00F5755A">
      <w:pPr>
        <w:pStyle w:val="ListParagraph"/>
      </w:pPr>
      <w:r>
        <w:rPr>
          <w:rFonts w:ascii="Calibri" w:hAnsi="Calibri"/>
          <w:noProof/>
        </w:rPr>
        <w:drawing>
          <wp:inline distT="0" distB="0" distL="0" distR="0" wp14:anchorId="44B9C6CD" wp14:editId="242A85DC">
            <wp:extent cx="4495800" cy="1433127"/>
            <wp:effectExtent l="0" t="0" r="0" b="0"/>
            <wp:docPr id="82" name="Picture 82" descr="Machine generated alternative text:&#10;20 &#10;21 &#10;22 &#10;23 &#10;24 &#10;25 &#10;26 &#10;27 &#10;28 &#10;29 &#10;set _ password (password) &#10;user. &#10;. save (using=seLf. &#10;db) &#10;user &#10;return user &#10;class User(AbstractUser) &#10;stripe_id = models . default=• ) &#10;subscription_end = models now) &#10;objects = AccountUserMana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20 &#10;21 &#10;22 &#10;23 &#10;24 &#10;25 &#10;26 &#10;27 &#10;28 &#10;29 &#10;set _ password (password) &#10;user. &#10;. save (using=seLf. &#10;db) &#10;user &#10;return user &#10;class User(AbstractUser) &#10;stripe_id = models . default=• ) &#10;subscription_end = models now) &#10;objects = AccountUserManager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617" cy="1434663"/>
                    </a:xfrm>
                    <a:prstGeom prst="rect">
                      <a:avLst/>
                    </a:prstGeom>
                    <a:noFill/>
                    <a:ln>
                      <a:noFill/>
                    </a:ln>
                  </pic:spPr>
                </pic:pic>
              </a:graphicData>
            </a:graphic>
          </wp:inline>
        </w:drawing>
      </w:r>
    </w:p>
    <w:p w14:paraId="44724B2C" w14:textId="2E790FEA" w:rsidR="00702D5F" w:rsidRDefault="00702D5F" w:rsidP="00BE4F92">
      <w:pPr>
        <w:suppressAutoHyphens w:val="0"/>
        <w:autoSpaceDN/>
        <w:spacing w:before="0" w:after="0" w:line="240" w:lineRule="auto"/>
        <w:textAlignment w:val="auto"/>
      </w:pPr>
    </w:p>
    <w:p w14:paraId="75644C3C" w14:textId="1604E5AD" w:rsidR="0076624B" w:rsidRDefault="0076624B" w:rsidP="0076624B">
      <w:pPr>
        <w:pStyle w:val="ListParagraph"/>
        <w:numPr>
          <w:ilvl w:val="0"/>
          <w:numId w:val="38"/>
        </w:numPr>
        <w:suppressAutoHyphens w:val="0"/>
        <w:autoSpaceDN/>
        <w:spacing w:before="0" w:after="0" w:line="240" w:lineRule="auto"/>
        <w:textAlignment w:val="auto"/>
      </w:pPr>
      <w:r>
        <w:t>Migration of changes</w:t>
      </w:r>
    </w:p>
    <w:p w14:paraId="54EBE81A" w14:textId="072B4D52" w:rsidR="0076624B" w:rsidRDefault="0076624B" w:rsidP="0076624B">
      <w:pPr>
        <w:pStyle w:val="ListParagraph"/>
        <w:suppressAutoHyphens w:val="0"/>
        <w:autoSpaceDN/>
        <w:spacing w:before="0" w:after="0" w:line="240" w:lineRule="auto"/>
        <w:textAlignment w:val="auto"/>
      </w:pPr>
      <w:r>
        <w:rPr>
          <w:rFonts w:ascii="Calibri" w:hAnsi="Calibri"/>
          <w:noProof/>
        </w:rPr>
        <w:drawing>
          <wp:inline distT="0" distB="0" distL="0" distR="0" wp14:anchorId="147F23C9" wp14:editId="34D7AFA5">
            <wp:extent cx="5486400" cy="1177787"/>
            <wp:effectExtent l="0" t="0" r="0" b="3810"/>
            <wp:docPr id="83" name="Picture 83" descr="Machine generated alternative text:&#10;: manage . py makemigrations &#10;igrations For ' accounts' • &#10;accoun ts \migrat ions _user_subscript ion _end . py &#10;Add Field subscription_end to user &#10;: manage . py migrate &#10;perations to perform: &#10;Apply all migrations: accounts. admin. auth. content types. &#10;unning migrations: &#10;Applying accounts &#10;: \mechan ic \mechan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 manage . py makemigrations &#10;igrations For ' accounts' • &#10;accoun ts \migrat ions _user_subscript ion _end . py &#10;Add Field subscription_end to user &#10;: manage . py migrate &#10;perations to perform: &#10;Apply all migrations: accounts. admin. auth. content types. &#10;unning migrations: &#10;Applying accounts &#10;: \mechan ic \mechan &#10;F Iatpages. &#10;sessions. &#10;site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177787"/>
                    </a:xfrm>
                    <a:prstGeom prst="rect">
                      <a:avLst/>
                    </a:prstGeom>
                    <a:noFill/>
                    <a:ln>
                      <a:noFill/>
                    </a:ln>
                  </pic:spPr>
                </pic:pic>
              </a:graphicData>
            </a:graphic>
          </wp:inline>
        </w:drawing>
      </w:r>
    </w:p>
    <w:p w14:paraId="23420434" w14:textId="36A80852" w:rsidR="007E5462" w:rsidRDefault="007E5462" w:rsidP="0076624B">
      <w:pPr>
        <w:pStyle w:val="ListParagraph"/>
        <w:suppressAutoHyphens w:val="0"/>
        <w:autoSpaceDN/>
        <w:spacing w:before="0" w:after="0" w:line="240" w:lineRule="auto"/>
        <w:textAlignment w:val="auto"/>
      </w:pPr>
    </w:p>
    <w:p w14:paraId="67540BED" w14:textId="7EDC4AD6" w:rsidR="007E5462" w:rsidRDefault="007E5462" w:rsidP="007E5462">
      <w:pPr>
        <w:pStyle w:val="ListParagraph"/>
        <w:numPr>
          <w:ilvl w:val="0"/>
          <w:numId w:val="38"/>
        </w:numPr>
        <w:suppressAutoHyphens w:val="0"/>
        <w:autoSpaceDN/>
        <w:spacing w:before="0" w:after="0" w:line="240" w:lineRule="auto"/>
        <w:textAlignment w:val="auto"/>
      </w:pPr>
      <w:r>
        <w:t>Customer monthly charges (Stripe Website)</w:t>
      </w:r>
    </w:p>
    <w:p w14:paraId="642FF3DE" w14:textId="46699E70" w:rsidR="007E5462" w:rsidRDefault="007E5462" w:rsidP="007E5462">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00EBD3AC" wp14:editId="7AE1E05F">
            <wp:extent cx="5486400" cy="1096236"/>
            <wp:effectExtent l="0" t="0" r="0" b="8890"/>
            <wp:docPr id="84" name="Picture 84" descr="Machine generated alternative text:&#10;Invoices &#10;AMOUNT &#10;{9.99 &#10;{9.99 &#10;{9.99 &#10;GBP &#10;GBP &#10;GBP &#10;Paid &#10;Paid &#10;Paid &#10;INVOICE NUMBER &#10;407E23s-0003 &#10;407E23s-0002 &#10;407E23s-0001 &#10;CUSTOMER &#10;coffee@showco.u k &#10;coffee@showco.u k &#10;coffee@showco.u k &#10;PAYMENT DUE &#10;CREATED &#10;2018/08/17 &#10;2018/07/17 &#10;2018/06/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Invoices &#10;AMOUNT &#10;{9.99 &#10;{9.99 &#10;{9.99 &#10;GBP &#10;GBP &#10;GBP &#10;Paid &#10;Paid &#10;Paid &#10;INVOICE NUMBER &#10;407E23s-0003 &#10;407E23s-0002 &#10;407E23s-0001 &#10;CUSTOMER &#10;coffee@showco.u k &#10;coffee@showco.u k &#10;coffee@showco.u k &#10;PAYMENT DUE &#10;CREATED &#10;2018/08/17 &#10;2018/07/17 &#10;2018/06/17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1096236"/>
                    </a:xfrm>
                    <a:prstGeom prst="rect">
                      <a:avLst/>
                    </a:prstGeom>
                    <a:noFill/>
                    <a:ln>
                      <a:noFill/>
                    </a:ln>
                  </pic:spPr>
                </pic:pic>
              </a:graphicData>
            </a:graphic>
          </wp:inline>
        </w:drawing>
      </w:r>
    </w:p>
    <w:p w14:paraId="5CF00754" w14:textId="260EFFE2" w:rsidR="007E5462" w:rsidRDefault="007E5462" w:rsidP="007E5462">
      <w:pPr>
        <w:pStyle w:val="ListParagraph"/>
        <w:suppressAutoHyphens w:val="0"/>
        <w:autoSpaceDN/>
        <w:spacing w:before="0" w:after="0" w:line="240" w:lineRule="auto"/>
        <w:textAlignment w:val="auto"/>
      </w:pPr>
    </w:p>
    <w:p w14:paraId="287B3960" w14:textId="272AF3FE" w:rsidR="007E5462" w:rsidRDefault="007E5462" w:rsidP="007E5462">
      <w:pPr>
        <w:pStyle w:val="ListParagraph"/>
        <w:numPr>
          <w:ilvl w:val="0"/>
          <w:numId w:val="38"/>
        </w:numPr>
        <w:suppressAutoHyphens w:val="0"/>
        <w:autoSpaceDN/>
        <w:spacing w:before="0" w:after="0" w:line="240" w:lineRule="auto"/>
        <w:textAlignment w:val="auto"/>
      </w:pPr>
      <w:r>
        <w:t xml:space="preserve">Registered </w:t>
      </w:r>
      <w:proofErr w:type="spellStart"/>
      <w:r>
        <w:t>accounts_user</w:t>
      </w:r>
      <w:proofErr w:type="spellEnd"/>
      <w:r>
        <w:t xml:space="preserve"> view on SQLite database</w:t>
      </w:r>
    </w:p>
    <w:p w14:paraId="35DF0D5F" w14:textId="69D1A15B" w:rsidR="007E5462" w:rsidRDefault="007E5462" w:rsidP="007E5462">
      <w:pPr>
        <w:pStyle w:val="ListParagraph"/>
        <w:suppressAutoHyphens w:val="0"/>
        <w:autoSpaceDN/>
        <w:spacing w:before="0" w:after="0" w:line="240" w:lineRule="auto"/>
        <w:textAlignment w:val="auto"/>
      </w:pPr>
      <w:r>
        <w:rPr>
          <w:noProof/>
        </w:rPr>
        <w:drawing>
          <wp:inline distT="0" distB="0" distL="0" distR="0" wp14:anchorId="7B9137BD" wp14:editId="647CA771">
            <wp:extent cx="5486400" cy="26517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14:paraId="10D75ED0" w14:textId="43CC6BD4" w:rsidR="007E5462" w:rsidRDefault="007E5462" w:rsidP="007E5462">
      <w:pPr>
        <w:suppressAutoHyphens w:val="0"/>
        <w:autoSpaceDN/>
        <w:spacing w:before="0" w:after="0" w:line="240" w:lineRule="auto"/>
        <w:textAlignment w:val="auto"/>
      </w:pPr>
    </w:p>
    <w:p w14:paraId="14517EAF" w14:textId="53BE794A" w:rsidR="007E5462" w:rsidRDefault="007E5462" w:rsidP="007E5462">
      <w:pPr>
        <w:suppressAutoHyphens w:val="0"/>
        <w:autoSpaceDN/>
        <w:spacing w:before="0" w:after="0" w:line="240" w:lineRule="auto"/>
        <w:textAlignment w:val="auto"/>
      </w:pPr>
      <w:r>
        <w:t xml:space="preserve">Lastly for users to cancel a subscription the views.py file was updated. In order to cancel the Stripe ID that was previously saved on registration is retrieved and then </w:t>
      </w:r>
      <w:r w:rsidR="00CD4031">
        <w:t>cancel subscription function entered based on the “</w:t>
      </w:r>
      <w:proofErr w:type="spellStart"/>
      <w:r w:rsidR="00CD4031">
        <w:t>at_period_end</w:t>
      </w:r>
      <w:proofErr w:type="spellEnd"/>
      <w:r w:rsidR="00CD4031">
        <w:t>=True”.  The urls.py and profile.html were subsequently updated.</w:t>
      </w:r>
    </w:p>
    <w:p w14:paraId="4D3FDE3B" w14:textId="345C0AF9" w:rsidR="00CD4031" w:rsidRDefault="00CD4031" w:rsidP="007E5462">
      <w:pPr>
        <w:suppressAutoHyphens w:val="0"/>
        <w:autoSpaceDN/>
        <w:spacing w:before="0" w:after="0" w:line="240" w:lineRule="auto"/>
        <w:textAlignment w:val="auto"/>
      </w:pPr>
    </w:p>
    <w:p w14:paraId="633C1555" w14:textId="55046DF1" w:rsidR="00536054" w:rsidRPr="00536054" w:rsidRDefault="00536054" w:rsidP="00536054">
      <w:pPr>
        <w:suppressAutoHyphens w:val="0"/>
        <w:autoSpaceDN/>
        <w:spacing w:before="0" w:after="0" w:line="240" w:lineRule="auto"/>
        <w:textAlignment w:val="auto"/>
      </w:pPr>
      <w:r w:rsidRPr="00536054">
        <w:t xml:space="preserve">So now once users log in they will not see the register or login tabs. </w:t>
      </w:r>
    </w:p>
    <w:p w14:paraId="130B571E" w14:textId="77777777" w:rsidR="00536054" w:rsidRPr="00536054" w:rsidRDefault="00536054" w:rsidP="00536054">
      <w:pPr>
        <w:suppressAutoHyphens w:val="0"/>
        <w:autoSpaceDN/>
        <w:spacing w:before="0" w:after="0" w:line="240" w:lineRule="auto"/>
        <w:textAlignment w:val="auto"/>
      </w:pPr>
      <w:r w:rsidRPr="00536054">
        <w:t> </w:t>
      </w:r>
    </w:p>
    <w:p w14:paraId="3519C954" w14:textId="17D31478" w:rsidR="00536054" w:rsidRPr="00536054" w:rsidRDefault="00536054" w:rsidP="00536054">
      <w:pPr>
        <w:suppressAutoHyphens w:val="0"/>
        <w:autoSpaceDN/>
        <w:spacing w:before="0" w:after="0" w:line="240" w:lineRule="auto"/>
        <w:textAlignment w:val="auto"/>
      </w:pPr>
      <w:r w:rsidRPr="00536054">
        <w:t xml:space="preserve">Once </w:t>
      </w:r>
      <w:proofErr w:type="gramStart"/>
      <w:r w:rsidRPr="00536054">
        <w:t>users</w:t>
      </w:r>
      <w:proofErr w:type="gramEnd"/>
      <w:r w:rsidRPr="00536054">
        <w:t xml:space="preserve"> logout however the Register and Login tabs will appear on the Website.</w:t>
      </w:r>
    </w:p>
    <w:p w14:paraId="4A1DB944" w14:textId="77777777" w:rsidR="00536054" w:rsidRDefault="00536054" w:rsidP="007E5462">
      <w:pPr>
        <w:suppressAutoHyphens w:val="0"/>
        <w:autoSpaceDN/>
        <w:spacing w:before="0" w:after="0" w:line="240" w:lineRule="auto"/>
        <w:textAlignment w:val="auto"/>
      </w:pPr>
    </w:p>
    <w:p w14:paraId="181F2310" w14:textId="7AD502E5" w:rsidR="00CD4031" w:rsidRDefault="00CD4031" w:rsidP="00CD4031">
      <w:pPr>
        <w:pStyle w:val="ListParagraph"/>
        <w:numPr>
          <w:ilvl w:val="0"/>
          <w:numId w:val="38"/>
        </w:numPr>
        <w:suppressAutoHyphens w:val="0"/>
        <w:autoSpaceDN/>
        <w:spacing w:before="0" w:after="0" w:line="240" w:lineRule="auto"/>
        <w:textAlignment w:val="auto"/>
      </w:pPr>
      <w:r>
        <w:t>Updated views.py for cancellation</w:t>
      </w:r>
    </w:p>
    <w:p w14:paraId="58DCFB95" w14:textId="0D39D932" w:rsidR="00CD4031" w:rsidRDefault="00CD4031" w:rsidP="00CD4031">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6F37BF99" wp14:editId="03E898C8">
            <wp:extent cx="5486400" cy="2403061"/>
            <wp:effectExtent l="0" t="0" r="0" b="0"/>
            <wp:docPr id="86" name="Picture 86" descr="Machine generated alternative text:&#10;update(cs (request)) &#10;args . &#10;return render(request, register . html ' &#10;args) &#10;def cancel _ subscription(request) &#10;try: &#10;stripe . Customer. retrieve( request. user. stripe_id) &#10;customer - &#10;customer. cancel subscription(at_period_end=True) &#10;except Exception, &#10;messages. error(request, e) &#10;return redirect( profil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update(cs (request)) &#10;args . &#10;return render(request, register . html ' &#10;args) &#10;def cancel _ subscription(request) &#10;try: &#10;stripe . Customer. retrieve( request. user. stripe_id) &#10;customer - &#10;customer. cancel subscription(at_period_end=True) &#10;except Exception, &#10;messages. error(request, e) &#10;return redirect( profile )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403061"/>
                    </a:xfrm>
                    <a:prstGeom prst="rect">
                      <a:avLst/>
                    </a:prstGeom>
                    <a:noFill/>
                    <a:ln>
                      <a:noFill/>
                    </a:ln>
                  </pic:spPr>
                </pic:pic>
              </a:graphicData>
            </a:graphic>
          </wp:inline>
        </w:drawing>
      </w:r>
    </w:p>
    <w:p w14:paraId="7F4E10E7" w14:textId="77777777" w:rsidR="00CD4031" w:rsidRDefault="00CD4031" w:rsidP="00CD4031">
      <w:pPr>
        <w:pStyle w:val="ListParagraph"/>
        <w:suppressAutoHyphens w:val="0"/>
        <w:autoSpaceDN/>
        <w:spacing w:before="0" w:after="0" w:line="240" w:lineRule="auto"/>
        <w:textAlignment w:val="auto"/>
      </w:pPr>
    </w:p>
    <w:p w14:paraId="7C0E239A" w14:textId="749041E6" w:rsidR="00CD4031" w:rsidRDefault="00CD4031" w:rsidP="00CD4031">
      <w:pPr>
        <w:pStyle w:val="ListParagraph"/>
        <w:numPr>
          <w:ilvl w:val="0"/>
          <w:numId w:val="38"/>
        </w:numPr>
        <w:suppressAutoHyphens w:val="0"/>
        <w:autoSpaceDN/>
        <w:spacing w:before="0" w:after="0" w:line="240" w:lineRule="auto"/>
        <w:textAlignment w:val="auto"/>
      </w:pPr>
      <w:r>
        <w:t>Updated urls.py file</w:t>
      </w:r>
    </w:p>
    <w:p w14:paraId="5D3D131B" w14:textId="794B2F29" w:rsidR="00CD4031" w:rsidRDefault="00CD4031" w:rsidP="00CD4031">
      <w:pPr>
        <w:pStyle w:val="ListParagraph"/>
        <w:suppressAutoHyphens w:val="0"/>
        <w:autoSpaceDN/>
        <w:spacing w:before="0" w:after="0" w:line="240" w:lineRule="auto"/>
        <w:textAlignment w:val="auto"/>
      </w:pPr>
      <w:r>
        <w:rPr>
          <w:rFonts w:ascii="Calibri" w:hAnsi="Calibri"/>
          <w:noProof/>
        </w:rPr>
        <w:drawing>
          <wp:inline distT="0" distB="0" distL="0" distR="0" wp14:anchorId="66AC1B1A" wp14:editId="4EC511DD">
            <wp:extent cx="5486400" cy="2068945"/>
            <wp:effectExtent l="0" t="0" r="0" b="7620"/>
            <wp:docPr id="87" name="Picture 87" descr="Machine generated alternative text:&#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url(r' Acancel_subscription/$ , &#10;accounts views . cancel_subscription &#10;name= &#10;cancel subscriptio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url(r' Acancel_subscription/$ , &#10;accounts views . cancel_subscription &#10;name= &#10;cancel subscription '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068945"/>
                    </a:xfrm>
                    <a:prstGeom prst="rect">
                      <a:avLst/>
                    </a:prstGeom>
                    <a:noFill/>
                    <a:ln>
                      <a:noFill/>
                    </a:ln>
                  </pic:spPr>
                </pic:pic>
              </a:graphicData>
            </a:graphic>
          </wp:inline>
        </w:drawing>
      </w:r>
    </w:p>
    <w:p w14:paraId="545D3CF7" w14:textId="77777777" w:rsidR="00CD4031" w:rsidRDefault="00CD4031" w:rsidP="00CD4031">
      <w:pPr>
        <w:pStyle w:val="ListParagraph"/>
        <w:suppressAutoHyphens w:val="0"/>
        <w:autoSpaceDN/>
        <w:spacing w:before="0" w:after="0" w:line="240" w:lineRule="auto"/>
        <w:textAlignment w:val="auto"/>
      </w:pPr>
    </w:p>
    <w:p w14:paraId="7EF1A62D" w14:textId="1877D918" w:rsidR="00CD4031" w:rsidRDefault="00CD4031" w:rsidP="00CD4031">
      <w:pPr>
        <w:pStyle w:val="ListParagraph"/>
        <w:numPr>
          <w:ilvl w:val="0"/>
          <w:numId w:val="38"/>
        </w:numPr>
        <w:suppressAutoHyphens w:val="0"/>
        <w:autoSpaceDN/>
        <w:spacing w:before="0" w:after="0" w:line="240" w:lineRule="auto"/>
        <w:textAlignment w:val="auto"/>
      </w:pPr>
      <w:r>
        <w:t>Updated profile.html file</w:t>
      </w:r>
    </w:p>
    <w:p w14:paraId="26606676" w14:textId="551A3335" w:rsidR="00CD4031" w:rsidRDefault="00CD4031" w:rsidP="00CD4031">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1B547EC0" wp14:editId="513ABAB9">
            <wp:extent cx="5486400" cy="3682538"/>
            <wp:effectExtent l="0" t="0" r="0" b="0"/>
            <wp:docPr id="88" name="Picture 88" descr="Machine generated alternative text:&#10;Views..y• &#10;profile.html &#10;{ % extends &quot;base. html &quot; X} &#10;{ % block content X} &#10;&lt;h2&gt;Success ! &lt;/h2&gt; &#10;&lt;p&gt;You are logged in as {{ user. email } } &lt;/p&gt; &#10;&lt;p&gt;Your stripe id is { { user. stripe_id } } &#10;&lt;h2&gt;Subscription Details&lt;/h2&gt; &#10;&lt;p&gt;You have {{ user. subscription_end Itimeuntil}} left on your &#10;subscription&lt;/p&gt; &#10;&lt;p&gt;To cancel your subscription click 'Cancel Subscription' below&lt;/p&gt; &#10;&lt;a href=&quot;{% ur1 &quot;cancel _ subscription&quot; X}&quot; &#10;onclick=&quot; return cancelSubscriptionCheck() &#10;class=&quot;btn btn-danger&quot;&gt;Cance1 Subscription&lt;/a&gt; &#10;(script type=&quot;text/javascript&quot;&gt; &#10;function cancelSubscriptionCheck() { &#10;if (confirm( 'Are you sure you want to cancel?')) { &#10;return true; &#10;return false; &#10;&lt;/script&gt; &#10;{ % 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Views..y• &#10;profile.html &#10;{ % extends &quot;base. html &quot; X} &#10;{ % block content X} &#10;&lt;h2&gt;Success ! &lt;/h2&gt; &#10;&lt;p&gt;You are logged in as {{ user. email } } &lt;/p&gt; &#10;&lt;p&gt;Your stripe id is { { user. stripe_id } } &#10;&lt;h2&gt;Subscription Details&lt;/h2&gt; &#10;&lt;p&gt;You have {{ user. subscription_end Itimeuntil}} left on your &#10;subscription&lt;/p&gt; &#10;&lt;p&gt;To cancel your subscription click 'Cancel Subscription' below&lt;/p&gt; &#10;&lt;a href=&quot;{% ur1 &quot;cancel _ subscription&quot; X}&quot; &#10;onclick=&quot; return cancelSubscriptionCheck() &#10;class=&quot;btn btn-danger&quot;&gt;Cance1 Subscription&lt;/a&gt; &#10;(script type=&quot;text/javascript&quot;&gt; &#10;function cancelSubscriptionCheck() { &#10;if (confirm( 'Are you sure you want to cancel?')) { &#10;return true; &#10;return false; &#10;&lt;/script&gt; &#10;{ % endblock X}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82538"/>
                    </a:xfrm>
                    <a:prstGeom prst="rect">
                      <a:avLst/>
                    </a:prstGeom>
                    <a:noFill/>
                    <a:ln>
                      <a:noFill/>
                    </a:ln>
                  </pic:spPr>
                </pic:pic>
              </a:graphicData>
            </a:graphic>
          </wp:inline>
        </w:drawing>
      </w:r>
    </w:p>
    <w:p w14:paraId="692B5696" w14:textId="77777777" w:rsidR="00CD4031" w:rsidRDefault="00CD4031" w:rsidP="00CD4031">
      <w:pPr>
        <w:pStyle w:val="ListParagraph"/>
        <w:suppressAutoHyphens w:val="0"/>
        <w:autoSpaceDN/>
        <w:spacing w:before="0" w:after="0" w:line="240" w:lineRule="auto"/>
        <w:textAlignment w:val="auto"/>
      </w:pPr>
    </w:p>
    <w:p w14:paraId="674F69A2" w14:textId="6C946190" w:rsidR="00702D5F" w:rsidRDefault="00702D5F" w:rsidP="0089246E">
      <w:pPr>
        <w:suppressAutoHyphens w:val="0"/>
        <w:autoSpaceDN/>
        <w:spacing w:before="0" w:after="0" w:line="240" w:lineRule="auto"/>
        <w:ind w:left="540"/>
        <w:textAlignment w:val="auto"/>
      </w:pPr>
    </w:p>
    <w:p w14:paraId="136FB8DE" w14:textId="4013D153" w:rsidR="00702D5F" w:rsidRDefault="00702D5F" w:rsidP="0089246E">
      <w:pPr>
        <w:suppressAutoHyphens w:val="0"/>
        <w:autoSpaceDN/>
        <w:spacing w:before="0" w:after="0" w:line="240" w:lineRule="auto"/>
        <w:ind w:left="540"/>
        <w:textAlignment w:val="auto"/>
      </w:pPr>
    </w:p>
    <w:p w14:paraId="53522B3A" w14:textId="12513441" w:rsidR="00702D5F" w:rsidRDefault="00702D5F" w:rsidP="0089246E">
      <w:pPr>
        <w:suppressAutoHyphens w:val="0"/>
        <w:autoSpaceDN/>
        <w:spacing w:before="0" w:after="0" w:line="240" w:lineRule="auto"/>
        <w:ind w:left="540"/>
        <w:textAlignment w:val="auto"/>
      </w:pPr>
    </w:p>
    <w:p w14:paraId="51298E7F" w14:textId="05F602C8" w:rsidR="00D21D19" w:rsidRPr="00F27C42" w:rsidRDefault="003A61A8" w:rsidP="00D21D19">
      <w:pPr>
        <w:pStyle w:val="Heading2"/>
      </w:pPr>
      <w:r>
        <w:t>flatpages</w:t>
      </w:r>
    </w:p>
    <w:p w14:paraId="504E4F78" w14:textId="674B8EBA" w:rsidR="00702D5F" w:rsidRDefault="00702D5F" w:rsidP="00D21D19">
      <w:pPr>
        <w:suppressAutoHyphens w:val="0"/>
        <w:autoSpaceDN/>
        <w:spacing w:before="0" w:after="0" w:line="240" w:lineRule="auto"/>
        <w:textAlignment w:val="auto"/>
      </w:pPr>
    </w:p>
    <w:p w14:paraId="58AF5122" w14:textId="12555994" w:rsidR="00702D5F" w:rsidRDefault="003A61A8" w:rsidP="003A61A8">
      <w:pPr>
        <w:suppressAutoHyphens w:val="0"/>
        <w:autoSpaceDN/>
        <w:spacing w:before="0" w:after="0" w:line="240" w:lineRule="auto"/>
        <w:textAlignment w:val="auto"/>
      </w:pPr>
      <w:proofErr w:type="spellStart"/>
      <w:r>
        <w:t>Flatpages</w:t>
      </w:r>
      <w:proofErr w:type="spellEnd"/>
      <w:r>
        <w:t xml:space="preserve"> was used for the “about us” page. Flat HTML pages are displayed as they are stored which in this case is the Django Admin site. This is an easy way to simply format pages such as about us, security notifications, certain policies etc. </w:t>
      </w:r>
    </w:p>
    <w:p w14:paraId="6F5A308B" w14:textId="72054405" w:rsidR="003A61A8" w:rsidRDefault="003A61A8" w:rsidP="003A61A8">
      <w:pPr>
        <w:suppressAutoHyphens w:val="0"/>
        <w:autoSpaceDN/>
        <w:spacing w:before="0" w:after="0" w:line="240" w:lineRule="auto"/>
        <w:textAlignment w:val="auto"/>
      </w:pPr>
    </w:p>
    <w:p w14:paraId="4F0F7A03" w14:textId="19DB2FA0" w:rsidR="003A61A8" w:rsidRDefault="003A61A8" w:rsidP="003A61A8">
      <w:pPr>
        <w:suppressAutoHyphens w:val="0"/>
        <w:autoSpaceDN/>
        <w:spacing w:before="0" w:after="0" w:line="240" w:lineRule="auto"/>
        <w:textAlignment w:val="auto"/>
      </w:pPr>
      <w:r>
        <w:t>Since these are created on the Django Admin site the first step was to create a superuser for the Admin login.</w:t>
      </w:r>
    </w:p>
    <w:p w14:paraId="08BED163" w14:textId="1B7388A7" w:rsidR="003A61A8" w:rsidRDefault="003A61A8" w:rsidP="003A61A8">
      <w:pPr>
        <w:suppressAutoHyphens w:val="0"/>
        <w:autoSpaceDN/>
        <w:spacing w:before="0" w:after="0" w:line="240" w:lineRule="auto"/>
        <w:textAlignment w:val="auto"/>
      </w:pPr>
    </w:p>
    <w:p w14:paraId="07CBB4F7" w14:textId="77777777" w:rsidR="00C141F3" w:rsidRDefault="003A61A8" w:rsidP="003A61A8">
      <w:pPr>
        <w:suppressAutoHyphens w:val="0"/>
        <w:autoSpaceDN/>
        <w:spacing w:before="0" w:after="0" w:line="240" w:lineRule="auto"/>
        <w:textAlignment w:val="auto"/>
      </w:pPr>
      <w:r>
        <w:t xml:space="preserve">The settings.py file was updated so that the Django </w:t>
      </w:r>
      <w:proofErr w:type="spellStart"/>
      <w:r>
        <w:t>flatpages</w:t>
      </w:r>
      <w:proofErr w:type="spellEnd"/>
      <w:r>
        <w:t xml:space="preserve"> feature was set under the INSTALLED_APPS and the SITE_ID set once the correct ID sequence was checked under SQLite database. Due to these changes a migration was then done. </w:t>
      </w:r>
      <w:r w:rsidR="00443AD6">
        <w:t xml:space="preserve">The middleware was then updated for the </w:t>
      </w:r>
      <w:proofErr w:type="spellStart"/>
      <w:r w:rsidR="00443AD6">
        <w:t>flatpages</w:t>
      </w:r>
      <w:proofErr w:type="spellEnd"/>
      <w:r w:rsidR="00443AD6">
        <w:t xml:space="preserve"> routing. </w:t>
      </w:r>
    </w:p>
    <w:p w14:paraId="2B0E9E58" w14:textId="6ADD54FB" w:rsidR="00C141F3" w:rsidRDefault="00C141F3" w:rsidP="003A61A8">
      <w:pPr>
        <w:suppressAutoHyphens w:val="0"/>
        <w:autoSpaceDN/>
        <w:spacing w:before="0" w:after="0" w:line="240" w:lineRule="auto"/>
        <w:textAlignment w:val="auto"/>
      </w:pPr>
    </w:p>
    <w:p w14:paraId="4812182B" w14:textId="3CB153BB" w:rsidR="00C141F3" w:rsidRDefault="00C141F3" w:rsidP="003A61A8">
      <w:pPr>
        <w:suppressAutoHyphens w:val="0"/>
        <w:autoSpaceDN/>
        <w:spacing w:before="0" w:after="0" w:line="240" w:lineRule="auto"/>
        <w:textAlignment w:val="auto"/>
      </w:pPr>
      <w:r>
        <w:t xml:space="preserve">The </w:t>
      </w:r>
      <w:proofErr w:type="spellStart"/>
      <w:r>
        <w:t>flatpage</w:t>
      </w:r>
      <w:proofErr w:type="spellEnd"/>
      <w:r>
        <w:t xml:space="preserve"> default html template was saved under a new </w:t>
      </w:r>
      <w:proofErr w:type="spellStart"/>
      <w:r>
        <w:t>flatpages</w:t>
      </w:r>
      <w:proofErr w:type="spellEnd"/>
      <w:r>
        <w:t xml:space="preserve"> folder in the templates project root folder. Once the extend base.html code was added to the top the </w:t>
      </w:r>
      <w:proofErr w:type="spellStart"/>
      <w:r>
        <w:t>flatpage</w:t>
      </w:r>
      <w:proofErr w:type="spellEnd"/>
      <w:r>
        <w:t xml:space="preserve"> formatting was applied across all the pages.</w:t>
      </w:r>
    </w:p>
    <w:p w14:paraId="7622E1F5" w14:textId="79E5F84F" w:rsidR="00C141F3" w:rsidRDefault="00C141F3" w:rsidP="003A61A8">
      <w:pPr>
        <w:suppressAutoHyphens w:val="0"/>
        <w:autoSpaceDN/>
        <w:spacing w:before="0" w:after="0" w:line="240" w:lineRule="auto"/>
        <w:textAlignment w:val="auto"/>
      </w:pPr>
    </w:p>
    <w:p w14:paraId="0673E491" w14:textId="2CD5D4F6" w:rsidR="00C141F3" w:rsidRDefault="00C141F3" w:rsidP="00C141F3">
      <w:pPr>
        <w:pStyle w:val="ListParagraph"/>
        <w:numPr>
          <w:ilvl w:val="0"/>
          <w:numId w:val="40"/>
        </w:numPr>
        <w:suppressAutoHyphens w:val="0"/>
        <w:autoSpaceDN/>
        <w:spacing w:before="0" w:after="0" w:line="240" w:lineRule="auto"/>
        <w:textAlignment w:val="auto"/>
      </w:pPr>
      <w:proofErr w:type="spellStart"/>
      <w:r>
        <w:t>Flatpages</w:t>
      </w:r>
      <w:proofErr w:type="spellEnd"/>
      <w:r>
        <w:t xml:space="preserve"> folder structure </w:t>
      </w:r>
    </w:p>
    <w:p w14:paraId="2257A75A" w14:textId="426886E4" w:rsidR="00C141F3" w:rsidRDefault="00C141F3" w:rsidP="00C141F3">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0D8FCF76" wp14:editId="13411252">
            <wp:extent cx="4336116" cy="2705100"/>
            <wp:effectExtent l="0" t="0" r="7620" b="0"/>
            <wp:docPr id="96" name="Picture 96" descr="Machine generated alternative text:&#10;FOLDERS &#10;env &#10;accounts &#10;templates &#10;flatpages &#10;&lt; &gt; default.html &#10;&lt; &gt; base.html &#10;&lt; &gt; index.html &#10;login.html &#10;&lt; &gt; profile.html &#10;register.html &#10;db.sqIite3 &#10;manage.py &#10;incex.html &#10;default.html &#10;{ % extends base . html' X} &#10;{ % block content X} &#10;&lt;h2&gt;{{ flatpage.title &#10;{{ flatpage. content } } &#10;{ % endbloc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hine generated alternative text:&#10;FOLDERS &#10;env &#10;accounts &#10;templates &#10;flatpages &#10;&lt; &gt; default.html &#10;&lt; &gt; base.html &#10;&lt; &gt; index.html &#10;login.html &#10;&lt; &gt; profile.html &#10;register.html &#10;db.sqIite3 &#10;manage.py &#10;incex.html &#10;default.html &#10;{ % extends base . html' X} &#10;{ % block content X} &#10;&lt;h2&gt;{{ flatpage.title &#10;{{ flatpage. content } } &#10;{ % endblock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0414" cy="2707782"/>
                    </a:xfrm>
                    <a:prstGeom prst="rect">
                      <a:avLst/>
                    </a:prstGeom>
                    <a:noFill/>
                    <a:ln>
                      <a:noFill/>
                    </a:ln>
                  </pic:spPr>
                </pic:pic>
              </a:graphicData>
            </a:graphic>
          </wp:inline>
        </w:drawing>
      </w:r>
    </w:p>
    <w:p w14:paraId="3F0BAE06" w14:textId="65AFD06C" w:rsidR="00C141F3" w:rsidRDefault="00C141F3" w:rsidP="00C141F3">
      <w:pPr>
        <w:pStyle w:val="ListParagraph"/>
        <w:suppressAutoHyphens w:val="0"/>
        <w:autoSpaceDN/>
        <w:spacing w:before="0" w:after="0" w:line="240" w:lineRule="auto"/>
        <w:textAlignment w:val="auto"/>
      </w:pPr>
    </w:p>
    <w:p w14:paraId="24DBBD1E" w14:textId="77777777" w:rsidR="00C141F3" w:rsidRDefault="00C141F3" w:rsidP="00C141F3">
      <w:pPr>
        <w:pStyle w:val="ListParagraph"/>
        <w:suppressAutoHyphens w:val="0"/>
        <w:autoSpaceDN/>
        <w:spacing w:before="0" w:after="0" w:line="240" w:lineRule="auto"/>
        <w:textAlignment w:val="auto"/>
      </w:pPr>
    </w:p>
    <w:p w14:paraId="3A4E1F4C" w14:textId="2CEA1404" w:rsidR="003A61A8" w:rsidRDefault="003A61A8" w:rsidP="003A61A8">
      <w:pPr>
        <w:suppressAutoHyphens w:val="0"/>
        <w:autoSpaceDN/>
        <w:spacing w:before="0" w:after="0" w:line="240" w:lineRule="auto"/>
        <w:textAlignment w:val="auto"/>
      </w:pPr>
      <w:r>
        <w:t xml:space="preserve">Then it was just a matter of adding the </w:t>
      </w:r>
      <w:proofErr w:type="spellStart"/>
      <w:r>
        <w:t>flatpage</w:t>
      </w:r>
      <w:proofErr w:type="spellEnd"/>
      <w:r>
        <w:t xml:space="preserve"> URL to the urls.py file and then new </w:t>
      </w:r>
      <w:proofErr w:type="spellStart"/>
      <w:r>
        <w:t>flatpages</w:t>
      </w:r>
      <w:proofErr w:type="spellEnd"/>
      <w:r>
        <w:t xml:space="preserve"> could be created quite easily on the Django Admin site.</w:t>
      </w:r>
    </w:p>
    <w:p w14:paraId="48654694" w14:textId="7051876F" w:rsidR="003A61A8" w:rsidRDefault="003A61A8" w:rsidP="003A61A8">
      <w:pPr>
        <w:suppressAutoHyphens w:val="0"/>
        <w:autoSpaceDN/>
        <w:spacing w:before="0" w:after="0" w:line="240" w:lineRule="auto"/>
        <w:textAlignment w:val="auto"/>
      </w:pPr>
    </w:p>
    <w:p w14:paraId="02C5AE34" w14:textId="74B8C48C" w:rsidR="003A61A8" w:rsidRDefault="003A61A8" w:rsidP="003A61A8">
      <w:pPr>
        <w:suppressAutoHyphens w:val="0"/>
        <w:autoSpaceDN/>
        <w:spacing w:before="0" w:after="0" w:line="240" w:lineRule="auto"/>
        <w:textAlignment w:val="auto"/>
      </w:pPr>
    </w:p>
    <w:p w14:paraId="6F592FE3" w14:textId="7A4794B1" w:rsidR="003A61A8" w:rsidRDefault="00443AD6" w:rsidP="00C141F3">
      <w:pPr>
        <w:pStyle w:val="ListParagraph"/>
        <w:numPr>
          <w:ilvl w:val="0"/>
          <w:numId w:val="40"/>
        </w:numPr>
        <w:suppressAutoHyphens w:val="0"/>
        <w:autoSpaceDN/>
        <w:spacing w:before="0" w:after="0" w:line="240" w:lineRule="auto"/>
        <w:textAlignment w:val="auto"/>
      </w:pPr>
      <w:r>
        <w:t xml:space="preserve">INSTALLED_APPS update for </w:t>
      </w:r>
      <w:proofErr w:type="spellStart"/>
      <w:r>
        <w:t>Flatpages</w:t>
      </w:r>
      <w:proofErr w:type="spellEnd"/>
    </w:p>
    <w:p w14:paraId="6B718529" w14:textId="7D88641D" w:rsidR="00443AD6" w:rsidRDefault="00443AD6" w:rsidP="00443AD6">
      <w:pPr>
        <w:pStyle w:val="ListParagraph"/>
        <w:suppressAutoHyphens w:val="0"/>
        <w:autoSpaceDN/>
        <w:spacing w:before="0" w:after="0" w:line="240" w:lineRule="auto"/>
        <w:textAlignment w:val="auto"/>
      </w:pPr>
      <w:r>
        <w:rPr>
          <w:rFonts w:ascii="Calibri" w:hAnsi="Calibri"/>
          <w:noProof/>
        </w:rPr>
        <w:drawing>
          <wp:inline distT="0" distB="0" distL="0" distR="0" wp14:anchorId="1AE54A7E" wp14:editId="5638E71A">
            <wp:extent cx="3419475" cy="2638425"/>
            <wp:effectExtent l="0" t="0" r="9525" b="9525"/>
            <wp:docPr id="89" name="Picture 89" descr="Machine generated alternative text:&#10;INSTALLED_APPS = [ &#10;django. contrib. admin ' &#10;django. contrib. auth' , &#10;django. contrib. contenttypes ' &#10;django. contrib. sessions &#10;django. contrib. messages ' &#10;django. contrib. staticfiles ' &#10;django_forms_bootstrap ' &#10;django. contrib. sites ' &#10;django. contrib. flatpages ' &#10;home ' &#10;accou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INSTALLED_APPS = [ &#10;django. contrib. admin ' &#10;django. contrib. auth' , &#10;django. contrib. contenttypes ' &#10;django. contrib. sessions &#10;django. contrib. messages ' &#10;django. contrib. staticfiles ' &#10;django_forms_bootstrap ' &#10;django. contrib. sites ' &#10;django. contrib. flatpages ' &#10;home ' &#10;accounts '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19475" cy="2638425"/>
                    </a:xfrm>
                    <a:prstGeom prst="rect">
                      <a:avLst/>
                    </a:prstGeom>
                    <a:noFill/>
                    <a:ln>
                      <a:noFill/>
                    </a:ln>
                  </pic:spPr>
                </pic:pic>
              </a:graphicData>
            </a:graphic>
          </wp:inline>
        </w:drawing>
      </w:r>
    </w:p>
    <w:p w14:paraId="7475BA12" w14:textId="486ED9C6" w:rsidR="00443AD6" w:rsidRDefault="00443AD6" w:rsidP="00443AD6">
      <w:pPr>
        <w:pStyle w:val="ListParagraph"/>
        <w:suppressAutoHyphens w:val="0"/>
        <w:autoSpaceDN/>
        <w:spacing w:before="0" w:after="0" w:line="240" w:lineRule="auto"/>
        <w:textAlignment w:val="auto"/>
      </w:pPr>
    </w:p>
    <w:p w14:paraId="5FA558E5" w14:textId="28578470" w:rsidR="00443AD6" w:rsidRDefault="00443AD6" w:rsidP="00C141F3">
      <w:pPr>
        <w:pStyle w:val="ListParagraph"/>
        <w:numPr>
          <w:ilvl w:val="0"/>
          <w:numId w:val="40"/>
        </w:numPr>
        <w:suppressAutoHyphens w:val="0"/>
        <w:autoSpaceDN/>
        <w:spacing w:before="0" w:after="0" w:line="240" w:lineRule="auto"/>
        <w:textAlignment w:val="auto"/>
      </w:pPr>
      <w:r>
        <w:t>SITE_ID added</w:t>
      </w:r>
    </w:p>
    <w:p w14:paraId="40807F00" w14:textId="512D158E" w:rsidR="00443AD6" w:rsidRDefault="00443AD6" w:rsidP="00443AD6">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4A60F888" wp14:editId="39035DAA">
            <wp:extent cx="2962275" cy="3219450"/>
            <wp:effectExtent l="0" t="0" r="9525" b="0"/>
            <wp:docPr id="91" name="Picture 91" descr="Machine generated alternative text:&#10;# SECURITY WARNING: &#10;DEBUG = True &#10;ALLOWED HOSTS &#10;don't run with &#10;# Application definition &#10;SITE ID = 2 &#10;INSTALLED_APPS = [ &#10;django. contrib. admin ' &#10;django. contrib. auth' , &#10;django. contrib. contenttypes ' &#10;django. contrib. sessions &#10;django. contrib. messages ' &#10;django. contrib. staticfiles ' &#10;django_forms_bootstrap ' &#10;django. contrib. sites ' &#10;django. contrib. flatpages ' &#10;home ' &#10;accou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 SECURITY WARNING: &#10;DEBUG = True &#10;ALLOWED HOSTS &#10;don't run with &#10;# Application definition &#10;SITE ID = 2 &#10;INSTALLED_APPS = [ &#10;django. contrib. admin ' &#10;django. contrib. auth' , &#10;django. contrib. contenttypes ' &#10;django. contrib. sessions &#10;django. contrib. messages ' &#10;django. contrib. staticfiles ' &#10;django_forms_bootstrap ' &#10;django. contrib. sites ' &#10;django. contrib. flatpages ' &#10;home ' &#10;accounts '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2275" cy="3219450"/>
                    </a:xfrm>
                    <a:prstGeom prst="rect">
                      <a:avLst/>
                    </a:prstGeom>
                    <a:noFill/>
                    <a:ln>
                      <a:noFill/>
                    </a:ln>
                  </pic:spPr>
                </pic:pic>
              </a:graphicData>
            </a:graphic>
          </wp:inline>
        </w:drawing>
      </w:r>
    </w:p>
    <w:p w14:paraId="49A0B769" w14:textId="58913971" w:rsidR="00443AD6" w:rsidRDefault="00443AD6" w:rsidP="00443AD6">
      <w:pPr>
        <w:pStyle w:val="ListParagraph"/>
        <w:suppressAutoHyphens w:val="0"/>
        <w:autoSpaceDN/>
        <w:spacing w:before="0" w:after="0" w:line="240" w:lineRule="auto"/>
        <w:textAlignment w:val="auto"/>
      </w:pPr>
    </w:p>
    <w:p w14:paraId="565594AB" w14:textId="3613F62A" w:rsidR="00443AD6" w:rsidRDefault="00443AD6" w:rsidP="00C141F3">
      <w:pPr>
        <w:pStyle w:val="ListParagraph"/>
        <w:numPr>
          <w:ilvl w:val="0"/>
          <w:numId w:val="40"/>
        </w:numPr>
        <w:suppressAutoHyphens w:val="0"/>
        <w:autoSpaceDN/>
        <w:spacing w:before="0" w:after="0" w:line="240" w:lineRule="auto"/>
        <w:textAlignment w:val="auto"/>
      </w:pPr>
      <w:r>
        <w:t xml:space="preserve">Migrate changes – </w:t>
      </w:r>
      <w:proofErr w:type="spellStart"/>
      <w:r>
        <w:t>flatpages</w:t>
      </w:r>
      <w:proofErr w:type="spellEnd"/>
    </w:p>
    <w:p w14:paraId="449A946E" w14:textId="3A8C8CA9" w:rsidR="00443AD6" w:rsidRDefault="00443AD6" w:rsidP="00443AD6">
      <w:pPr>
        <w:pStyle w:val="ListParagraph"/>
        <w:suppressAutoHyphens w:val="0"/>
        <w:autoSpaceDN/>
        <w:spacing w:before="0" w:after="0" w:line="240" w:lineRule="auto"/>
        <w:textAlignment w:val="auto"/>
      </w:pPr>
      <w:r>
        <w:rPr>
          <w:rFonts w:ascii="Calibri" w:hAnsi="Calibri"/>
          <w:noProof/>
        </w:rPr>
        <w:drawing>
          <wp:inline distT="0" distB="0" distL="0" distR="0" wp14:anchorId="54007926" wp14:editId="58AB313B">
            <wp:extent cx="5486400" cy="905808"/>
            <wp:effectExtent l="0" t="0" r="0" b="8890"/>
            <wp:docPr id="92" name="Picture 92" descr="Machine generated alternative text:&#10;: manage . py migrate &#10;perations to perform: &#10;Apply all migrations: accounts. admin. auth. &#10;unning migrations: &#10;Applying sites .øøøl_initial. &#10;Applying Flatpages .0001 _ initial. &#10;Applying sites &#10;: \mechan ic \mechan ic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 manage . py migrate &#10;perations to perform: &#10;Apply all migrations: accounts. admin. auth. &#10;unning migrations: &#10;Applying sites .øøøl_initial. &#10;Applying Flatpages .0001 _ initial. &#10;Applying sites &#10;: \mechan ic \mechan ic &#10;content types. &#10;F Iatpages. &#10;sessions. &#10;site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905808"/>
                    </a:xfrm>
                    <a:prstGeom prst="rect">
                      <a:avLst/>
                    </a:prstGeom>
                    <a:noFill/>
                    <a:ln>
                      <a:noFill/>
                    </a:ln>
                  </pic:spPr>
                </pic:pic>
              </a:graphicData>
            </a:graphic>
          </wp:inline>
        </w:drawing>
      </w:r>
    </w:p>
    <w:p w14:paraId="3CFCFC45" w14:textId="246E71D9" w:rsidR="00443AD6" w:rsidRDefault="00443AD6" w:rsidP="00443AD6">
      <w:pPr>
        <w:pStyle w:val="ListParagraph"/>
        <w:suppressAutoHyphens w:val="0"/>
        <w:autoSpaceDN/>
        <w:spacing w:before="0" w:after="0" w:line="240" w:lineRule="auto"/>
        <w:textAlignment w:val="auto"/>
      </w:pPr>
    </w:p>
    <w:p w14:paraId="3C125ABD" w14:textId="0DC67885" w:rsidR="00443AD6" w:rsidRDefault="00443AD6" w:rsidP="00C141F3">
      <w:pPr>
        <w:pStyle w:val="ListParagraph"/>
        <w:numPr>
          <w:ilvl w:val="0"/>
          <w:numId w:val="40"/>
        </w:numPr>
        <w:suppressAutoHyphens w:val="0"/>
        <w:autoSpaceDN/>
        <w:spacing w:before="0" w:after="0" w:line="240" w:lineRule="auto"/>
        <w:textAlignment w:val="auto"/>
      </w:pPr>
      <w:r>
        <w:t>Middleware updated</w:t>
      </w:r>
    </w:p>
    <w:p w14:paraId="120A51EC" w14:textId="68C8A7F6" w:rsidR="00443AD6" w:rsidRDefault="00443AD6" w:rsidP="00443AD6">
      <w:pPr>
        <w:pStyle w:val="ListParagraph"/>
        <w:suppressAutoHyphens w:val="0"/>
        <w:autoSpaceDN/>
        <w:spacing w:before="0" w:after="0" w:line="240" w:lineRule="auto"/>
        <w:textAlignment w:val="auto"/>
      </w:pPr>
      <w:r>
        <w:rPr>
          <w:rFonts w:ascii="Calibri" w:hAnsi="Calibri"/>
          <w:noProof/>
        </w:rPr>
        <w:drawing>
          <wp:inline distT="0" distB="0" distL="0" distR="0" wp14:anchorId="2A3E09F5" wp14:editId="1DFF5E12">
            <wp:extent cx="5486400" cy="2020839"/>
            <wp:effectExtent l="0" t="0" r="0" b="0"/>
            <wp:docPr id="93" name="Picture 93" descr="Machine generated alternative text:&#10;MIDDLEWARE &#10;django. middleware. security. SecurityMidd1eware ' , &#10;django. contrib. sessions . middleware. SessionMidd1eware ' &#10;django. middleware. common . CommonMidd1eware ' &#10;django. middleware. csrf. Cs ' , &#10;django. contrib. auth . middleware. AuthenticationMidd1eware ' &#10;django. contrib. messages . middleware. MessageMidd1eware ' &#10;django. middleware. clickj acking. XF rameOptionsMidd1eware ' &#10;django. middleware. security. SecurityMidd1eware ' &#10;django. contrib. flatpages . middleware . FlatpageFa11backMidd1eware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MIDDLEWARE &#10;django. middleware. security. SecurityMidd1eware ' , &#10;django. contrib. sessions . middleware. SessionMidd1eware ' &#10;django. middleware. common . CommonMidd1eware ' &#10;django. middleware. csrf. Cs ' , &#10;django. contrib. auth . middleware. AuthenticationMidd1eware ' &#10;django. contrib. messages . middleware. MessageMidd1eware ' &#10;django. middleware. clickj acking. XF rameOptionsMidd1eware ' &#10;django. middleware. security. SecurityMidd1eware ' &#10;django. contrib. flatpages . middleware . FlatpageFa11backMidd1eware ' ,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020839"/>
                    </a:xfrm>
                    <a:prstGeom prst="rect">
                      <a:avLst/>
                    </a:prstGeom>
                    <a:noFill/>
                    <a:ln>
                      <a:noFill/>
                    </a:ln>
                  </pic:spPr>
                </pic:pic>
              </a:graphicData>
            </a:graphic>
          </wp:inline>
        </w:drawing>
      </w:r>
    </w:p>
    <w:p w14:paraId="74E076E2" w14:textId="2E1CD4BE" w:rsidR="00443AD6" w:rsidRDefault="00443AD6" w:rsidP="00443AD6">
      <w:pPr>
        <w:pStyle w:val="ListParagraph"/>
        <w:suppressAutoHyphens w:val="0"/>
        <w:autoSpaceDN/>
        <w:spacing w:before="0" w:after="0" w:line="240" w:lineRule="auto"/>
        <w:textAlignment w:val="auto"/>
      </w:pPr>
    </w:p>
    <w:p w14:paraId="231A4E66" w14:textId="4DA2623C" w:rsidR="00443AD6" w:rsidRDefault="00443AD6" w:rsidP="00C141F3">
      <w:pPr>
        <w:pStyle w:val="ListParagraph"/>
        <w:numPr>
          <w:ilvl w:val="0"/>
          <w:numId w:val="40"/>
        </w:numPr>
        <w:suppressAutoHyphens w:val="0"/>
        <w:autoSpaceDN/>
        <w:spacing w:before="0" w:after="0" w:line="240" w:lineRule="auto"/>
        <w:textAlignment w:val="auto"/>
      </w:pPr>
      <w:r>
        <w:t xml:space="preserve">Update urls.py file – </w:t>
      </w:r>
      <w:proofErr w:type="spellStart"/>
      <w:r>
        <w:t>flatpages</w:t>
      </w:r>
      <w:proofErr w:type="spellEnd"/>
    </w:p>
    <w:p w14:paraId="31C35338" w14:textId="1649D312" w:rsidR="00443AD6" w:rsidRDefault="00443AD6" w:rsidP="00443AD6">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5B019ACE" wp14:editId="58C1FAB0">
            <wp:extent cx="5486400" cy="2644936"/>
            <wp:effectExtent l="0" t="0" r="0" b="3175"/>
            <wp:docPr id="94" name="Picture 94" descr="Machine generated alternative text:&#10;16 &#10;17 &#10;18 &#10;19 &#10;20 &#10;22 &#10;24 &#10;26 &#10;27 &#10;28 &#10;29 &#10;30 &#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 nclud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16 &#10;17 &#10;18 &#10;19 &#10;20 &#10;22 &#10;24 &#10;26 &#10;27 &#10;28 &#10;29 &#10;30 &#10;from &#10;from &#10;from &#10;from &#10;from &#10;django. conf. ur1s import ur1 &#10;django. contrib import admin &#10;accounts import views as accounts _ views &#10;home import views as home views &#10;django. conf. ur1s import ur1, include &#10;urlpatterns &#10;url(r' Aadmin/', &#10;admin . site. urls) &#10;url(r' , home views .get_index, name=' index' ) , &#10;url(r' Aregister/$' , &#10;accounts_views . register, name= ' register ' ) &#10;url(r' Aprofile/$• , &#10;accounts _ views . profile, name= profile ) &#10;url(r' Alogin/$', &#10;accounts _ views. login, name= login') &#10;url(r' Alogout/$' , &#10;accounts _ views . logout, name= ' logout ' ) , &#10;url(r' Apages/', &#10;include( django. contrib. flatpages . urls ' )) &#10;• nclude(a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644936"/>
                    </a:xfrm>
                    <a:prstGeom prst="rect">
                      <a:avLst/>
                    </a:prstGeom>
                    <a:noFill/>
                    <a:ln>
                      <a:noFill/>
                    </a:ln>
                  </pic:spPr>
                </pic:pic>
              </a:graphicData>
            </a:graphic>
          </wp:inline>
        </w:drawing>
      </w:r>
    </w:p>
    <w:p w14:paraId="145E848D" w14:textId="609A6F37" w:rsidR="00443AD6" w:rsidRDefault="00443AD6" w:rsidP="00443AD6">
      <w:pPr>
        <w:pStyle w:val="ListParagraph"/>
        <w:suppressAutoHyphens w:val="0"/>
        <w:autoSpaceDN/>
        <w:spacing w:before="0" w:after="0" w:line="240" w:lineRule="auto"/>
        <w:textAlignment w:val="auto"/>
      </w:pPr>
    </w:p>
    <w:p w14:paraId="49977A0D" w14:textId="26B45EC7" w:rsidR="003A61A8" w:rsidRDefault="00C141F3" w:rsidP="00C141F3">
      <w:pPr>
        <w:pStyle w:val="ListParagraph"/>
        <w:numPr>
          <w:ilvl w:val="0"/>
          <w:numId w:val="40"/>
        </w:numPr>
        <w:suppressAutoHyphens w:val="0"/>
        <w:autoSpaceDN/>
        <w:spacing w:before="0" w:after="0" w:line="240" w:lineRule="auto"/>
        <w:textAlignment w:val="auto"/>
      </w:pPr>
      <w:r>
        <w:t>Django Admin site – adding About us page</w:t>
      </w:r>
    </w:p>
    <w:p w14:paraId="70A4CA30" w14:textId="298F36CC" w:rsidR="00C141F3" w:rsidRDefault="00C141F3" w:rsidP="00C141F3">
      <w:pPr>
        <w:pStyle w:val="ListParagraph"/>
        <w:suppressAutoHyphens w:val="0"/>
        <w:autoSpaceDN/>
        <w:spacing w:before="0" w:after="0" w:line="240" w:lineRule="auto"/>
        <w:textAlignment w:val="auto"/>
      </w:pPr>
      <w:r>
        <w:rPr>
          <w:rFonts w:ascii="Calibri" w:hAnsi="Calibri"/>
          <w:noProof/>
        </w:rPr>
        <w:drawing>
          <wp:inline distT="0" distB="0" distL="0" distR="0" wp14:anchorId="34C0B825" wp14:editId="165E43D3">
            <wp:extent cx="3476625" cy="2326117"/>
            <wp:effectExtent l="19050" t="19050" r="9525" b="17145"/>
            <wp:docPr id="97" name="Picture 97" descr="Machine generated alternative text:&#10;Django administration &#10;Home Flat Pages Flat pages Add fiat page &#10;Add flat page &#10;URL: &#10;Title: &#10;Content: &#10;Sites: &#10;/pages/about/ &#10;Example: '/about/contact/l Make sure to have leading and trailing slashes. &#10;About us &#10;Motorholics.com are one of the largest online car and van parts stores in the UK We have a complete &#10;selection of high quality parts for a wide range of vehicle makes and models offered at the lowest &#10;prices. &#10;We conduct our business online and we ship direct from our warehouse, this means we don* have to &#10;charge you for expenses on office maintenance and store personnel. This way, we pass the savings on to &#10;you. &#10;In addition to our car parts shop we are running a blog where local mechanics also join the conversation &#10;and can provide online advice on various car issues. &#10;example.com &#10;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Django administration &#10;Home Flat Pages Flat pages Add fiat page &#10;Add flat page &#10;URL: &#10;Title: &#10;Content: &#10;Sites: &#10;/pages/about/ &#10;Example: '/about/contact/l Make sure to have leading and trailing slashes. &#10;About us &#10;Motorholics.com are one of the largest online car and van parts stores in the UK We have a complete &#10;selection of high quality parts for a wide range of vehicle makes and models offered at the lowest &#10;prices. &#10;We conduct our business online and we ship direct from our warehouse, this means we don* have to &#10;charge you for expenses on office maintenance and store personnel. This way, we pass the savings on to &#10;you. &#10;In addition to our car parts shop we are running a blog where local mechanics also join the conversation &#10;and can provide online advice on various car issues. &#10;example.com &#10;localhost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8302" cy="2327239"/>
                    </a:xfrm>
                    <a:prstGeom prst="rect">
                      <a:avLst/>
                    </a:prstGeom>
                    <a:noFill/>
                    <a:ln>
                      <a:solidFill>
                        <a:schemeClr val="accent1"/>
                      </a:solidFill>
                    </a:ln>
                  </pic:spPr>
                </pic:pic>
              </a:graphicData>
            </a:graphic>
          </wp:inline>
        </w:drawing>
      </w:r>
    </w:p>
    <w:p w14:paraId="7635EFF2" w14:textId="5295AFEF" w:rsidR="00C141F3" w:rsidRDefault="00C141F3" w:rsidP="00C141F3">
      <w:pPr>
        <w:pStyle w:val="ListParagraph"/>
        <w:suppressAutoHyphens w:val="0"/>
        <w:autoSpaceDN/>
        <w:spacing w:before="0" w:after="0" w:line="240" w:lineRule="auto"/>
        <w:textAlignment w:val="auto"/>
      </w:pPr>
    </w:p>
    <w:p w14:paraId="538B3EB6" w14:textId="7BDF5B7D" w:rsidR="00C141F3" w:rsidRDefault="00C141F3" w:rsidP="00380636">
      <w:pPr>
        <w:suppressAutoHyphens w:val="0"/>
        <w:autoSpaceDN/>
        <w:spacing w:before="0" w:after="0" w:line="240" w:lineRule="auto"/>
        <w:textAlignment w:val="auto"/>
      </w:pPr>
    </w:p>
    <w:p w14:paraId="42C5B33C" w14:textId="3579E322" w:rsidR="00380636" w:rsidRDefault="00380636" w:rsidP="00380636">
      <w:pPr>
        <w:suppressAutoHyphens w:val="0"/>
        <w:autoSpaceDN/>
        <w:spacing w:before="0" w:after="0" w:line="240" w:lineRule="auto"/>
        <w:textAlignment w:val="auto"/>
      </w:pPr>
    </w:p>
    <w:p w14:paraId="200B5D21" w14:textId="6F00834B" w:rsidR="00380636" w:rsidRDefault="00380636" w:rsidP="00380636">
      <w:pPr>
        <w:suppressAutoHyphens w:val="0"/>
        <w:autoSpaceDN/>
        <w:spacing w:before="0" w:after="0" w:line="240" w:lineRule="auto"/>
        <w:textAlignment w:val="auto"/>
      </w:pPr>
    </w:p>
    <w:p w14:paraId="1E099D05" w14:textId="6DD85A7F" w:rsidR="00380636" w:rsidRDefault="00380636" w:rsidP="00380636">
      <w:pPr>
        <w:pStyle w:val="Heading2"/>
      </w:pPr>
      <w:r>
        <w:t>The django blog app</w:t>
      </w:r>
    </w:p>
    <w:p w14:paraId="20149B3F" w14:textId="35B14864" w:rsidR="00380636" w:rsidRDefault="00A30EA3" w:rsidP="00380636">
      <w:r>
        <w:t xml:space="preserve">The </w:t>
      </w:r>
      <w:proofErr w:type="spellStart"/>
      <w:r>
        <w:t>Motorholics</w:t>
      </w:r>
      <w:proofErr w:type="spellEnd"/>
      <w:r>
        <w:t xml:space="preserve"> Website is to feature a blog that mechanics can access as the administrators and start writing on various car topics. If a user is interested in contributing then they will need to subscribe and become part of the </w:t>
      </w:r>
      <w:proofErr w:type="spellStart"/>
      <w:r>
        <w:t>Motorholics</w:t>
      </w:r>
      <w:proofErr w:type="spellEnd"/>
      <w:r>
        <w:t xml:space="preserve"> “team”. They will not be permitted to start topics however will be allow to contribute to the blogs.</w:t>
      </w:r>
    </w:p>
    <w:p w14:paraId="18057B22" w14:textId="2CAD0BF5" w:rsidR="00A30EA3" w:rsidRDefault="00A30EA3" w:rsidP="00380636">
      <w:r>
        <w:t xml:space="preserve">The first step is to use the Django </w:t>
      </w:r>
      <w:proofErr w:type="spellStart"/>
      <w:r>
        <w:t>startproject</w:t>
      </w:r>
      <w:proofErr w:type="spellEnd"/>
      <w:r>
        <w:t xml:space="preserve"> command. </w:t>
      </w:r>
    </w:p>
    <w:p w14:paraId="0BAB9E5E" w14:textId="338B7181" w:rsidR="00A30EA3" w:rsidRPr="00A30EA3" w:rsidRDefault="00A30EA3" w:rsidP="00A30EA3">
      <w:pPr>
        <w:suppressAutoHyphens w:val="0"/>
        <w:autoSpaceDN/>
        <w:spacing w:before="0" w:after="0" w:line="240" w:lineRule="auto"/>
        <w:textAlignment w:val="auto"/>
      </w:pPr>
      <w:r w:rsidRPr="00A30EA3">
        <w:t>The model was created first and once done then the views and templates could be focused on.</w:t>
      </w:r>
    </w:p>
    <w:p w14:paraId="51E742A8" w14:textId="77777777" w:rsidR="00A30EA3" w:rsidRPr="00A30EA3" w:rsidRDefault="00A30EA3" w:rsidP="00A30EA3">
      <w:pPr>
        <w:suppressAutoHyphens w:val="0"/>
        <w:autoSpaceDN/>
        <w:spacing w:before="0" w:after="0" w:line="240" w:lineRule="auto"/>
        <w:textAlignment w:val="auto"/>
        <w:rPr>
          <w:rFonts w:ascii="Calibri" w:eastAsia="Times New Roman" w:hAnsi="Calibri"/>
          <w:color w:val="auto"/>
          <w:lang w:val="en-GB" w:eastAsia="en-GB"/>
        </w:rPr>
      </w:pPr>
      <w:r w:rsidRPr="00A30EA3">
        <w:rPr>
          <w:rFonts w:ascii="Calibri" w:eastAsia="Times New Roman" w:hAnsi="Calibri"/>
          <w:color w:val="auto"/>
          <w:lang w:val="en-GB" w:eastAsia="en-GB"/>
        </w:rPr>
        <w:lastRenderedPageBreak/>
        <w:t> </w:t>
      </w:r>
    </w:p>
    <w:p w14:paraId="2FF4FDF3" w14:textId="77777777" w:rsidR="00A30EA3" w:rsidRPr="00A30EA3" w:rsidRDefault="00A30EA3" w:rsidP="00A30EA3">
      <w:pPr>
        <w:suppressAutoHyphens w:val="0"/>
        <w:autoSpaceDN/>
        <w:spacing w:before="0" w:after="0" w:line="240" w:lineRule="auto"/>
        <w:textAlignment w:val="auto"/>
      </w:pPr>
      <w:r w:rsidRPr="00A30EA3">
        <w:t>Update blog\models.py with Post class</w:t>
      </w:r>
    </w:p>
    <w:p w14:paraId="64BF21BA" w14:textId="77777777" w:rsidR="00A30EA3" w:rsidRPr="00A30EA3" w:rsidRDefault="00A30EA3" w:rsidP="00A30EA3">
      <w:pPr>
        <w:suppressAutoHyphens w:val="0"/>
        <w:autoSpaceDN/>
        <w:spacing w:before="0" w:after="0" w:line="240" w:lineRule="auto"/>
        <w:textAlignment w:val="auto"/>
      </w:pPr>
      <w:r w:rsidRPr="00A30EA3">
        <w:t> </w:t>
      </w:r>
    </w:p>
    <w:p w14:paraId="137DBD3B" w14:textId="2A9EA7F9" w:rsidR="00A30EA3" w:rsidRPr="00A30EA3" w:rsidRDefault="00A30EA3" w:rsidP="00A30EA3">
      <w:pPr>
        <w:suppressAutoHyphens w:val="0"/>
        <w:autoSpaceDN/>
        <w:spacing w:before="0" w:after="0" w:line="240" w:lineRule="auto"/>
        <w:textAlignment w:val="auto"/>
      </w:pPr>
      <w:r>
        <w:t xml:space="preserve">As mentioned any user wishing to post will </w:t>
      </w:r>
      <w:r w:rsidRPr="00A30EA3">
        <w:t xml:space="preserve">need to be an authorised user, so </w:t>
      </w:r>
      <w:r>
        <w:t>the model needed to</w:t>
      </w:r>
      <w:r w:rsidRPr="00A30EA3">
        <w:t xml:space="preserve"> specify the custom auth user settings that ha</w:t>
      </w:r>
      <w:r>
        <w:t>d previously</w:t>
      </w:r>
      <w:r w:rsidRPr="00A30EA3">
        <w:t xml:space="preserve"> been created </w:t>
      </w:r>
      <w:r>
        <w:t>via</w:t>
      </w:r>
      <w:r w:rsidRPr="00A30EA3">
        <w:t xml:space="preserve"> the </w:t>
      </w:r>
      <w:r>
        <w:t>a</w:t>
      </w:r>
      <w:r w:rsidRPr="00A30EA3">
        <w:t xml:space="preserve">ccounts app. </w:t>
      </w:r>
    </w:p>
    <w:p w14:paraId="59D1400C" w14:textId="77777777" w:rsidR="00A30EA3" w:rsidRPr="00A30EA3" w:rsidRDefault="00A30EA3" w:rsidP="00A30EA3">
      <w:pPr>
        <w:suppressAutoHyphens w:val="0"/>
        <w:autoSpaceDN/>
        <w:spacing w:before="0" w:after="0" w:line="240" w:lineRule="auto"/>
        <w:textAlignment w:val="auto"/>
      </w:pPr>
      <w:r w:rsidRPr="00A30EA3">
        <w:t> </w:t>
      </w:r>
    </w:p>
    <w:p w14:paraId="4B92EE5D" w14:textId="11F34349" w:rsidR="00A30EA3" w:rsidRDefault="00A30EA3" w:rsidP="00A30EA3">
      <w:pPr>
        <w:suppressAutoHyphens w:val="0"/>
        <w:autoSpaceDN/>
        <w:spacing w:before="0" w:after="0" w:line="240" w:lineRule="auto"/>
        <w:textAlignment w:val="auto"/>
      </w:pPr>
      <w:r w:rsidRPr="00A30EA3">
        <w:t xml:space="preserve">In this case the </w:t>
      </w:r>
      <w:proofErr w:type="spellStart"/>
      <w:proofErr w:type="gramStart"/>
      <w:r w:rsidRPr="00A30EA3">
        <w:t>accounts.User</w:t>
      </w:r>
      <w:proofErr w:type="spellEnd"/>
      <w:proofErr w:type="gramEnd"/>
      <w:r>
        <w:t>.</w:t>
      </w:r>
    </w:p>
    <w:p w14:paraId="3C690E2D" w14:textId="2551B934" w:rsidR="000F25A6" w:rsidRDefault="000F25A6" w:rsidP="00A30EA3">
      <w:pPr>
        <w:suppressAutoHyphens w:val="0"/>
        <w:autoSpaceDN/>
        <w:spacing w:before="0" w:after="0" w:line="240" w:lineRule="auto"/>
        <w:textAlignment w:val="auto"/>
      </w:pPr>
    </w:p>
    <w:p w14:paraId="4B3AC619" w14:textId="15C360C5" w:rsidR="000F25A6" w:rsidRDefault="000F25A6" w:rsidP="00A30EA3">
      <w:pPr>
        <w:suppressAutoHyphens w:val="0"/>
        <w:autoSpaceDN/>
        <w:spacing w:before="0" w:after="0" w:line="240" w:lineRule="auto"/>
        <w:textAlignment w:val="auto"/>
      </w:pPr>
      <w:r>
        <w:t xml:space="preserve">In order for the mechanics (staff) to add a new topic the Post model was registered on the admin.py file. Once done the Post object appeared on the Django Admin site ready for a new post to be added. </w:t>
      </w:r>
    </w:p>
    <w:p w14:paraId="5AC1BC69" w14:textId="5565DC70" w:rsidR="00230657" w:rsidRDefault="00230657" w:rsidP="00A30EA3">
      <w:pPr>
        <w:suppressAutoHyphens w:val="0"/>
        <w:autoSpaceDN/>
        <w:spacing w:before="0" w:after="0" w:line="240" w:lineRule="auto"/>
        <w:textAlignment w:val="auto"/>
      </w:pPr>
    </w:p>
    <w:p w14:paraId="3FC69BCA" w14:textId="3C2824ED" w:rsidR="00230657" w:rsidRDefault="00230657" w:rsidP="00230657">
      <w:pPr>
        <w:pStyle w:val="ListParagraph"/>
        <w:numPr>
          <w:ilvl w:val="0"/>
          <w:numId w:val="41"/>
        </w:numPr>
        <w:suppressAutoHyphens w:val="0"/>
        <w:autoSpaceDN/>
        <w:spacing w:before="0" w:after="0" w:line="240" w:lineRule="auto"/>
        <w:textAlignment w:val="auto"/>
      </w:pPr>
      <w:r>
        <w:t>Model.py – blog</w:t>
      </w:r>
    </w:p>
    <w:p w14:paraId="25D0B304" w14:textId="3A3C4236" w:rsidR="00230657" w:rsidRDefault="00230657" w:rsidP="00230657">
      <w:pPr>
        <w:pStyle w:val="ListParagraph"/>
        <w:suppressAutoHyphens w:val="0"/>
        <w:autoSpaceDN/>
        <w:spacing w:before="0" w:after="0" w:line="240" w:lineRule="auto"/>
        <w:textAlignment w:val="auto"/>
      </w:pPr>
      <w:r>
        <w:rPr>
          <w:rFonts w:ascii="Calibri" w:hAnsi="Calibri"/>
          <w:noProof/>
        </w:rPr>
        <w:drawing>
          <wp:inline distT="0" distB="0" distL="0" distR="0" wp14:anchorId="3331AA95" wp14:editId="0D3EB897">
            <wp:extent cx="5486400" cy="3953164"/>
            <wp:effectExtent l="0" t="0" r="0" b="9525"/>
            <wp:docPr id="98" name="Picture 98" descr="Machine generated alternative text:&#10;2 &#10;4 &#10;6 &#10;7 &#10;8 &#10;9 &#10;0 &#10;2 &#10;4 &#10;6 &#10;7 &#10;8 &#10;9 &#10;0 &#10;2 &#10;from &#10;from &#10;from &#10;from &#10;coding: utf-8 -*- &#10;future &#10;import unicode literals &#10;django.db import models &#10;django. utils import timezone &#10;django. conf import settings &#10;class Post(modeLs.ModeL) &#10;models. ForeignKey( ' accounts . User' ) &#10;author &#10;title = models &#10;TextFie1d() &#10;content = models . &#10;. DateT imeF iel True) &#10;created date &#10;models &#10;models. True, null=True) &#10;published_date &#10;def publish(self): &#10;self. publ ished_date &#10;self. save() &#10;(self) : &#10;def unicode &#10;return self. title &#10;timez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2 &#10;4 &#10;6 &#10;7 &#10;8 &#10;9 &#10;0 &#10;2 &#10;4 &#10;6 &#10;7 &#10;8 &#10;9 &#10;0 &#10;2 &#10;from &#10;from &#10;from &#10;from &#10;coding: utf-8 -*- &#10;future &#10;import unicode literals &#10;django.db import models &#10;django. utils import timezone &#10;django. conf import settings &#10;class Post(modeLs.ModeL) &#10;models. ForeignKey( ' accounts . User' ) &#10;author &#10;title = models &#10;TextFie1d() &#10;content = models . &#10;. DateT imeF iel True) &#10;created date &#10;models &#10;models. True, null=True) &#10;published_date &#10;def publish(self): &#10;self. publ ished_date &#10;self. save() &#10;(self) : &#10;def unicode &#10;return self. title &#10;timezon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953164"/>
                    </a:xfrm>
                    <a:prstGeom prst="rect">
                      <a:avLst/>
                    </a:prstGeom>
                    <a:noFill/>
                    <a:ln>
                      <a:noFill/>
                    </a:ln>
                  </pic:spPr>
                </pic:pic>
              </a:graphicData>
            </a:graphic>
          </wp:inline>
        </w:drawing>
      </w:r>
    </w:p>
    <w:p w14:paraId="34C4E4CA" w14:textId="4309C7D7" w:rsidR="00230657" w:rsidRDefault="00230657" w:rsidP="00230657">
      <w:pPr>
        <w:pStyle w:val="ListParagraph"/>
        <w:suppressAutoHyphens w:val="0"/>
        <w:autoSpaceDN/>
        <w:spacing w:before="0" w:after="0" w:line="240" w:lineRule="auto"/>
        <w:textAlignment w:val="auto"/>
      </w:pPr>
    </w:p>
    <w:p w14:paraId="694465DC" w14:textId="63346C23" w:rsidR="00230657" w:rsidRDefault="00230657" w:rsidP="00230657">
      <w:pPr>
        <w:pStyle w:val="ListParagraph"/>
        <w:numPr>
          <w:ilvl w:val="0"/>
          <w:numId w:val="41"/>
        </w:numPr>
        <w:suppressAutoHyphens w:val="0"/>
        <w:autoSpaceDN/>
        <w:spacing w:before="0" w:after="0" w:line="240" w:lineRule="auto"/>
        <w:textAlignment w:val="auto"/>
      </w:pPr>
      <w:r>
        <w:t>Migrate the changes – blog</w:t>
      </w:r>
    </w:p>
    <w:p w14:paraId="5AD2967F" w14:textId="639A740D" w:rsidR="00230657" w:rsidRDefault="00230657" w:rsidP="00230657">
      <w:pPr>
        <w:pStyle w:val="ListParagraph"/>
        <w:suppressAutoHyphens w:val="0"/>
        <w:autoSpaceDN/>
        <w:spacing w:before="0" w:after="0" w:line="240" w:lineRule="auto"/>
        <w:textAlignment w:val="auto"/>
      </w:pPr>
      <w:r>
        <w:rPr>
          <w:rFonts w:ascii="Calibri" w:hAnsi="Calibri"/>
          <w:noProof/>
        </w:rPr>
        <w:drawing>
          <wp:inline distT="0" distB="0" distL="0" distR="0" wp14:anchorId="6E3D502A" wp14:editId="0BE8232F">
            <wp:extent cx="5486400" cy="1158398"/>
            <wp:effectExtent l="0" t="0" r="0" b="3810"/>
            <wp:docPr id="99" name="Picture 99" descr="Machine generated alternative text:&#10;: manage . py makemigrations &#10;igrations For ' blog' : &#10;blog\migrat ions _ in it iaI . py &#10;Create model Post &#10;: \mechan ic &gt;python manage &#10;•PY migrate &#10;perations to perform: &#10;Apply all migrations: accounts. admin. auth. &#10;unning migrations: &#10;Applying blog.øøøl_initial. &#10;: \mechan ic \mechan &#10;blog. &#10;content types. &#10;F Iatpages. &#10;sessions. &#10;s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 manage . py makemigrations &#10;igrations For ' blog' : &#10;blog\migrat ions _ in it iaI . py &#10;Create model Post &#10;: \mechan ic &gt;python manage &#10;•PY migrate &#10;perations to perform: &#10;Apply all migrations: accounts. admin. auth. &#10;unning migrations: &#10;Applying blog.øøøl_initial. &#10;: \mechan ic \mechan &#10;blog. &#10;content types. &#10;F Iatpages. &#10;sessions. &#10;site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158398"/>
                    </a:xfrm>
                    <a:prstGeom prst="rect">
                      <a:avLst/>
                    </a:prstGeom>
                    <a:noFill/>
                    <a:ln>
                      <a:noFill/>
                    </a:ln>
                  </pic:spPr>
                </pic:pic>
              </a:graphicData>
            </a:graphic>
          </wp:inline>
        </w:drawing>
      </w:r>
    </w:p>
    <w:p w14:paraId="3762F67B" w14:textId="0C871A6A" w:rsidR="00230657" w:rsidRDefault="00230657" w:rsidP="00230657">
      <w:pPr>
        <w:pStyle w:val="ListParagraph"/>
        <w:suppressAutoHyphens w:val="0"/>
        <w:autoSpaceDN/>
        <w:spacing w:before="0" w:after="0" w:line="240" w:lineRule="auto"/>
        <w:textAlignment w:val="auto"/>
      </w:pPr>
    </w:p>
    <w:p w14:paraId="360D0FED" w14:textId="5EF3B9E1" w:rsidR="00230657" w:rsidRDefault="00230657" w:rsidP="00230657">
      <w:pPr>
        <w:pStyle w:val="ListParagraph"/>
        <w:numPr>
          <w:ilvl w:val="0"/>
          <w:numId w:val="41"/>
        </w:numPr>
        <w:suppressAutoHyphens w:val="0"/>
        <w:autoSpaceDN/>
        <w:spacing w:before="0" w:after="0" w:line="240" w:lineRule="auto"/>
        <w:textAlignment w:val="auto"/>
      </w:pPr>
      <w:r>
        <w:lastRenderedPageBreak/>
        <w:t xml:space="preserve">Registering Post on the admin.py file </w:t>
      </w:r>
    </w:p>
    <w:p w14:paraId="472ED4AA" w14:textId="112D6F5A" w:rsidR="00230657" w:rsidRDefault="00230657" w:rsidP="00230657">
      <w:pPr>
        <w:pStyle w:val="ListParagraph"/>
        <w:suppressAutoHyphens w:val="0"/>
        <w:autoSpaceDN/>
        <w:spacing w:before="0" w:after="0" w:line="240" w:lineRule="auto"/>
        <w:textAlignment w:val="auto"/>
      </w:pPr>
      <w:r>
        <w:rPr>
          <w:rFonts w:ascii="Calibri" w:hAnsi="Calibri"/>
          <w:noProof/>
        </w:rPr>
        <w:drawing>
          <wp:inline distT="0" distB="0" distL="0" distR="0" wp14:anchorId="03AF4980" wp14:editId="101377C7">
            <wp:extent cx="4314825" cy="2257425"/>
            <wp:effectExtent l="0" t="0" r="9525" b="9525"/>
            <wp:docPr id="100" name="Picture 100" descr="Machine generated alternative text:&#10;views.py &#10;profile.html &#10;2 &#10;3 &#10;4 &#10;6 &#10;7 &#10;8 &#10;9 &#10;10 &#10;11 &#10;# coding: utf-8 -*- &#10;from future &#10;import unicode literals &#10;from django. contrib import admin &#10;from . models import Post &#10;. register(Post) &#10;admin . site &#10;# Register your models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views.py &#10;profile.html &#10;2 &#10;3 &#10;4 &#10;6 &#10;7 &#10;8 &#10;9 &#10;10 &#10;11 &#10;# coding: utf-8 -*- &#10;from future &#10;import unicode literals &#10;from django. contrib import admin &#10;from . models import Post &#10;. register(Post) &#10;admin . site &#10;# Register your models her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4825" cy="2257425"/>
                    </a:xfrm>
                    <a:prstGeom prst="rect">
                      <a:avLst/>
                    </a:prstGeom>
                    <a:noFill/>
                    <a:ln>
                      <a:noFill/>
                    </a:ln>
                  </pic:spPr>
                </pic:pic>
              </a:graphicData>
            </a:graphic>
          </wp:inline>
        </w:drawing>
      </w:r>
    </w:p>
    <w:p w14:paraId="171593E2" w14:textId="0246B4E9" w:rsidR="00230657" w:rsidRDefault="00230657" w:rsidP="00230657">
      <w:pPr>
        <w:pStyle w:val="ListParagraph"/>
        <w:suppressAutoHyphens w:val="0"/>
        <w:autoSpaceDN/>
        <w:spacing w:before="0" w:after="0" w:line="240" w:lineRule="auto"/>
        <w:textAlignment w:val="auto"/>
      </w:pPr>
    </w:p>
    <w:p w14:paraId="6D96FCDF" w14:textId="78AF3088" w:rsidR="00230657" w:rsidRDefault="00230657" w:rsidP="00230657">
      <w:pPr>
        <w:pStyle w:val="ListParagraph"/>
        <w:numPr>
          <w:ilvl w:val="0"/>
          <w:numId w:val="41"/>
        </w:numPr>
        <w:suppressAutoHyphens w:val="0"/>
        <w:autoSpaceDN/>
        <w:spacing w:before="0" w:after="0" w:line="240" w:lineRule="auto"/>
        <w:textAlignment w:val="auto"/>
      </w:pPr>
      <w:r>
        <w:t>Django Admin site – Adding a new Post</w:t>
      </w:r>
    </w:p>
    <w:p w14:paraId="5D722E1B" w14:textId="21192A21" w:rsidR="00230657" w:rsidRPr="00A30EA3" w:rsidRDefault="00230657" w:rsidP="00230657">
      <w:pPr>
        <w:pStyle w:val="ListParagraph"/>
        <w:suppressAutoHyphens w:val="0"/>
        <w:autoSpaceDN/>
        <w:spacing w:before="0" w:after="0" w:line="240" w:lineRule="auto"/>
        <w:textAlignment w:val="auto"/>
      </w:pPr>
      <w:r>
        <w:rPr>
          <w:rFonts w:ascii="Calibri" w:hAnsi="Calibri"/>
          <w:noProof/>
        </w:rPr>
        <w:drawing>
          <wp:inline distT="0" distB="0" distL="0" distR="0" wp14:anchorId="57A51B79" wp14:editId="0F614177">
            <wp:extent cx="4429125" cy="3743325"/>
            <wp:effectExtent l="0" t="0" r="9525" b="9525"/>
            <wp:docPr id="101" name="Picture 101" descr="Machine generated alternative text:&#10;Django administration &#10;Home Blog Posts &#10;The post •Car paint repair&quot; was added successfully. &#10;Select post to change &#10;Action: &#10;Cl POST &#10;Car paint repair &#10;1 post &#10;Oof 1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hine generated alternative text:&#10;Django administration &#10;Home Blog Posts &#10;The post •Car paint repair&quot; was added successfully. &#10;Select post to change &#10;Action: &#10;Cl POST &#10;Car paint repair &#10;1 post &#10;Oof 1 selected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29125" cy="3743325"/>
                    </a:xfrm>
                    <a:prstGeom prst="rect">
                      <a:avLst/>
                    </a:prstGeom>
                    <a:noFill/>
                    <a:ln>
                      <a:noFill/>
                    </a:ln>
                  </pic:spPr>
                </pic:pic>
              </a:graphicData>
            </a:graphic>
          </wp:inline>
        </w:drawing>
      </w:r>
    </w:p>
    <w:p w14:paraId="6153FA02" w14:textId="1830E26F" w:rsidR="00594098" w:rsidRDefault="00594098" w:rsidP="00594098">
      <w:pPr>
        <w:pStyle w:val="Heading2"/>
        <w:rPr>
          <w:caps w:val="0"/>
          <w:sz w:val="32"/>
        </w:rPr>
      </w:pPr>
      <w:r>
        <w:rPr>
          <w:caps w:val="0"/>
          <w:sz w:val="32"/>
        </w:rPr>
        <w:t>Post List and Post Detail views</w:t>
      </w:r>
    </w:p>
    <w:p w14:paraId="266B6FA7" w14:textId="02A71D68" w:rsidR="006E1325" w:rsidRDefault="006E1325" w:rsidP="006E1325"/>
    <w:p w14:paraId="601FDA0C" w14:textId="355288F6" w:rsidR="006E1325" w:rsidRDefault="006E1325" w:rsidP="006E1325">
      <w:r>
        <w:t xml:space="preserve">A post list and post detail view </w:t>
      </w:r>
      <w:proofErr w:type="gramStart"/>
      <w:r>
        <w:t>was</w:t>
      </w:r>
      <w:proofErr w:type="gramEnd"/>
      <w:r>
        <w:t xml:space="preserve"> added. </w:t>
      </w:r>
    </w:p>
    <w:p w14:paraId="3A5D170A" w14:textId="2049B406" w:rsidR="006E1325" w:rsidRDefault="006E1325" w:rsidP="006E1325"/>
    <w:p w14:paraId="468C1868" w14:textId="1D10A512" w:rsidR="006E1325" w:rsidRDefault="006E1325" w:rsidP="006E1325">
      <w:r>
        <w:lastRenderedPageBreak/>
        <w:t xml:space="preserve">For this the views.py </w:t>
      </w:r>
      <w:r w:rsidR="00CB6318">
        <w:t>file</w:t>
      </w:r>
      <w:r>
        <w:t xml:space="preserve"> was updated with new car post html files. The urls.py file was updat</w:t>
      </w:r>
      <w:r w:rsidR="00CB6318">
        <w:t>ed</w:t>
      </w:r>
      <w:r>
        <w:t xml:space="preserve"> so Django would be able to find the correct path to the views.</w:t>
      </w:r>
    </w:p>
    <w:p w14:paraId="0F80D354" w14:textId="72CB2422" w:rsidR="006E1325" w:rsidRDefault="006E1325" w:rsidP="006E1325">
      <w:r>
        <w:t xml:space="preserve">The blog </w:t>
      </w:r>
      <w:proofErr w:type="spellStart"/>
      <w:r>
        <w:t>urls</w:t>
      </w:r>
      <w:proofErr w:type="spellEnd"/>
      <w:r>
        <w:t xml:space="preserve"> were added to the blog app urls.py file this time and then referred back using the ‘include’ wording in the root urls.py file.</w:t>
      </w:r>
    </w:p>
    <w:p w14:paraId="763618B2" w14:textId="676A96A9" w:rsidR="0005427D" w:rsidRDefault="0005427D" w:rsidP="006E1325">
      <w:r>
        <w:t xml:space="preserve">In order to link the detail view back to the relevant blog the PK (primary key) was used from the database. This was set in the </w:t>
      </w:r>
      <w:proofErr w:type="spellStart"/>
      <w:r>
        <w:t>post_detail</w:t>
      </w:r>
      <w:proofErr w:type="spellEnd"/>
      <w:r>
        <w:t xml:space="preserve"> view and results shown the carpostdetail.html template.</w:t>
      </w:r>
    </w:p>
    <w:p w14:paraId="707B0F9E" w14:textId="0B922E25" w:rsidR="0005427D" w:rsidRDefault="0005427D" w:rsidP="006E1325">
      <w:r>
        <w:t>If a post ID is not found then the Website displays a 404 error.</w:t>
      </w:r>
    </w:p>
    <w:p w14:paraId="02568129" w14:textId="6426E383" w:rsidR="0005427D" w:rsidRDefault="0005427D" w:rsidP="0005427D">
      <w:pPr>
        <w:pStyle w:val="ListParagraph"/>
        <w:numPr>
          <w:ilvl w:val="0"/>
          <w:numId w:val="42"/>
        </w:numPr>
      </w:pPr>
      <w:r>
        <w:t>Views.py file – blog</w:t>
      </w:r>
    </w:p>
    <w:p w14:paraId="639CA2D7" w14:textId="1231D7E6" w:rsidR="0005427D" w:rsidRDefault="0005427D" w:rsidP="0005427D">
      <w:pPr>
        <w:pStyle w:val="ListParagraph"/>
      </w:pPr>
      <w:r>
        <w:rPr>
          <w:rFonts w:ascii="Calibri" w:hAnsi="Calibri"/>
          <w:noProof/>
        </w:rPr>
        <w:drawing>
          <wp:inline distT="0" distB="0" distL="0" distR="0" wp14:anchorId="7FABD15D" wp14:editId="62A63A54">
            <wp:extent cx="5486400" cy="3387404"/>
            <wp:effectExtent l="0" t="0" r="0" b="3810"/>
            <wp:docPr id="102" name="Picture 102" descr="Machine generated alternative text:&#10;urls.py — blog &#10;2 &#10;4 &#10;6 &#10;7 &#10;8 &#10;9 &#10;10 &#10;11 &#10;12 &#10;13 &#10;14 &#10;15 &#10;16 &#10;17 &#10;18 &#10;{'post' : post}) &#10;19 &#10;20 &#10;carpostdetail.' urispy— mechanic X &#10;coding: utf-8 -*- &#10;carblogposts.html &#10;views. py &#10;from &#10;from &#10;from &#10;from &#10;from &#10;def &#10;def &#10;future &#10;import unicode literals &#10;django. shortcuts import render &#10;django. utils import timezone &#10;. models import Post &#10;django. shortcuts import render, &#10;post_list ( request) : &#10;get_object_or_4Ø4 &#10;Post . objects . filter(published_date &#10;posts &#10;. order_by( ' -published_date ' ) &#10;return render(request, &quot; carblogposts. html&quot; , &#10;id) • &#10;pk=id) &#10;post &#10;return render(request, &quot; carpostdetail . html&quot; , &#10;Ite=timezone &#10;{ ' posts' • &#10;po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hine generated alternative text:&#10;urls.py — blog &#10;2 &#10;4 &#10;6 &#10;7 &#10;8 &#10;9 &#10;10 &#10;11 &#10;12 &#10;13 &#10;14 &#10;15 &#10;16 &#10;17 &#10;18 &#10;{'post' : post}) &#10;19 &#10;20 &#10;carpostdetail.' urispy— mechanic X &#10;coding: utf-8 -*- &#10;carblogposts.html &#10;views. py &#10;from &#10;from &#10;from &#10;from &#10;from &#10;def &#10;def &#10;future &#10;import unicode literals &#10;django. shortcuts import render &#10;django. utils import timezone &#10;. models import Post &#10;django. shortcuts import render, &#10;post_list ( request) : &#10;get_object_or_4Ø4 &#10;Post . objects . filter(published_date &#10;posts &#10;. order_by( ' -published_date ' ) &#10;return render(request, &quot; carblogposts. html&quot; , &#10;id) • &#10;pk=id) &#10;post &#10;return render(request, &quot; carpostdetail . html&quot; , &#10;Ite=timezone &#10;{ ' posts' • &#10;posts})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387404"/>
                    </a:xfrm>
                    <a:prstGeom prst="rect">
                      <a:avLst/>
                    </a:prstGeom>
                    <a:noFill/>
                    <a:ln>
                      <a:noFill/>
                    </a:ln>
                  </pic:spPr>
                </pic:pic>
              </a:graphicData>
            </a:graphic>
          </wp:inline>
        </w:drawing>
      </w:r>
    </w:p>
    <w:p w14:paraId="693C10E9" w14:textId="77777777" w:rsidR="006E1325" w:rsidRPr="006E1325" w:rsidRDefault="006E1325" w:rsidP="006E1325"/>
    <w:p w14:paraId="49706D8F" w14:textId="470AC0A3" w:rsidR="00380636" w:rsidRDefault="0005427D" w:rsidP="0005427D">
      <w:pPr>
        <w:pStyle w:val="ListParagraph"/>
        <w:numPr>
          <w:ilvl w:val="0"/>
          <w:numId w:val="42"/>
        </w:numPr>
      </w:pPr>
      <w:r>
        <w:t>Carblogpost.html file with PK reference</w:t>
      </w:r>
    </w:p>
    <w:p w14:paraId="028D0ACE" w14:textId="27D53EB1" w:rsidR="0005427D" w:rsidRDefault="0005427D" w:rsidP="0005427D">
      <w:pPr>
        <w:pStyle w:val="ListParagraph"/>
      </w:pPr>
      <w:r>
        <w:rPr>
          <w:rFonts w:ascii="Calibri" w:hAnsi="Calibri"/>
          <w:noProof/>
        </w:rPr>
        <w:lastRenderedPageBreak/>
        <w:drawing>
          <wp:inline distT="0" distB="0" distL="0" distR="0" wp14:anchorId="2F9B8C4A" wp14:editId="6C44D611">
            <wp:extent cx="5486400" cy="2006930"/>
            <wp:effectExtent l="0" t="0" r="0" b="0"/>
            <wp:docPr id="103" name="Picture 103" descr="Machine generated alternative text:&#10;carblogposts.html — templates X &#10;&lt;/div&gt; &#10;carpostdetail.html &#10;carblogposts.html — blog Itemplates &#10;(div class=&quot;c01-md-1Ø col &#10;&lt;h3&gt;{{ post. title &#10;(div class=&quot; row&quot; &gt; &#10;(div class=&quot; &#10;&lt;p&gt;{{ post. content }}&lt;/p&gt; &#10;&lt;p&gt;&lt;button class=&quot;btn btn-default&quot; &#10;&lt;/button&gt;&lt;/p&gt; &#10;&lt;p&gt;{{ post.published_date &#10;{X endfor X} &#10;endblock X} &#10;onclick= &#10;post. id &#10;'Read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hine generated alternative text:&#10;carblogposts.html — templates X &#10;&lt;/div&gt; &#10;carpostdetail.html &#10;carblogposts.html — blog Itemplates &#10;(div class=&quot;c01-md-1Ø col &#10;&lt;h3&gt;{{ post. title &#10;(div class=&quot; row&quot; &gt; &#10;(div class=&quot; &#10;&lt;p&gt;{{ post. content }}&lt;/p&gt; &#10;&lt;p&gt;&lt;button class=&quot;btn btn-default&quot; &#10;&lt;/button&gt;&lt;/p&gt; &#10;&lt;p&gt;{{ post.published_date &#10;{X endfor X} &#10;endblock X} &#10;onclick= &#10;post. id &#10;'Read More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006930"/>
                    </a:xfrm>
                    <a:prstGeom prst="rect">
                      <a:avLst/>
                    </a:prstGeom>
                    <a:noFill/>
                    <a:ln>
                      <a:noFill/>
                    </a:ln>
                  </pic:spPr>
                </pic:pic>
              </a:graphicData>
            </a:graphic>
          </wp:inline>
        </w:drawing>
      </w:r>
    </w:p>
    <w:p w14:paraId="3AD2D129" w14:textId="77AF1EC4" w:rsidR="0005427D" w:rsidRDefault="0005427D" w:rsidP="0005427D">
      <w:pPr>
        <w:pStyle w:val="ListParagraph"/>
      </w:pPr>
    </w:p>
    <w:p w14:paraId="143C4688" w14:textId="598951BD" w:rsidR="0005427D" w:rsidRPr="00380636" w:rsidRDefault="0005427D" w:rsidP="0005427D">
      <w:proofErr w:type="gramStart"/>
      <w:r>
        <w:t>Addi</w:t>
      </w:r>
      <w:r w:rsidR="00A75D4B">
        <w:t>ti</w:t>
      </w:r>
      <w:r>
        <w:t>onally</w:t>
      </w:r>
      <w:proofErr w:type="gramEnd"/>
      <w:r>
        <w:t xml:space="preserve"> a</w:t>
      </w:r>
      <w:r w:rsidR="00A75D4B">
        <w:t xml:space="preserve"> view</w:t>
      </w:r>
      <w:r>
        <w:t xml:space="preserve"> counter</w:t>
      </w:r>
      <w:r w:rsidR="00A75D4B">
        <w:t>, date and tags were added to the blog lists. After this the changes were migrated.</w:t>
      </w:r>
    </w:p>
    <w:p w14:paraId="01B9B8F4" w14:textId="4CF920E9" w:rsidR="00380636" w:rsidRDefault="00380636" w:rsidP="00380636">
      <w:pPr>
        <w:suppressAutoHyphens w:val="0"/>
        <w:autoSpaceDN/>
        <w:spacing w:before="0" w:after="0" w:line="240" w:lineRule="auto"/>
        <w:textAlignment w:val="auto"/>
      </w:pPr>
    </w:p>
    <w:p w14:paraId="0C70744D" w14:textId="711091EE" w:rsidR="00380636" w:rsidRDefault="00A75D4B" w:rsidP="00A75D4B">
      <w:pPr>
        <w:pStyle w:val="ListParagraph"/>
        <w:numPr>
          <w:ilvl w:val="0"/>
          <w:numId w:val="42"/>
        </w:numPr>
        <w:suppressAutoHyphens w:val="0"/>
        <w:autoSpaceDN/>
        <w:spacing w:before="0" w:after="0" w:line="240" w:lineRule="auto"/>
        <w:textAlignment w:val="auto"/>
      </w:pPr>
      <w:r>
        <w:t>Blog list example</w:t>
      </w:r>
    </w:p>
    <w:p w14:paraId="23BB46CE" w14:textId="7606ED3B" w:rsidR="00A75D4B" w:rsidRDefault="00A75D4B" w:rsidP="00A75D4B">
      <w:pPr>
        <w:pStyle w:val="ListParagraph"/>
        <w:suppressAutoHyphens w:val="0"/>
        <w:autoSpaceDN/>
        <w:spacing w:before="0" w:after="0" w:line="240" w:lineRule="auto"/>
        <w:textAlignment w:val="auto"/>
      </w:pPr>
      <w:r>
        <w:rPr>
          <w:rFonts w:ascii="Calibri" w:hAnsi="Calibri"/>
          <w:noProof/>
        </w:rPr>
        <w:drawing>
          <wp:inline distT="0" distB="0" distL="0" distR="0" wp14:anchorId="6FA9CED5" wp14:editId="0DC26770">
            <wp:extent cx="5486400" cy="1713115"/>
            <wp:effectExtent l="0" t="0" r="0" b="1905"/>
            <wp:docPr id="104" name="Picture 104" descr="Machine generated alternative text:&#10;When will cars fly? &#10;PAL-V showed-off its Liberty flying car in Geneva. But will it help get the flying car &#10;market off the ground? The PAL-V Liberty flying car made an appearance at the . &#10;Read More &#10;Aug. 2, 2018, 6 p.m. I Views0 1 Tag Fl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hine generated alternative text:&#10;When will cars fly? &#10;PAL-V showed-off its Liberty flying car in Geneva. But will it help get the flying car &#10;market off the ground? The PAL-V Liberty flying car made an appearance at the . &#10;Read More &#10;Aug. 2, 2018, 6 p.m. I Views0 1 Tag Flying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713115"/>
                    </a:xfrm>
                    <a:prstGeom prst="rect">
                      <a:avLst/>
                    </a:prstGeom>
                    <a:noFill/>
                    <a:ln>
                      <a:noFill/>
                    </a:ln>
                  </pic:spPr>
                </pic:pic>
              </a:graphicData>
            </a:graphic>
          </wp:inline>
        </w:drawing>
      </w:r>
    </w:p>
    <w:p w14:paraId="15C65BAA" w14:textId="19F745D9" w:rsidR="00A75D4B" w:rsidRDefault="00A75D4B" w:rsidP="00A75D4B">
      <w:pPr>
        <w:suppressAutoHyphens w:val="0"/>
        <w:autoSpaceDN/>
        <w:spacing w:before="0" w:after="0" w:line="240" w:lineRule="auto"/>
        <w:textAlignment w:val="auto"/>
      </w:pPr>
    </w:p>
    <w:p w14:paraId="3E3F6495" w14:textId="77777777" w:rsidR="00A75D4B" w:rsidRDefault="00A75D4B" w:rsidP="00A75D4B">
      <w:pPr>
        <w:suppressAutoHyphens w:val="0"/>
        <w:autoSpaceDN/>
        <w:spacing w:before="0" w:after="0" w:line="240" w:lineRule="auto"/>
        <w:textAlignment w:val="auto"/>
      </w:pPr>
    </w:p>
    <w:p w14:paraId="6042BD75" w14:textId="7B6B293C" w:rsidR="00380636" w:rsidRDefault="00380636" w:rsidP="00380636">
      <w:pPr>
        <w:suppressAutoHyphens w:val="0"/>
        <w:autoSpaceDN/>
        <w:spacing w:before="0" w:after="0" w:line="240" w:lineRule="auto"/>
        <w:textAlignment w:val="auto"/>
      </w:pPr>
    </w:p>
    <w:p w14:paraId="4F4E6BF3" w14:textId="1898B5A2" w:rsidR="00A75D4B" w:rsidRDefault="00A75D4B" w:rsidP="00A75D4B">
      <w:pPr>
        <w:pStyle w:val="Heading2"/>
        <w:rPr>
          <w:caps w:val="0"/>
          <w:sz w:val="32"/>
        </w:rPr>
      </w:pPr>
      <w:proofErr w:type="spellStart"/>
      <w:r>
        <w:rPr>
          <w:caps w:val="0"/>
          <w:sz w:val="32"/>
        </w:rPr>
        <w:t>Disqus</w:t>
      </w:r>
      <w:proofErr w:type="spellEnd"/>
      <w:r>
        <w:rPr>
          <w:caps w:val="0"/>
          <w:sz w:val="32"/>
        </w:rPr>
        <w:t xml:space="preserve"> and Images</w:t>
      </w:r>
    </w:p>
    <w:p w14:paraId="2363ACCD" w14:textId="5F3C2E43" w:rsidR="00A75D4B" w:rsidRDefault="00A75D4B" w:rsidP="00A75D4B">
      <w:proofErr w:type="spellStart"/>
      <w:r>
        <w:t>Disqus</w:t>
      </w:r>
      <w:proofErr w:type="spellEnd"/>
      <w:r>
        <w:t xml:space="preserve"> is a global communication platform that can be added to Django projects. This was added to the blog for global discussions under a particular existing thread. In order to add another thread to a topic the New Post would still need to be clicked (for authorized members). </w:t>
      </w:r>
    </w:p>
    <w:p w14:paraId="6DCBACED" w14:textId="57D9C094" w:rsidR="00A75D4B" w:rsidRDefault="00A75D4B" w:rsidP="00A75D4B">
      <w:r>
        <w:t>Images were added since they made the site posts more eye catching and helped to highlight a topic.</w:t>
      </w:r>
    </w:p>
    <w:p w14:paraId="57BDCE32" w14:textId="4A392F9B" w:rsidR="00CF3A6F" w:rsidRDefault="00CF3A6F" w:rsidP="00A75D4B">
      <w:r>
        <w:t>The DISQUS_WEBSITE_SHORTNAME was added to the settings.py file.</w:t>
      </w:r>
    </w:p>
    <w:p w14:paraId="0DB61F9E" w14:textId="7944410C" w:rsidR="00CF3A6F" w:rsidRDefault="00CF3A6F" w:rsidP="00A75D4B">
      <w:proofErr w:type="gramStart"/>
      <w:r>
        <w:t>Additionally</w:t>
      </w:r>
      <w:proofErr w:type="gramEnd"/>
      <w:r>
        <w:t xml:space="preserve"> the blog app was added to the INSTALLED_APPS under the settings.py file.</w:t>
      </w:r>
    </w:p>
    <w:p w14:paraId="4A805C00" w14:textId="43BBBAFB" w:rsidR="00CF3A6F" w:rsidRDefault="00CF3A6F" w:rsidP="00A75D4B">
      <w:r>
        <w:lastRenderedPageBreak/>
        <w:t xml:space="preserve">The carpostdetail.html file was updated with </w:t>
      </w:r>
      <w:proofErr w:type="spellStart"/>
      <w:r>
        <w:t>disqus</w:t>
      </w:r>
      <w:proofErr w:type="spellEnd"/>
      <w:r>
        <w:t xml:space="preserve"> tags: {{% load </w:t>
      </w:r>
      <w:proofErr w:type="spellStart"/>
      <w:r>
        <w:t>disqus_tags</w:t>
      </w:r>
      <w:proofErr w:type="spellEnd"/>
      <w:r>
        <w:t xml:space="preserve"> %}</w:t>
      </w:r>
      <w:r w:rsidR="00CA2CAE">
        <w:t>.</w:t>
      </w:r>
    </w:p>
    <w:p w14:paraId="7DD9FBF2" w14:textId="2EA36A5A" w:rsidR="00A75D4B" w:rsidRDefault="00A75D4B" w:rsidP="00A75D4B"/>
    <w:p w14:paraId="4E33C6DA" w14:textId="04478C5F" w:rsidR="00A75D4B" w:rsidRDefault="00CB6318" w:rsidP="00CB6318">
      <w:pPr>
        <w:pStyle w:val="ListParagraph"/>
        <w:numPr>
          <w:ilvl w:val="0"/>
          <w:numId w:val="43"/>
        </w:numPr>
      </w:pPr>
      <w:proofErr w:type="spellStart"/>
      <w:r>
        <w:t>Disqus</w:t>
      </w:r>
      <w:proofErr w:type="spellEnd"/>
      <w:r>
        <w:t xml:space="preserve"> Website account</w:t>
      </w:r>
    </w:p>
    <w:p w14:paraId="47E0D0A2" w14:textId="41C2FDC7" w:rsidR="00CB6318" w:rsidRDefault="00CB6318" w:rsidP="00CB6318">
      <w:pPr>
        <w:pStyle w:val="ListParagraph"/>
      </w:pPr>
      <w:r>
        <w:rPr>
          <w:rFonts w:ascii="Calibri" w:hAnsi="Calibri"/>
          <w:noProof/>
        </w:rPr>
        <w:drawing>
          <wp:inline distT="0" distB="0" distL="0" distR="0" wp14:anchorId="4F9FDD64" wp14:editId="34F8A447">
            <wp:extent cx="5486400" cy="2239861"/>
            <wp:effectExtent l="0" t="0" r="0" b="8255"/>
            <wp:docPr id="105" name="Picture 105" descr="Machine generated alternative text:&#10;DISQUS &#10;Profile &#10;Account &#10;Email Notifications &#10;Web Notifications &#10;Apps &#10;Moderation &#10;Blocking &#10;A Home &#10;Apps &#10;Notifications &#10;• Channels &#10;Explore &#10;Control what apps can access your Disqus account. &#10;mybootcampblog &#10;Revoke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hine generated alternative text:&#10;DISQUS &#10;Profile &#10;Account &#10;Email Notifications &#10;Web Notifications &#10;Apps &#10;Moderation &#10;Blocking &#10;A Home &#10;Apps &#10;Notifications &#10;• Channels &#10;Explore &#10;Control what apps can access your Disqus account. &#10;mybootcampblog &#10;Revoke Access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239861"/>
                    </a:xfrm>
                    <a:prstGeom prst="rect">
                      <a:avLst/>
                    </a:prstGeom>
                    <a:noFill/>
                    <a:ln>
                      <a:noFill/>
                    </a:ln>
                  </pic:spPr>
                </pic:pic>
              </a:graphicData>
            </a:graphic>
          </wp:inline>
        </w:drawing>
      </w:r>
    </w:p>
    <w:p w14:paraId="708E87CB" w14:textId="2C26FDC7" w:rsidR="00CB6318" w:rsidRDefault="00CB6318" w:rsidP="00CB6318">
      <w:pPr>
        <w:pStyle w:val="ListParagraph"/>
      </w:pPr>
    </w:p>
    <w:p w14:paraId="6EE27822" w14:textId="36C456B2" w:rsidR="00CB6318" w:rsidRDefault="00CB6318" w:rsidP="00CB6318">
      <w:pPr>
        <w:pStyle w:val="ListParagraph"/>
        <w:numPr>
          <w:ilvl w:val="0"/>
          <w:numId w:val="43"/>
        </w:numPr>
      </w:pPr>
      <w:proofErr w:type="spellStart"/>
      <w:r>
        <w:t>Disqus</w:t>
      </w:r>
      <w:proofErr w:type="spellEnd"/>
      <w:r>
        <w:t xml:space="preserve"> pip installation</w:t>
      </w:r>
    </w:p>
    <w:p w14:paraId="253EC242" w14:textId="54C7CD59" w:rsidR="00CB6318" w:rsidRDefault="00CB6318" w:rsidP="00CB6318">
      <w:pPr>
        <w:pStyle w:val="ListParagraph"/>
      </w:pPr>
      <w:r>
        <w:rPr>
          <w:noProof/>
        </w:rPr>
        <w:drawing>
          <wp:inline distT="0" distB="0" distL="0" distR="0" wp14:anchorId="03A28595" wp14:editId="7716B38D">
            <wp:extent cx="5486400" cy="1419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101DACB2" w14:textId="3F1D4F37" w:rsidR="00CB6318" w:rsidRDefault="00CB6318" w:rsidP="00CB6318">
      <w:pPr>
        <w:pStyle w:val="ListParagraph"/>
      </w:pPr>
    </w:p>
    <w:p w14:paraId="6274C3D9" w14:textId="14EE6463" w:rsidR="00CF3A6F" w:rsidRDefault="00CF3A6F" w:rsidP="00CF3A6F">
      <w:pPr>
        <w:pStyle w:val="ListParagraph"/>
        <w:numPr>
          <w:ilvl w:val="0"/>
          <w:numId w:val="43"/>
        </w:numPr>
      </w:pPr>
      <w:r>
        <w:t>Settings.py file updated – blog</w:t>
      </w:r>
    </w:p>
    <w:p w14:paraId="7B7A707D" w14:textId="0EE41A90" w:rsidR="00CF3A6F" w:rsidRDefault="00CF3A6F" w:rsidP="00CF3A6F">
      <w:pPr>
        <w:pStyle w:val="ListParagraph"/>
      </w:pPr>
      <w:r>
        <w:rPr>
          <w:rFonts w:ascii="Calibri" w:hAnsi="Calibri"/>
          <w:noProof/>
        </w:rPr>
        <w:drawing>
          <wp:inline distT="0" distB="0" distL="0" distR="0" wp14:anchorId="7732AD50" wp14:editId="12E6A750">
            <wp:extent cx="4057650" cy="1143000"/>
            <wp:effectExtent l="0" t="0" r="0" b="0"/>
            <wp:docPr id="107" name="Picture 107" descr="Machine generated alternative text:&#10;# Application definition &#10;DISQUS WEBSITE SHORTNAME &#10;21 &#10;SITE ID &#10;' mybootcampblo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hine generated alternative text:&#10;# Application definition &#10;DISQUS WEBSITE SHORTNAME &#10;21 &#10;SITE ID &#10;' mybootcampblog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143000"/>
                    </a:xfrm>
                    <a:prstGeom prst="rect">
                      <a:avLst/>
                    </a:prstGeom>
                    <a:noFill/>
                    <a:ln>
                      <a:noFill/>
                    </a:ln>
                  </pic:spPr>
                </pic:pic>
              </a:graphicData>
            </a:graphic>
          </wp:inline>
        </w:drawing>
      </w:r>
    </w:p>
    <w:p w14:paraId="5FDBC434" w14:textId="720C32E6" w:rsidR="00CF3A6F" w:rsidRDefault="00CF3A6F" w:rsidP="00CF3A6F">
      <w:pPr>
        <w:pStyle w:val="ListParagraph"/>
      </w:pPr>
    </w:p>
    <w:p w14:paraId="5909A102" w14:textId="4F56F4CE" w:rsidR="00CF3A6F" w:rsidRDefault="00CF3A6F" w:rsidP="00CF3A6F">
      <w:pPr>
        <w:pStyle w:val="ListParagraph"/>
        <w:numPr>
          <w:ilvl w:val="0"/>
          <w:numId w:val="43"/>
        </w:numPr>
      </w:pPr>
      <w:r>
        <w:t>DISQUS_WEBSITE_SHORTNAME</w:t>
      </w:r>
    </w:p>
    <w:p w14:paraId="55FA5D93" w14:textId="79529EBB" w:rsidR="00CF3A6F" w:rsidRDefault="00CF3A6F" w:rsidP="00CF3A6F">
      <w:pPr>
        <w:pStyle w:val="ListParagraph"/>
      </w:pPr>
      <w:r>
        <w:rPr>
          <w:rFonts w:ascii="Calibri" w:hAnsi="Calibri"/>
          <w:noProof/>
        </w:rPr>
        <w:lastRenderedPageBreak/>
        <w:drawing>
          <wp:inline distT="0" distB="0" distL="0" distR="0" wp14:anchorId="060ABE68" wp14:editId="48C837E5">
            <wp:extent cx="4057650" cy="1143000"/>
            <wp:effectExtent l="0" t="0" r="0" b="0"/>
            <wp:docPr id="108" name="Picture 108" descr="Machine generated alternative text:&#10;# Application definition &#10;DISQUS WEBSITE SHORTNAME &#10;21 &#10;SITE ID &#10;' mybootcampblo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hine generated alternative text:&#10;# Application definition &#10;DISQUS WEBSITE SHORTNAME &#10;21 &#10;SITE ID &#10;' mybootcampblog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143000"/>
                    </a:xfrm>
                    <a:prstGeom prst="rect">
                      <a:avLst/>
                    </a:prstGeom>
                    <a:noFill/>
                    <a:ln>
                      <a:noFill/>
                    </a:ln>
                  </pic:spPr>
                </pic:pic>
              </a:graphicData>
            </a:graphic>
          </wp:inline>
        </w:drawing>
      </w:r>
    </w:p>
    <w:p w14:paraId="71A06F6E" w14:textId="62E66A99" w:rsidR="00CF3A6F" w:rsidRDefault="00CF3A6F" w:rsidP="00CF3A6F">
      <w:pPr>
        <w:pStyle w:val="ListParagraph"/>
      </w:pPr>
    </w:p>
    <w:p w14:paraId="3C946CDD" w14:textId="53F595EE" w:rsidR="00CF3A6F" w:rsidRDefault="00CA2CAE" w:rsidP="00CF3A6F">
      <w:r>
        <w:t>Images was added with the help of Pillow installation, the Python imaging library.</w:t>
      </w:r>
    </w:p>
    <w:p w14:paraId="0F85A7A0" w14:textId="72EEA6AC" w:rsidR="00CA2CAE" w:rsidRDefault="00CA2CAE" w:rsidP="00CF3A6F">
      <w:r>
        <w:t>Once migrated a media folder was created and the MEDIA_ROOT folder was set under the settings.py file. This is so images can be uploaded dynamically by users on the Website (as opposed to the stored images under the static folder).</w:t>
      </w:r>
    </w:p>
    <w:p w14:paraId="487D0ADF" w14:textId="295A8946" w:rsidR="00CA2CAE" w:rsidRDefault="00CA2CAE" w:rsidP="00CA2CAE">
      <w:pPr>
        <w:pStyle w:val="ListParagraph"/>
        <w:numPr>
          <w:ilvl w:val="0"/>
          <w:numId w:val="43"/>
        </w:numPr>
      </w:pPr>
      <w:r>
        <w:t>Pip Pillow installation (under virtual environment)</w:t>
      </w:r>
    </w:p>
    <w:p w14:paraId="11511813" w14:textId="4A1C84BB" w:rsidR="00CA2CAE" w:rsidRDefault="00CA2CAE" w:rsidP="00CA2CAE">
      <w:pPr>
        <w:pStyle w:val="ListParagraph"/>
      </w:pPr>
      <w:r>
        <w:rPr>
          <w:noProof/>
        </w:rPr>
        <w:drawing>
          <wp:inline distT="0" distB="0" distL="0" distR="0" wp14:anchorId="674A73C8" wp14:editId="672323AD">
            <wp:extent cx="5486400" cy="5486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48640"/>
                    </a:xfrm>
                    <a:prstGeom prst="rect">
                      <a:avLst/>
                    </a:prstGeom>
                    <a:noFill/>
                    <a:ln>
                      <a:noFill/>
                    </a:ln>
                  </pic:spPr>
                </pic:pic>
              </a:graphicData>
            </a:graphic>
          </wp:inline>
        </w:drawing>
      </w:r>
    </w:p>
    <w:p w14:paraId="03BC2B7F" w14:textId="34B1F695" w:rsidR="00CB6318" w:rsidRDefault="00CA2CAE" w:rsidP="00CA2CAE">
      <w:pPr>
        <w:pStyle w:val="ListParagraph"/>
        <w:numPr>
          <w:ilvl w:val="0"/>
          <w:numId w:val="43"/>
        </w:numPr>
      </w:pPr>
      <w:r>
        <w:t>Updated settings.py – blog media path</w:t>
      </w:r>
    </w:p>
    <w:p w14:paraId="345B2959" w14:textId="015AD389" w:rsidR="00CA2CAE" w:rsidRPr="00A75D4B" w:rsidRDefault="00CA2CAE" w:rsidP="00CA2CAE">
      <w:pPr>
        <w:pStyle w:val="ListParagraph"/>
      </w:pPr>
      <w:r>
        <w:rPr>
          <w:rFonts w:ascii="Calibri" w:hAnsi="Calibri"/>
          <w:noProof/>
        </w:rPr>
        <w:drawing>
          <wp:inline distT="0" distB="0" distL="0" distR="0" wp14:anchorId="34D3D008" wp14:editId="5CAD59CC">
            <wp:extent cx="4286250" cy="1762125"/>
            <wp:effectExtent l="0" t="0" r="0" b="9525"/>
            <wp:docPr id="110" name="Picture 110" descr="Machine generated alternative text:&#10;STATIC URL &#10;' /static/' &#10;45 &#10;47 &#10;48 &#10;49 &#10;50 &#10;51 &#10;STATICFILES DIRS &#10;.join(BASE DIR, &#10;os . path &#10;&quot; static&quot;), &#10;MEDIA &#10;MEDIA &#10;ROOT &#10;URL &#10;os. path . join(BASE DIR, &#10;/media/ &#10;m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hine generated alternative text:&#10;STATIC URL &#10;' /static/' &#10;45 &#10;47 &#10;48 &#10;49 &#10;50 &#10;51 &#10;STATICFILES DIRS &#10;.join(BASE DIR, &#10;os . path &#10;&quot; static&quot;), &#10;MEDIA &#10;MEDIA &#10;ROOT &#10;URL &#10;os. path . join(BASE DIR, &#10;/media/ &#10;media')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1762125"/>
                    </a:xfrm>
                    <a:prstGeom prst="rect">
                      <a:avLst/>
                    </a:prstGeom>
                    <a:noFill/>
                    <a:ln>
                      <a:noFill/>
                    </a:ln>
                  </pic:spPr>
                </pic:pic>
              </a:graphicData>
            </a:graphic>
          </wp:inline>
        </w:drawing>
      </w:r>
    </w:p>
    <w:p w14:paraId="5919ED0A" w14:textId="52A7776B" w:rsidR="00380636" w:rsidRDefault="00380636" w:rsidP="00380636">
      <w:pPr>
        <w:suppressAutoHyphens w:val="0"/>
        <w:autoSpaceDN/>
        <w:spacing w:before="0" w:after="0" w:line="240" w:lineRule="auto"/>
        <w:textAlignment w:val="auto"/>
      </w:pPr>
    </w:p>
    <w:p w14:paraId="7D9D1517" w14:textId="0E3F0FAA" w:rsidR="00380636" w:rsidRDefault="00380636" w:rsidP="00380636">
      <w:pPr>
        <w:suppressAutoHyphens w:val="0"/>
        <w:autoSpaceDN/>
        <w:spacing w:before="0" w:after="0" w:line="240" w:lineRule="auto"/>
        <w:textAlignment w:val="auto"/>
      </w:pPr>
    </w:p>
    <w:p w14:paraId="4B8BECA9" w14:textId="6EEC7D9D" w:rsidR="007B5C28" w:rsidRDefault="007B5C28" w:rsidP="007B5C28">
      <w:pPr>
        <w:pStyle w:val="Heading2"/>
        <w:rPr>
          <w:caps w:val="0"/>
          <w:sz w:val="32"/>
        </w:rPr>
      </w:pPr>
      <w:r>
        <w:rPr>
          <w:caps w:val="0"/>
          <w:sz w:val="32"/>
        </w:rPr>
        <w:t>New Post Form</w:t>
      </w:r>
    </w:p>
    <w:p w14:paraId="38B19675" w14:textId="55AED9ED" w:rsidR="007B5C28" w:rsidRDefault="004E3FCF" w:rsidP="007B5C28">
      <w:r>
        <w:t xml:space="preserve">A post form was designed for the user once they clicked on New Post: </w:t>
      </w:r>
      <w:r>
        <w:rPr>
          <w:noProof/>
        </w:rPr>
        <w:drawing>
          <wp:inline distT="0" distB="0" distL="0" distR="0" wp14:anchorId="7923BA69" wp14:editId="2F87C2E8">
            <wp:extent cx="771525" cy="4095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14:paraId="2FEB3782" w14:textId="519A962F" w:rsidR="004E3FCF" w:rsidRDefault="004E3FCF" w:rsidP="007B5C28">
      <w:r>
        <w:t>The forms.py file was therefore updated and a new view created (</w:t>
      </w:r>
      <w:proofErr w:type="spellStart"/>
      <w:r>
        <w:t>new_post</w:t>
      </w:r>
      <w:proofErr w:type="spellEnd"/>
      <w:r>
        <w:t xml:space="preserve">). This was then directed back to the new car post form. </w:t>
      </w:r>
    </w:p>
    <w:p w14:paraId="2FC76E18" w14:textId="2CFA0B3B" w:rsidR="004E3FCF" w:rsidRDefault="004E3FCF" w:rsidP="007B5C28">
      <w:r>
        <w:lastRenderedPageBreak/>
        <w:t>The POST method was again used for the new post mechanism. This then redirects the user back to the post details so they can see the results.</w:t>
      </w:r>
    </w:p>
    <w:p w14:paraId="31AC4073" w14:textId="48880B06" w:rsidR="004E3FCF" w:rsidRDefault="004E3FCF" w:rsidP="004E3FCF">
      <w:pPr>
        <w:pStyle w:val="ListParagraph"/>
        <w:numPr>
          <w:ilvl w:val="0"/>
          <w:numId w:val="44"/>
        </w:numPr>
      </w:pPr>
      <w:r>
        <w:t>New post form – blog</w:t>
      </w:r>
      <w:r w:rsidR="00983A6C">
        <w:t xml:space="preserve"> (with imaging enabled)</w:t>
      </w:r>
    </w:p>
    <w:p w14:paraId="378A5C58" w14:textId="0C1BF19C" w:rsidR="004E3FCF" w:rsidRDefault="00983A6C" w:rsidP="004E3FCF">
      <w:pPr>
        <w:pStyle w:val="ListParagraph"/>
      </w:pPr>
      <w:r>
        <w:rPr>
          <w:rFonts w:ascii="Calibri" w:hAnsi="Calibri"/>
          <w:noProof/>
        </w:rPr>
        <w:drawing>
          <wp:inline distT="0" distB="0" distL="0" distR="0" wp14:anchorId="23A34051" wp14:editId="74FFEC38">
            <wp:extent cx="4238625" cy="3236248"/>
            <wp:effectExtent l="0" t="0" r="0" b="2540"/>
            <wp:docPr id="116" name="Picture 116" descr="Machine generated alternative text:&#10;carblogform.html &#10;16 &#10;17 &#10;18 &#10;19 &#10;20 &#10;21 &#10;22 &#10;23 &#10;24 &#10;25 &#10;26 &#10;27 &#10;28 &#10;29 &#10;30 &#10;31 &#10;32 &#10;33 &#10;34 &#10;35 &#10;36 &#10;37 &#10;models. py &#10;id) • &#10;views.py &#10;def &#10;def &#10;get_object_or_404(Post, pk=id) &#10;post &#10;post . views += 1 &#10;post . save() &#10;return render(request, &#10;&quot;carpostdetail . html &quot; , &#10;{ ' post': &#10;if request. method &#10;&quot;POST&quot; : &#10;form = BlogPostForm(request. POST, request . FILES) &#10;if form. is_valid(): &#10;post = form. &#10;post . author &#10;request . user &#10;post . published date = timezone &#10;post . save &#10;return redirect(post_detail, &#10;post . pk) &#10;else &#10;Car810gForm() &#10;form &#10;return render(request, &#10;{'form' : &#10;' carblogform. html , &#10;post})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hine generated alternative text:&#10;carblogform.html &#10;16 &#10;17 &#10;18 &#10;19 &#10;20 &#10;21 &#10;22 &#10;23 &#10;24 &#10;25 &#10;26 &#10;27 &#10;28 &#10;29 &#10;30 &#10;31 &#10;32 &#10;33 &#10;34 &#10;35 &#10;36 &#10;37 &#10;models. py &#10;id) • &#10;views.py &#10;def &#10;def &#10;get_object_or_404(Post, pk=id) &#10;post &#10;post . views += 1 &#10;post . save() &#10;return render(request, &#10;&quot;carpostdetail . html &quot; , &#10;{ ' post': &#10;if request. method &#10;&quot;POST&quot; : &#10;form = BlogPostForm(request. POST, request . FILES) &#10;if form. is_valid(): &#10;post = form. &#10;post . author &#10;request . user &#10;post . published date = timezone &#10;post . save &#10;return redirect(post_detail, &#10;post . pk) &#10;else &#10;Car810gForm() &#10;form &#10;return render(request, &#10;{'form' : &#10;' carblogform. html , &#10;post}) &#10;form} )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1014" cy="3238072"/>
                    </a:xfrm>
                    <a:prstGeom prst="rect">
                      <a:avLst/>
                    </a:prstGeom>
                    <a:noFill/>
                    <a:ln>
                      <a:noFill/>
                    </a:ln>
                  </pic:spPr>
                </pic:pic>
              </a:graphicData>
            </a:graphic>
          </wp:inline>
        </w:drawing>
      </w:r>
    </w:p>
    <w:p w14:paraId="62D9064F" w14:textId="4BFCE211" w:rsidR="004E3FCF" w:rsidRDefault="004E3FCF" w:rsidP="004E3FCF">
      <w:pPr>
        <w:pStyle w:val="ListParagraph"/>
      </w:pPr>
    </w:p>
    <w:p w14:paraId="3F798D21" w14:textId="63C339A4" w:rsidR="004E3FCF" w:rsidRDefault="004E3FCF" w:rsidP="004E3FCF">
      <w:pPr>
        <w:pStyle w:val="ListParagraph"/>
        <w:numPr>
          <w:ilvl w:val="0"/>
          <w:numId w:val="44"/>
        </w:numPr>
      </w:pPr>
      <w:r>
        <w:t>New post form view – blog</w:t>
      </w:r>
    </w:p>
    <w:p w14:paraId="7D0A3B0D" w14:textId="5BD617EE" w:rsidR="004E3FCF" w:rsidRDefault="004E3FCF" w:rsidP="004E3FCF">
      <w:pPr>
        <w:pStyle w:val="ListParagraph"/>
      </w:pPr>
      <w:r>
        <w:rPr>
          <w:rFonts w:ascii="Calibri" w:hAnsi="Calibri"/>
          <w:noProof/>
        </w:rPr>
        <w:drawing>
          <wp:inline distT="0" distB="0" distL="0" distR="0" wp14:anchorId="45960472" wp14:editId="01906B53">
            <wp:extent cx="5400675" cy="1171575"/>
            <wp:effectExtent l="0" t="0" r="9525" b="9525"/>
            <wp:docPr id="113" name="Picture 113" descr="Machine generated alternative text:&#10;23 &#10;24 &#10;25 &#10;26 &#10;27 &#10;def new_post(request) &#10;Car810gForm() &#10;form &#10;return render(request, &#10;' carblogform. html , &#10;{'form' :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hine generated alternative text:&#10;23 &#10;24 &#10;25 &#10;26 &#10;27 &#10;def new_post(request) &#10;Car810gForm() &#10;form &#10;return render(request, &#10;' carblogform. html , &#10;{'form' : &#10;form} )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171575"/>
                    </a:xfrm>
                    <a:prstGeom prst="rect">
                      <a:avLst/>
                    </a:prstGeom>
                    <a:noFill/>
                    <a:ln>
                      <a:noFill/>
                    </a:ln>
                  </pic:spPr>
                </pic:pic>
              </a:graphicData>
            </a:graphic>
          </wp:inline>
        </w:drawing>
      </w:r>
    </w:p>
    <w:p w14:paraId="3F60E1BC" w14:textId="13BB5E91" w:rsidR="004E3FCF" w:rsidRDefault="004E3FCF" w:rsidP="004E3FCF">
      <w:pPr>
        <w:pStyle w:val="ListParagraph"/>
        <w:numPr>
          <w:ilvl w:val="0"/>
          <w:numId w:val="44"/>
        </w:numPr>
      </w:pPr>
      <w:r>
        <w:t>Making use of the POST method again</w:t>
      </w:r>
    </w:p>
    <w:p w14:paraId="162793EE" w14:textId="01854BB2" w:rsidR="004E3FCF" w:rsidRDefault="004E3FCF" w:rsidP="004E3FCF">
      <w:pPr>
        <w:pStyle w:val="ListParagraph"/>
      </w:pPr>
      <w:r>
        <w:rPr>
          <w:rFonts w:ascii="Calibri" w:hAnsi="Calibri"/>
          <w:noProof/>
        </w:rPr>
        <w:lastRenderedPageBreak/>
        <w:drawing>
          <wp:inline distT="0" distB="0" distL="0" distR="0" wp14:anchorId="3A08FEEE" wp14:editId="3E4D4FEA">
            <wp:extent cx="4648200" cy="2590800"/>
            <wp:effectExtent l="0" t="0" r="0" b="0"/>
            <wp:docPr id="114" name="Picture 114" descr="Machine generated alternative text:&#10;Preterences &#10;carblogform.html &#10;2 &#10;4 &#10;6 &#10;7 &#10;8 &#10;9 &#10;10 &#10;extends &quot;base. html &quot; X} &#10;block content X} &#10;{X load bootstrap_tags X} &#10;&lt;h1&gt;Add A &#10;(form method=&quot;POST&quot;&gt; &#10;{X csrf_token X} &#10;form I &#10;as_bootstrap}} &#10;(button type=&quot;submit&quot; class=&quot;btn &#10;&lt; / form&gt; &#10;endblock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hine generated alternative text:&#10;Preterences &#10;carblogform.html &#10;2 &#10;4 &#10;6 &#10;7 &#10;8 &#10;9 &#10;10 &#10;extends &quot;base. html &quot; X} &#10;block content X} &#10;{X load bootstrap_tags X} &#10;&lt;h1&gt;Add A &#10;(form method=&quot;POST&quot;&gt; &#10;{X csrf_token X} &#10;form I &#10;as_bootstrap}} &#10;(button type=&quot;submit&quot; class=&quot;btn &#10;&lt; / form&gt; &#10;endblock X}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2590800"/>
                    </a:xfrm>
                    <a:prstGeom prst="rect">
                      <a:avLst/>
                    </a:prstGeom>
                    <a:noFill/>
                    <a:ln>
                      <a:noFill/>
                    </a:ln>
                  </pic:spPr>
                </pic:pic>
              </a:graphicData>
            </a:graphic>
          </wp:inline>
        </w:drawing>
      </w:r>
    </w:p>
    <w:p w14:paraId="71B5AA4D" w14:textId="6153467B" w:rsidR="00983A6C" w:rsidRDefault="00983A6C" w:rsidP="004E3FCF">
      <w:pPr>
        <w:pStyle w:val="ListParagraph"/>
      </w:pPr>
    </w:p>
    <w:p w14:paraId="52C3C176" w14:textId="76A12C85" w:rsidR="00983A6C" w:rsidRDefault="00983A6C" w:rsidP="00983A6C">
      <w:pPr>
        <w:pStyle w:val="ListParagraph"/>
        <w:numPr>
          <w:ilvl w:val="0"/>
          <w:numId w:val="44"/>
        </w:numPr>
      </w:pPr>
      <w:proofErr w:type="gramStart"/>
      <w:r>
        <w:t>Non authorized</w:t>
      </w:r>
      <w:proofErr w:type="gramEnd"/>
      <w:r>
        <w:t xml:space="preserve"> user</w:t>
      </w:r>
    </w:p>
    <w:p w14:paraId="50BEC39F" w14:textId="0AC74B12" w:rsidR="00983A6C" w:rsidRDefault="00983A6C" w:rsidP="00983A6C">
      <w:pPr>
        <w:pStyle w:val="ListParagraph"/>
      </w:pPr>
      <w:r>
        <w:rPr>
          <w:rFonts w:ascii="Calibri" w:hAnsi="Calibri"/>
          <w:noProof/>
        </w:rPr>
        <w:drawing>
          <wp:inline distT="0" distB="0" distL="0" distR="0" wp14:anchorId="2E431122" wp14:editId="45C2E39F">
            <wp:extent cx="4572000" cy="4657725"/>
            <wp:effectExtent l="0" t="0" r="0" b="9525"/>
            <wp:docPr id="115" name="Picture 115" descr="Machine generated alternative text:&#10;C localhost:8000/post/new/ &#10;ValueError at /post/new/ &#10;Cannot assign &quot;&lt;SimpleLazyObject: &lt;django.contrib.a &#10;Request Method: &#10;Request URL: &#10;Django Version: &#10;Exception Type: &#10;Exception Value: &#10;Exception Location: &#10;Python Executable: &#10;Python Version: &#10;Python Path: &#10;Server time: &#10;POST &#10;http//localhost:8000./post\new/ &#10;ValueError &#10;Cannot assign &quot;(SimpleLazyObject: cdjango.ccntrib.äl &#10;27.15 &#10;• C : zip • , &#10;sun, 2 sep 2018 +0000 &#10;Traceback &#10;Switch to copy-and-paste view &#10;in i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hine generated alternative text:&#10;C localhost:8000/post/new/ &#10;ValueError at /post/new/ &#10;Cannot assign &quot;&lt;SimpleLazyObject: &lt;django.contrib.a &#10;Request Method: &#10;Request URL: &#10;Django Version: &#10;Exception Type: &#10;Exception Value: &#10;Exception Location: &#10;Python Executable: &#10;Python Version: &#10;Python Path: &#10;Server time: &#10;POST &#10;http//localhost:8000./post\new/ &#10;ValueError &#10;Cannot assign &quot;(SimpleLazyObject: cdjango.ccntrib.äl &#10;27.15 &#10;• C : zip • , &#10;sun, 2 sep 2018 +0000 &#10;Traceback &#10;Switch to copy-and-paste view &#10;in inner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4657725"/>
                    </a:xfrm>
                    <a:prstGeom prst="rect">
                      <a:avLst/>
                    </a:prstGeom>
                    <a:noFill/>
                    <a:ln>
                      <a:noFill/>
                    </a:ln>
                  </pic:spPr>
                </pic:pic>
              </a:graphicData>
            </a:graphic>
          </wp:inline>
        </w:drawing>
      </w:r>
    </w:p>
    <w:p w14:paraId="1A97A71E" w14:textId="3D612BCE" w:rsidR="00983A6C" w:rsidRDefault="00983A6C" w:rsidP="00983A6C">
      <w:r>
        <w:lastRenderedPageBreak/>
        <w:t xml:space="preserve">Editing was very similar to the post new view. First the object is retrieved or a </w:t>
      </w:r>
      <w:proofErr w:type="gramStart"/>
      <w:r>
        <w:t>404 error</w:t>
      </w:r>
      <w:proofErr w:type="gramEnd"/>
      <w:r>
        <w:t xml:space="preserve"> shown. Then the </w:t>
      </w:r>
      <w:proofErr w:type="spellStart"/>
      <w:r>
        <w:t>CarBlogForm</w:t>
      </w:r>
      <w:proofErr w:type="spellEnd"/>
      <w:r>
        <w:t xml:space="preserve"> used to make an updated and POST this.</w:t>
      </w:r>
      <w:r w:rsidR="00EF273D">
        <w:t xml:space="preserve"> The user is then again directed back to the post detail</w:t>
      </w:r>
      <w:r w:rsidR="00A37151">
        <w:t>.</w:t>
      </w:r>
    </w:p>
    <w:p w14:paraId="394047F2" w14:textId="2BD54E2E" w:rsidR="00983A6C" w:rsidRDefault="002053D6" w:rsidP="00222E62">
      <w:pPr>
        <w:pStyle w:val="ListParagraph"/>
        <w:numPr>
          <w:ilvl w:val="0"/>
          <w:numId w:val="44"/>
        </w:numPr>
      </w:pPr>
      <w:r>
        <w:t>Views.py edit view - blog</w:t>
      </w:r>
      <w:r w:rsidR="00983A6C">
        <w:rPr>
          <w:rFonts w:ascii="Calibri" w:hAnsi="Calibri"/>
          <w:noProof/>
        </w:rPr>
        <w:drawing>
          <wp:inline distT="0" distB="0" distL="0" distR="0" wp14:anchorId="22D96688" wp14:editId="2B7975FD">
            <wp:extent cx="5486400" cy="2527443"/>
            <wp:effectExtent l="0" t="0" r="0" b="6350"/>
            <wp:docPr id="117" name="Picture 117" descr="Machine generated alternative text:&#10;def edit_post(request, id): &#10;pk=id) &#10;post &#10;if request. method &#10;&quot;POST&quot; : &#10;Car810gForm(request.POST, request . FILES, &#10;form &#10;if form. is_valid(): &#10;post = form. &#10;post . author &#10;request . user &#10;post . published date = timezone &#10;post . save &#10;return post .pk) &#10;else &#10;Car810gForm(instance=post) &#10;form &#10;return render(request, &#10;' carblogform. html , &#10;{'form' : &#10;instance=post) &#10;for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hine generated alternative text:&#10;def edit_post(request, id): &#10;pk=id) &#10;post &#10;if request. method &#10;&quot;POST&quot; : &#10;Car810gForm(request.POST, request . FILES, &#10;form &#10;if form. is_valid(): &#10;post = form. &#10;post . author &#10;request . user &#10;post . published date = timezone &#10;post . save &#10;return post .pk) &#10;else &#10;Car810gForm(instance=post) &#10;form &#10;return render(request, &#10;' carblogform. html , &#10;{'form' : &#10;instance=post) &#10;form} )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527443"/>
                    </a:xfrm>
                    <a:prstGeom prst="rect">
                      <a:avLst/>
                    </a:prstGeom>
                    <a:noFill/>
                    <a:ln>
                      <a:noFill/>
                    </a:ln>
                  </pic:spPr>
                </pic:pic>
              </a:graphicData>
            </a:graphic>
          </wp:inline>
        </w:drawing>
      </w:r>
    </w:p>
    <w:p w14:paraId="31251527" w14:textId="51F13EBE" w:rsidR="002053D6" w:rsidRDefault="002053D6" w:rsidP="00222E62">
      <w:pPr>
        <w:pStyle w:val="ListParagraph"/>
        <w:numPr>
          <w:ilvl w:val="0"/>
          <w:numId w:val="44"/>
        </w:numPr>
      </w:pPr>
      <w:r>
        <w:t>Website view</w:t>
      </w:r>
    </w:p>
    <w:p w14:paraId="2F00EE25" w14:textId="7676A958" w:rsidR="002053D6" w:rsidRDefault="002053D6" w:rsidP="002053D6">
      <w:pPr>
        <w:pStyle w:val="ListParagraph"/>
      </w:pPr>
      <w:r>
        <w:rPr>
          <w:rFonts w:ascii="Calibri" w:hAnsi="Calibri"/>
          <w:noProof/>
        </w:rPr>
        <w:drawing>
          <wp:inline distT="0" distB="0" distL="0" distR="0" wp14:anchorId="3FFE61C7" wp14:editId="0D56A16A">
            <wp:extent cx="5486400" cy="3590693"/>
            <wp:effectExtent l="19050" t="19050" r="19050" b="10160"/>
            <wp:docPr id="118" name="Picture 118" descr="Machine generated alternative text:&#10;New lights for Mini BMW &#10;The new Mini family drinks less fuel, has a new dual-clutch gearbox, and is precisely &#10;thirty-seven per cent more British, old bean. Because the Oxford-build posh towncar &#10;has inherited Union Jack motif taillights. &#10;Back To Blog &#10;Edit &#10;Sept. 2, 2018, 10:19 a.m. I Views 6 | Tag 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hine generated alternative text:&#10;New lights for Mini BMW &#10;The new Mini family drinks less fuel, has a new dual-clutch gearbox, and is precisely &#10;thirty-seven per cent more British, old bean. Because the Oxford-build posh towncar &#10;has inherited Union Jack motif taillights. &#10;Back To Blog &#10;Edit &#10;Sept. 2, 2018, 10:19 a.m. I Views 6 | Tag None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590693"/>
                    </a:xfrm>
                    <a:prstGeom prst="rect">
                      <a:avLst/>
                    </a:prstGeom>
                    <a:noFill/>
                    <a:ln>
                      <a:solidFill>
                        <a:schemeClr val="accent1"/>
                      </a:solidFill>
                    </a:ln>
                  </pic:spPr>
                </pic:pic>
              </a:graphicData>
            </a:graphic>
          </wp:inline>
        </w:drawing>
      </w:r>
    </w:p>
    <w:p w14:paraId="5E1B2077" w14:textId="77777777" w:rsidR="004E3FCF" w:rsidRPr="007B5C28" w:rsidRDefault="004E3FCF" w:rsidP="004E3FCF">
      <w:pPr>
        <w:pStyle w:val="ListParagraph"/>
      </w:pPr>
    </w:p>
    <w:p w14:paraId="601CE7A5" w14:textId="45562671" w:rsidR="00D37574" w:rsidRDefault="00D37574" w:rsidP="00D37574">
      <w:pPr>
        <w:pStyle w:val="Heading2"/>
      </w:pPr>
      <w:r>
        <w:lastRenderedPageBreak/>
        <w:t xml:space="preserve">The django </w:t>
      </w:r>
      <w:r w:rsidR="009569F4">
        <w:t>Thread (</w:t>
      </w:r>
      <w:r>
        <w:t>forum</w:t>
      </w:r>
      <w:r w:rsidR="009569F4">
        <w:t>)</w:t>
      </w:r>
      <w:r>
        <w:t xml:space="preserve"> app</w:t>
      </w:r>
    </w:p>
    <w:p w14:paraId="2448AD6C" w14:textId="1331D8B6" w:rsidR="00380636" w:rsidRDefault="00380636" w:rsidP="00380636">
      <w:pPr>
        <w:suppressAutoHyphens w:val="0"/>
        <w:autoSpaceDN/>
        <w:spacing w:before="0" w:after="0" w:line="240" w:lineRule="auto"/>
        <w:textAlignment w:val="auto"/>
      </w:pPr>
    </w:p>
    <w:p w14:paraId="7A5374BD" w14:textId="3EBC5099" w:rsidR="00380636" w:rsidRDefault="00222E62" w:rsidP="00380636">
      <w:pPr>
        <w:suppressAutoHyphens w:val="0"/>
        <w:autoSpaceDN/>
        <w:spacing w:before="0" w:after="0" w:line="240" w:lineRule="auto"/>
        <w:textAlignment w:val="auto"/>
      </w:pPr>
      <w:r>
        <w:t xml:space="preserve">The forum app was created for users to connect to mechanics and ask questions on various car topics. Only subscribing members can response to a post and only staff can add a new subject similar to the Blog app. </w:t>
      </w:r>
      <w:r w:rsidR="007127D1">
        <w:t>Registered users can also add a vote to certain subject so mechanics can see some results on their advice.  For fun a further feature was added with JavaScript for users to toggle through the Auto Express best car 2018 list.</w:t>
      </w:r>
    </w:p>
    <w:p w14:paraId="792D5F37" w14:textId="5CAAB1AC" w:rsidR="00222E62" w:rsidRDefault="00222E62" w:rsidP="00380636">
      <w:pPr>
        <w:suppressAutoHyphens w:val="0"/>
        <w:autoSpaceDN/>
        <w:spacing w:before="0" w:after="0" w:line="240" w:lineRule="auto"/>
        <w:textAlignment w:val="auto"/>
      </w:pPr>
    </w:p>
    <w:p w14:paraId="1B6EF485" w14:textId="3A830552" w:rsidR="00222E62" w:rsidRDefault="00222E62" w:rsidP="00380636">
      <w:pPr>
        <w:suppressAutoHyphens w:val="0"/>
        <w:autoSpaceDN/>
        <w:spacing w:before="0" w:after="0" w:line="240" w:lineRule="auto"/>
        <w:textAlignment w:val="auto"/>
      </w:pPr>
      <w:r>
        <w:t>The f</w:t>
      </w:r>
      <w:r w:rsidR="007127D1">
        <w:t xml:space="preserve">orum </w:t>
      </w:r>
      <w:r>
        <w:t xml:space="preserve">also </w:t>
      </w:r>
      <w:r w:rsidR="007127D1">
        <w:t>made</w:t>
      </w:r>
      <w:r>
        <w:t xml:space="preserve"> use of font awesome and </w:t>
      </w:r>
      <w:proofErr w:type="spellStart"/>
      <w:r>
        <w:t>tinymce</w:t>
      </w:r>
      <w:proofErr w:type="spellEnd"/>
      <w:r>
        <w:t>.</w:t>
      </w:r>
    </w:p>
    <w:p w14:paraId="4C2B54A0" w14:textId="355A5C29" w:rsidR="00380636" w:rsidRDefault="00380636" w:rsidP="00380636">
      <w:pPr>
        <w:suppressAutoHyphens w:val="0"/>
        <w:autoSpaceDN/>
        <w:spacing w:before="0" w:after="0" w:line="240" w:lineRule="auto"/>
        <w:textAlignment w:val="auto"/>
      </w:pPr>
    </w:p>
    <w:p w14:paraId="7AC7FA80" w14:textId="61D95FB6" w:rsidR="007127D1" w:rsidRDefault="007127D1" w:rsidP="007127D1">
      <w:pPr>
        <w:pStyle w:val="Heading2"/>
        <w:rPr>
          <w:caps w:val="0"/>
          <w:sz w:val="32"/>
        </w:rPr>
      </w:pPr>
      <w:r>
        <w:rPr>
          <w:caps w:val="0"/>
          <w:sz w:val="32"/>
        </w:rPr>
        <w:t>Models.py – Forum</w:t>
      </w:r>
    </w:p>
    <w:p w14:paraId="1E0A8CA6" w14:textId="3E2DBDA2" w:rsidR="007127D1" w:rsidRDefault="007127D1" w:rsidP="007127D1">
      <w:r>
        <w:t>Once the new app was added under the settings.py file the first step was to add the models for the app. Three classes were created: Subject, Thread and Post.</w:t>
      </w:r>
    </w:p>
    <w:p w14:paraId="4EED70BF" w14:textId="7A8561BF" w:rsidR="007127D1" w:rsidRDefault="007127D1" w:rsidP="007127D1">
      <w:r>
        <w:t>Each model had fields added and a migration was done. As mentioned only registered users can respond to a discussion so the user field was set to the AUTH_USER_MODEL.</w:t>
      </w:r>
    </w:p>
    <w:p w14:paraId="650AFCD0" w14:textId="035EDC76" w:rsidR="007127D1" w:rsidRDefault="007127D1" w:rsidP="007127D1">
      <w:r>
        <w:t>Once the migrations were done the three models were registered on the admin.py. The staff can now add new Forum subjects.</w:t>
      </w:r>
    </w:p>
    <w:p w14:paraId="73FF5084" w14:textId="24C0DBD4" w:rsidR="007127D1" w:rsidRDefault="007127D1" w:rsidP="007127D1"/>
    <w:p w14:paraId="15BE21DE" w14:textId="546C7762" w:rsidR="007127D1" w:rsidRDefault="007127D1" w:rsidP="007127D1">
      <w:pPr>
        <w:pStyle w:val="ListParagraph"/>
        <w:numPr>
          <w:ilvl w:val="0"/>
          <w:numId w:val="45"/>
        </w:numPr>
      </w:pPr>
      <w:r>
        <w:t>Models.py – Forum</w:t>
      </w:r>
    </w:p>
    <w:p w14:paraId="261976A7" w14:textId="3C373B7B" w:rsidR="007127D1" w:rsidRDefault="007127D1" w:rsidP="007127D1">
      <w:pPr>
        <w:pStyle w:val="ListParagraph"/>
      </w:pPr>
      <w:r>
        <w:rPr>
          <w:rFonts w:ascii="Calibri" w:hAnsi="Calibri"/>
          <w:noProof/>
        </w:rPr>
        <w:lastRenderedPageBreak/>
        <w:drawing>
          <wp:inline distT="0" distB="0" distL="0" distR="0" wp14:anchorId="2FF857A2" wp14:editId="41A04300">
            <wp:extent cx="4673600" cy="3905250"/>
            <wp:effectExtent l="0" t="0" r="0" b="0"/>
            <wp:docPr id="2" name="Picture 2" descr="Machine generated alternative text:&#10;models. py &#10;2 &#10;4 &#10;6 &#10;7 &#10;8 &#10;9 &#10;10 &#10;11 &#10;12 &#10;13 &#10;14 &#10;15 &#10;16 &#10;17 &#10;18 &#10;19 &#10;20 &#10;21 &#10;22 &#10;23 &#10;24 &#10;25 &#10;26 &#10;27 &#10;28 &#10;29 &#10;30 &#10;from &#10;from &#10;from &#10;from &#10;from &#10;from &#10;coding: utf-8 -*- &#10;future &#10;import unicode literals &#10;django.db import models &#10;django. utils import timezone &#10;tinymce . models import HTMLFie1d &#10;django. conf import settings &#10;django. utils import timezone &#10;class Subject(modeLs.ModeL): &#10;. CharF ie1d(max_1ength=255) &#10;models &#10;name &#10;= HTMLFie1d() &#10;description &#10;(self) : &#10;def unicode &#10;return self. name &#10;class Thread(modeLs .1v10deL): &#10;. CharF ie1d(max_1ength=255) &#10;models &#10;name &#10;models . ForeignKey(settings .AUTH USER I•ODEI_, related_name= 'threads ) &#10;user — &#10;subject = models . ForeignKey(Subject, 'threads ) &#10;created at = models. now) &#10;class Post(modeLs.ModeL) &#10;thread = models. ForeignKey(Thread, related_name= posts ' ) &#10;comment = HTMLFie1d(b1ank=True) &#10;models . ForeignKey(settings .AUTH USER I•ODEI_, related_name= ' posts ' ) &#10;user — &#10;created at = models.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models. py &#10;2 &#10;4 &#10;6 &#10;7 &#10;8 &#10;9 &#10;10 &#10;11 &#10;12 &#10;13 &#10;14 &#10;15 &#10;16 &#10;17 &#10;18 &#10;19 &#10;20 &#10;21 &#10;22 &#10;23 &#10;24 &#10;25 &#10;26 &#10;27 &#10;28 &#10;29 &#10;30 &#10;from &#10;from &#10;from &#10;from &#10;from &#10;from &#10;coding: utf-8 -*- &#10;future &#10;import unicode literals &#10;django.db import models &#10;django. utils import timezone &#10;tinymce . models import HTMLFie1d &#10;django. conf import settings &#10;django. utils import timezone &#10;class Subject(modeLs.ModeL): &#10;. CharF ie1d(max_1ength=255) &#10;models &#10;name &#10;= HTMLFie1d() &#10;description &#10;(self) : &#10;def unicode &#10;return self. name &#10;class Thread(modeLs .1v10deL): &#10;. CharF ie1d(max_1ength=255) &#10;models &#10;name &#10;models . ForeignKey(settings .AUTH USER I•ODEI_, related_name= 'threads ) &#10;user — &#10;subject = models . ForeignKey(Subject, 'threads ) &#10;created at = models. now) &#10;class Post(modeLs.ModeL) &#10;thread = models. ForeignKey(Thread, related_name= posts ' ) &#10;comment = HTMLFie1d(b1ank=True) &#10;models . ForeignKey(settings .AUTH USER I•ODEI_, related_name= ' posts ' ) &#10;user — &#10;created at = models. now)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75097" cy="3906501"/>
                    </a:xfrm>
                    <a:prstGeom prst="rect">
                      <a:avLst/>
                    </a:prstGeom>
                    <a:noFill/>
                    <a:ln>
                      <a:noFill/>
                    </a:ln>
                  </pic:spPr>
                </pic:pic>
              </a:graphicData>
            </a:graphic>
          </wp:inline>
        </w:drawing>
      </w:r>
    </w:p>
    <w:p w14:paraId="2DF1A76A" w14:textId="162D2CC4" w:rsidR="007127D1" w:rsidRDefault="007127D1" w:rsidP="007127D1">
      <w:pPr>
        <w:pStyle w:val="ListParagraph"/>
      </w:pPr>
    </w:p>
    <w:p w14:paraId="5E1B132C" w14:textId="4D706D66" w:rsidR="007127D1" w:rsidRDefault="007127D1" w:rsidP="007127D1">
      <w:pPr>
        <w:pStyle w:val="ListParagraph"/>
        <w:numPr>
          <w:ilvl w:val="0"/>
          <w:numId w:val="45"/>
        </w:numPr>
      </w:pPr>
      <w:r>
        <w:t>Migrate the changes – Forum</w:t>
      </w:r>
    </w:p>
    <w:p w14:paraId="27282DF5" w14:textId="3E440588" w:rsidR="007127D1" w:rsidRDefault="007127D1" w:rsidP="007127D1">
      <w:pPr>
        <w:pStyle w:val="ListParagraph"/>
      </w:pPr>
      <w:r>
        <w:rPr>
          <w:rFonts w:ascii="Calibri" w:hAnsi="Calibri"/>
          <w:noProof/>
        </w:rPr>
        <w:drawing>
          <wp:inline distT="0" distB="0" distL="0" distR="0" wp14:anchorId="1AB59340" wp14:editId="65C47EDE">
            <wp:extent cx="5486400" cy="1314382"/>
            <wp:effectExtent l="0" t="0" r="0" b="635"/>
            <wp:docPr id="4" name="Picture 4" descr="Machine generated alternative text:&#10;: manage . py makemigrations &#10;igrations For ' threads' • &#10;threads \migrat ions _ in it iaI . py &#10;Create model Post &#10;Create model Subject &#10;Create model Thread &#10;Add Field thread to post &#10;Add Field user to post &#10;: manage . py migrate &#10;perations to perform: &#10;Apply all migrations: accounts. admin. auth. &#10;unning migrations: &#10;Applying threads .øøøl_initial... &#10;blog. &#10;content types. &#10;F Iatpages. &#10;sessions. &#10;sites. &#10;thr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 manage . py makemigrations &#10;igrations For ' threads' • &#10;threads \migrat ions _ in it iaI . py &#10;Create model Post &#10;Create model Subject &#10;Create model Thread &#10;Add Field thread to post &#10;Add Field user to post &#10;: manage . py migrate &#10;perations to perform: &#10;Apply all migrations: accounts. admin. auth. &#10;unning migrations: &#10;Applying threads .øøøl_initial... &#10;blog. &#10;content types. &#10;F Iatpages. &#10;sessions. &#10;sites. &#10;thread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14382"/>
                    </a:xfrm>
                    <a:prstGeom prst="rect">
                      <a:avLst/>
                    </a:prstGeom>
                    <a:noFill/>
                    <a:ln>
                      <a:noFill/>
                    </a:ln>
                  </pic:spPr>
                </pic:pic>
              </a:graphicData>
            </a:graphic>
          </wp:inline>
        </w:drawing>
      </w:r>
    </w:p>
    <w:p w14:paraId="5295080C" w14:textId="20218A78" w:rsidR="007127D1" w:rsidRDefault="007127D1" w:rsidP="007127D1">
      <w:pPr>
        <w:pStyle w:val="ListParagraph"/>
      </w:pPr>
    </w:p>
    <w:p w14:paraId="41C9EC92" w14:textId="7CBD7637" w:rsidR="007127D1" w:rsidRDefault="007718AB" w:rsidP="007718AB">
      <w:pPr>
        <w:pStyle w:val="Heading2"/>
        <w:rPr>
          <w:caps w:val="0"/>
          <w:sz w:val="32"/>
        </w:rPr>
      </w:pPr>
      <w:r>
        <w:rPr>
          <w:caps w:val="0"/>
          <w:sz w:val="32"/>
        </w:rPr>
        <w:t xml:space="preserve">HTML files and </w:t>
      </w:r>
      <w:r w:rsidR="00C376E1">
        <w:rPr>
          <w:caps w:val="0"/>
          <w:sz w:val="32"/>
        </w:rPr>
        <w:t>thread extras</w:t>
      </w:r>
    </w:p>
    <w:p w14:paraId="0B6D1957" w14:textId="428D1740" w:rsidR="00C376E1" w:rsidRDefault="00C376E1" w:rsidP="00C376E1">
      <w:r>
        <w:t xml:space="preserve">Two html files were created. </w:t>
      </w:r>
    </w:p>
    <w:p w14:paraId="39C1C1C0" w14:textId="6492135A" w:rsidR="00C376E1" w:rsidRDefault="00C376E1" w:rsidP="00C376E1">
      <w:r>
        <w:t>Carforum.html</w:t>
      </w:r>
      <w:r w:rsidR="00C051EC">
        <w:t xml:space="preserve"> (this will list all the Subjects)</w:t>
      </w:r>
    </w:p>
    <w:p w14:paraId="5CBB110B" w14:textId="5D59806E" w:rsidR="00C376E1" w:rsidRDefault="00C376E1" w:rsidP="00C376E1">
      <w:r>
        <w:t>Carthreads.html</w:t>
      </w:r>
      <w:r w:rsidR="00C051EC">
        <w:t xml:space="preserve"> (this will list a particular subject with its threads)</w:t>
      </w:r>
    </w:p>
    <w:p w14:paraId="082E789F" w14:textId="591A3CC5" w:rsidR="00C051EC" w:rsidRDefault="00C051EC" w:rsidP="00C376E1">
      <w:r>
        <w:lastRenderedPageBreak/>
        <w:t>For user to add a new thread they need to be registered i.e. logged in. The @</w:t>
      </w:r>
      <w:proofErr w:type="spellStart"/>
      <w:r>
        <w:t>login_required</w:t>
      </w:r>
      <w:proofErr w:type="spellEnd"/>
      <w:r>
        <w:t xml:space="preserve"> was therefore used on the views.py to ensure only logged in users are adding threads.  </w:t>
      </w:r>
    </w:p>
    <w:p w14:paraId="5E9A2902" w14:textId="43FFECC5" w:rsidR="00C051EC" w:rsidRDefault="00C051EC" w:rsidP="00C376E1">
      <w:r>
        <w:t xml:space="preserve">Under the apps template </w:t>
      </w:r>
      <w:proofErr w:type="gramStart"/>
      <w:r>
        <w:t>folder</w:t>
      </w:r>
      <w:proofErr w:type="gramEnd"/>
      <w:r>
        <w:t xml:space="preserve"> a new folder was created called forum which houses all the html files for the forum.</w:t>
      </w:r>
    </w:p>
    <w:p w14:paraId="4C2B2D50" w14:textId="266E4139" w:rsidR="00C051EC" w:rsidRDefault="00C051EC" w:rsidP="00C376E1">
      <w:r>
        <w:t xml:space="preserve">A new folder was created call </w:t>
      </w:r>
      <w:proofErr w:type="spellStart"/>
      <w:r>
        <w:t>threadextras</w:t>
      </w:r>
      <w:proofErr w:type="spellEnd"/>
      <w:r>
        <w:t xml:space="preserve"> which kept a new file called thread_extras.py. This file contained the filtering for all the threads, for example </w:t>
      </w:r>
      <w:proofErr w:type="spellStart"/>
      <w:r>
        <w:t>get_total_subject_posts</w:t>
      </w:r>
      <w:proofErr w:type="spellEnd"/>
    </w:p>
    <w:p w14:paraId="6EC8FA93" w14:textId="2F41D58F" w:rsidR="00C051EC" w:rsidRDefault="00C051EC" w:rsidP="00C376E1"/>
    <w:p w14:paraId="0BAAA80B" w14:textId="5F367665" w:rsidR="00C051EC" w:rsidRDefault="00C051EC" w:rsidP="00C051EC">
      <w:pPr>
        <w:pStyle w:val="ListParagraph"/>
        <w:numPr>
          <w:ilvl w:val="0"/>
          <w:numId w:val="46"/>
        </w:numPr>
      </w:pPr>
      <w:r>
        <w:t>HTML files – Forum</w:t>
      </w:r>
    </w:p>
    <w:p w14:paraId="058F5E79" w14:textId="414BF317" w:rsidR="00C051EC" w:rsidRDefault="00C051EC" w:rsidP="00C051EC">
      <w:pPr>
        <w:pStyle w:val="ListParagraph"/>
      </w:pPr>
      <w:r>
        <w:rPr>
          <w:rFonts w:ascii="Calibri" w:hAnsi="Calibri"/>
          <w:noProof/>
        </w:rPr>
        <w:drawing>
          <wp:inline distT="0" distB="0" distL="0" distR="0" wp14:anchorId="3F7DE78F" wp14:editId="02E5B48B">
            <wp:extent cx="5486400" cy="2926541"/>
            <wp:effectExtent l="0" t="0" r="0" b="7620"/>
            <wp:docPr id="5" name="Picture 5" descr="Machine generated alternative text:&#10;2 &#10;4 &#10;6 &#10;7 &#10;8 &#10;9 &#10;10 &#10;11 &#10;12 &#10;13 &#10;14 &#10;15 &#10;16 &#10;17 &#10;18 &#10;19 &#10;20 &#10;21 &#10;22 &#10;from &#10;from &#10;from &#10;from &#10;from &#10;from &#10;from &#10;from &#10;coding: utf-8 -*- &#10;future &#10;import unicode literals &#10;django. shortcuts import render, get_object_or_4Ø4 &#10;models &#10;import Subject, Thread, Post &#10;django. shortcuts import redirect &#10;django. contrib import messages, auth &#10;django. contrib. auth . decorators import login_required &#10;django. core . urlresolvers import reverse &#10;django. template . context_processors import csrf &#10;def forum(request): &#10;return render (request, &#10;' forum/ carforum. html ' , &#10;def threads (request, subject_id) &#10;subject = get_object_or 404(Subject, pk=subject_id) &#10;return render(request, &#10;forum/ carthreads. html ' , &#10;' subjects ' : &#10;{ ' subject' &#10;.all()}) &#10;Subject .objects &#10;subject}) &#10;@login_required &#10;def new_thread(request, &#10;pass &#10;subject_id)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2 &#10;4 &#10;6 &#10;7 &#10;8 &#10;9 &#10;10 &#10;11 &#10;12 &#10;13 &#10;14 &#10;15 &#10;16 &#10;17 &#10;18 &#10;19 &#10;20 &#10;21 &#10;22 &#10;from &#10;from &#10;from &#10;from &#10;from &#10;from &#10;from &#10;from &#10;coding: utf-8 -*- &#10;future &#10;import unicode literals &#10;django. shortcuts import render, get_object_or_4Ø4 &#10;models &#10;import Subject, Thread, Post &#10;django. shortcuts import redirect &#10;django. contrib import messages, auth &#10;django. contrib. auth . decorators import login_required &#10;django. core . urlresolvers import reverse &#10;django. template . context_processors import csrf &#10;def forum(request): &#10;return render (request, &#10;' forum/ carforum. html ' , &#10;def threads (request, subject_id) &#10;subject = get_object_or 404(Subject, pk=subject_id) &#10;return render(request, &#10;forum/ carthreads. html ' , &#10;' subjects ' : &#10;{ ' subject' &#10;.all()}) &#10;Subject .objects &#10;subject}) &#10;@login_required &#10;def new_thread(request, &#10;pass &#10;subject_id) :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926541"/>
                    </a:xfrm>
                    <a:prstGeom prst="rect">
                      <a:avLst/>
                    </a:prstGeom>
                    <a:noFill/>
                    <a:ln>
                      <a:noFill/>
                    </a:ln>
                  </pic:spPr>
                </pic:pic>
              </a:graphicData>
            </a:graphic>
          </wp:inline>
        </w:drawing>
      </w:r>
    </w:p>
    <w:p w14:paraId="19B994D9" w14:textId="00AB08A2" w:rsidR="00C051EC" w:rsidRDefault="00C051EC" w:rsidP="00C051EC">
      <w:pPr>
        <w:pStyle w:val="ListParagraph"/>
      </w:pPr>
    </w:p>
    <w:p w14:paraId="3C76CC4D" w14:textId="51B8E20F" w:rsidR="00C051EC" w:rsidRDefault="00C051EC" w:rsidP="00C051EC">
      <w:pPr>
        <w:pStyle w:val="ListParagraph"/>
        <w:numPr>
          <w:ilvl w:val="0"/>
          <w:numId w:val="46"/>
        </w:numPr>
      </w:pPr>
      <w:r>
        <w:t>Thread_extras.py filtering – Forum</w:t>
      </w:r>
    </w:p>
    <w:p w14:paraId="67F27572" w14:textId="69218488" w:rsidR="00C051EC" w:rsidRDefault="00C051EC" w:rsidP="00C051EC">
      <w:pPr>
        <w:pStyle w:val="ListParagraph"/>
      </w:pPr>
      <w:r>
        <w:rPr>
          <w:rFonts w:ascii="Calibri" w:hAnsi="Calibri"/>
          <w:noProof/>
        </w:rPr>
        <w:lastRenderedPageBreak/>
        <w:drawing>
          <wp:inline distT="0" distB="0" distL="0" distR="0" wp14:anchorId="5182173A" wp14:editId="3F2FE738">
            <wp:extent cx="4133850" cy="2514600"/>
            <wp:effectExtent l="0" t="0" r="0" b="0"/>
            <wp:docPr id="11" name="Picture 11" descr="Machine generated alternative text:&#10;2 &#10;4 &#10;6 &#10;7 &#10;8 &#10;9 &#10;10 &#10;11 &#10;12 &#10;import arrow &#10;from django import template &#10;from django. core . urlresolvers import reverse &#10;template. Library( ) &#10;register &#10;@register.filter &#10;def get_total_subject_posts(subject) &#10;total_posts &#10;o: &#10;for thread in subject . threads . all &#10;total_posts thread . posts &#10;. count &#10;return total_po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2 &#10;4 &#10;6 &#10;7 &#10;8 &#10;9 &#10;10 &#10;11 &#10;12 &#10;import arrow &#10;from django import template &#10;from django. core . urlresolvers import reverse &#10;template. Library( ) &#10;register &#10;@register.filter &#10;def get_total_subject_posts(subject) &#10;total_posts &#10;o: &#10;for thread in subject . threads . all &#10;total_posts thread . posts &#10;. count &#10;return total_posts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3850" cy="2514600"/>
                    </a:xfrm>
                    <a:prstGeom prst="rect">
                      <a:avLst/>
                    </a:prstGeom>
                    <a:noFill/>
                    <a:ln>
                      <a:noFill/>
                    </a:ln>
                  </pic:spPr>
                </pic:pic>
              </a:graphicData>
            </a:graphic>
          </wp:inline>
        </w:drawing>
      </w:r>
    </w:p>
    <w:p w14:paraId="56EE5AF2" w14:textId="5C93CC29" w:rsidR="00C051EC" w:rsidRDefault="00C051EC" w:rsidP="00C051EC"/>
    <w:p w14:paraId="2D0C1A10" w14:textId="2AF2A9B7" w:rsidR="00C051EC" w:rsidRPr="00830E0A" w:rsidRDefault="00830E0A" w:rsidP="00830E0A">
      <w:pPr>
        <w:pStyle w:val="Heading2"/>
        <w:rPr>
          <w:caps w:val="0"/>
          <w:sz w:val="32"/>
        </w:rPr>
      </w:pPr>
      <w:r w:rsidRPr="00830E0A">
        <w:rPr>
          <w:caps w:val="0"/>
          <w:sz w:val="32"/>
        </w:rPr>
        <w:t>Views.py file – Forum</w:t>
      </w:r>
    </w:p>
    <w:p w14:paraId="363678F6" w14:textId="4F242036" w:rsidR="00830E0A" w:rsidRDefault="00830E0A" w:rsidP="00C051EC">
      <w:r>
        <w:t>The views.py consisted of forum (directing to main forum html file), threads (thread lists), creating new threads, adding new posts</w:t>
      </w:r>
      <w:r w:rsidR="00512545">
        <w:t xml:space="preserve"> to a thread</w:t>
      </w:r>
      <w:r>
        <w:t xml:space="preserve">, editing, saving and deleting functions. </w:t>
      </w:r>
    </w:p>
    <w:p w14:paraId="35706793" w14:textId="0839072E" w:rsidR="00830E0A" w:rsidRDefault="00830E0A" w:rsidP="00C051EC">
      <w:r>
        <w:t>For all editing, saving and deleting the @</w:t>
      </w:r>
      <w:proofErr w:type="spellStart"/>
      <w:r>
        <w:t>login_required</w:t>
      </w:r>
      <w:proofErr w:type="spellEnd"/>
      <w:r>
        <w:t xml:space="preserve"> was again used so only registered users could contribute. </w:t>
      </w:r>
      <w:r w:rsidR="0024524C">
        <w:t xml:space="preserve">The {% if </w:t>
      </w:r>
      <w:proofErr w:type="spellStart"/>
      <w:r w:rsidR="0024524C">
        <w:t>user.is_authenticated</w:t>
      </w:r>
      <w:proofErr w:type="spellEnd"/>
      <w:r w:rsidR="0024524C">
        <w:t xml:space="preserve"> %} method and </w:t>
      </w:r>
      <w:r w:rsidR="0024524C" w:rsidRPr="0024524C">
        <w:t xml:space="preserve">{% if </w:t>
      </w:r>
      <w:proofErr w:type="spellStart"/>
      <w:r w:rsidR="0024524C" w:rsidRPr="0024524C">
        <w:t>post.user</w:t>
      </w:r>
      <w:proofErr w:type="spellEnd"/>
      <w:r w:rsidR="0024524C" w:rsidRPr="0024524C">
        <w:t xml:space="preserve"> == user or </w:t>
      </w:r>
      <w:proofErr w:type="spellStart"/>
      <w:r w:rsidR="0024524C" w:rsidRPr="0024524C">
        <w:t>user.is_staff</w:t>
      </w:r>
      <w:proofErr w:type="spellEnd"/>
      <w:r w:rsidR="0024524C" w:rsidRPr="0024524C">
        <w:t xml:space="preserve"> %} method were both used for authenticating on the forum app. </w:t>
      </w:r>
      <w:r>
        <w:t>The POST feature was used for the ‘new’ item functions which is the same process as the blog app.</w:t>
      </w:r>
    </w:p>
    <w:p w14:paraId="53F57C8A" w14:textId="7F325AAE" w:rsidR="00512545" w:rsidRDefault="008F40AA" w:rsidP="00C051EC">
      <w:r>
        <w:t>Two forms were designed for adding a new thread or a new post to a thread. These were then referred to in the views.py file.</w:t>
      </w:r>
    </w:p>
    <w:p w14:paraId="49CDC184" w14:textId="7585CBFA" w:rsidR="0024524C" w:rsidRDefault="0024524C" w:rsidP="00C051EC"/>
    <w:p w14:paraId="20AB3B7B" w14:textId="37FA4B4A" w:rsidR="00512545" w:rsidRDefault="00512545" w:rsidP="00512545">
      <w:pPr>
        <w:pStyle w:val="ListParagraph"/>
        <w:numPr>
          <w:ilvl w:val="0"/>
          <w:numId w:val="47"/>
        </w:numPr>
      </w:pPr>
      <w:r>
        <w:t>Views.py file new thread – Forum</w:t>
      </w:r>
    </w:p>
    <w:p w14:paraId="3F510AE3" w14:textId="37664786" w:rsidR="00512545" w:rsidRDefault="00512545" w:rsidP="00512545">
      <w:pPr>
        <w:pStyle w:val="ListParagraph"/>
      </w:pPr>
      <w:r>
        <w:rPr>
          <w:noProof/>
        </w:rPr>
        <w:lastRenderedPageBreak/>
        <w:drawing>
          <wp:inline distT="0" distB="0" distL="0" distR="0" wp14:anchorId="357123FC" wp14:editId="641C93FD">
            <wp:extent cx="5486400" cy="2926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661A409C" w14:textId="18272EAD" w:rsidR="00830E0A" w:rsidRDefault="00830E0A" w:rsidP="00C051EC"/>
    <w:p w14:paraId="32365FB1" w14:textId="260309BC" w:rsidR="00512545" w:rsidRDefault="006D672B" w:rsidP="006D672B">
      <w:pPr>
        <w:pStyle w:val="ListParagraph"/>
        <w:numPr>
          <w:ilvl w:val="0"/>
          <w:numId w:val="47"/>
        </w:numPr>
      </w:pPr>
      <w:r>
        <w:t>Forms.py – Forum</w:t>
      </w:r>
    </w:p>
    <w:p w14:paraId="53256424" w14:textId="3DE809BB" w:rsidR="006D672B" w:rsidRDefault="006D672B" w:rsidP="006D672B">
      <w:pPr>
        <w:pStyle w:val="ListParagraph"/>
      </w:pPr>
      <w:r>
        <w:rPr>
          <w:noProof/>
        </w:rPr>
        <w:drawing>
          <wp:inline distT="0" distB="0" distL="0" distR="0" wp14:anchorId="71F47D65" wp14:editId="58545E32">
            <wp:extent cx="5486400" cy="289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14:paraId="09CA297F" w14:textId="77777777" w:rsidR="006D672B" w:rsidRDefault="006D672B" w:rsidP="006D672B">
      <w:pPr>
        <w:pStyle w:val="ListParagraph"/>
      </w:pPr>
    </w:p>
    <w:p w14:paraId="3F884F60" w14:textId="77777777" w:rsidR="00512545" w:rsidRDefault="00512545" w:rsidP="00C051EC"/>
    <w:p w14:paraId="27A73863" w14:textId="552AFCCA" w:rsidR="00830E0A" w:rsidRDefault="00830E0A" w:rsidP="00C051EC"/>
    <w:p w14:paraId="6D30AE84" w14:textId="77777777" w:rsidR="00830E0A" w:rsidRDefault="00830E0A" w:rsidP="00C051EC"/>
    <w:p w14:paraId="30F83430" w14:textId="18E127D5" w:rsidR="009569F4" w:rsidRDefault="009569F4" w:rsidP="009569F4">
      <w:pPr>
        <w:pStyle w:val="Heading2"/>
        <w:rPr>
          <w:caps w:val="0"/>
          <w:sz w:val="32"/>
        </w:rPr>
      </w:pPr>
      <w:r>
        <w:rPr>
          <w:caps w:val="0"/>
          <w:sz w:val="32"/>
        </w:rPr>
        <w:lastRenderedPageBreak/>
        <w:t>New poll app and design</w:t>
      </w:r>
    </w:p>
    <w:p w14:paraId="2B978449" w14:textId="0A0D2151" w:rsidR="009569F4" w:rsidRPr="009569F4" w:rsidRDefault="009569F4" w:rsidP="009569F4">
      <w:r>
        <w:t>A new poll app was also created to be used in conjunction with the forum/thread app.</w:t>
      </w:r>
    </w:p>
    <w:p w14:paraId="2850A3A0" w14:textId="40D3107F" w:rsidR="00C051EC" w:rsidRDefault="00526B59" w:rsidP="00C376E1">
      <w:r>
        <w:t xml:space="preserve">Once a user adds a new thread they can include a poll to obtain voting on certain subject from users. Via the thread_extras.py file the calculations on how many users voted and </w:t>
      </w:r>
      <w:proofErr w:type="gramStart"/>
      <w:r>
        <w:t>it’s</w:t>
      </w:r>
      <w:proofErr w:type="gramEnd"/>
      <w:r>
        <w:t xml:space="preserve"> percentage. Font Awesome and </w:t>
      </w:r>
      <w:proofErr w:type="spellStart"/>
      <w:r>
        <w:t>Tinymce</w:t>
      </w:r>
      <w:proofErr w:type="spellEnd"/>
      <w:r>
        <w:t xml:space="preserve"> made the look of the voting and threads </w:t>
      </w:r>
      <w:r w:rsidR="00C12019">
        <w:t>even better.</w:t>
      </w:r>
    </w:p>
    <w:p w14:paraId="1D582221" w14:textId="7006AB7D" w:rsidR="00D57DAA" w:rsidRDefault="00D57DAA" w:rsidP="00C376E1">
      <w:r>
        <w:t>The Auto Express JavaScript addition was added for fun for car enthusiasts.</w:t>
      </w:r>
    </w:p>
    <w:p w14:paraId="7A87B2DF" w14:textId="57276790" w:rsidR="00C376E1" w:rsidRDefault="0049345B" w:rsidP="0049345B">
      <w:pPr>
        <w:pStyle w:val="ListParagraph"/>
        <w:numPr>
          <w:ilvl w:val="0"/>
          <w:numId w:val="48"/>
        </w:numPr>
      </w:pPr>
      <w:r>
        <w:t>Models.py file – Polls</w:t>
      </w:r>
    </w:p>
    <w:p w14:paraId="1C22C90C" w14:textId="6A6D0FEC" w:rsidR="0049345B" w:rsidRDefault="0049345B" w:rsidP="0049345B">
      <w:pPr>
        <w:pStyle w:val="ListParagraph"/>
      </w:pPr>
      <w:r>
        <w:rPr>
          <w:rFonts w:ascii="Calibri" w:hAnsi="Calibri"/>
          <w:noProof/>
        </w:rPr>
        <w:drawing>
          <wp:inline distT="0" distB="0" distL="0" distR="0" wp14:anchorId="0A50507D" wp14:editId="2FD71C7F">
            <wp:extent cx="5486400" cy="4620552"/>
            <wp:effectExtent l="0" t="0" r="0" b="8890"/>
            <wp:docPr id="40" name="Picture 40" descr="Machine generated alternative text:&#10;2 &#10;4 &#10;6 &#10;7 &#10;8 &#10;9 &#10;10 &#10;11 &#10;12 &#10;13 &#10;14 &#10;15 &#10;16 &#10;17 &#10;18 &#10;19 &#10;20 &#10;21 &#10;22 &#10;23 &#10;24 &#10;25 &#10;26 &#10;27 &#10;28 &#10;29 &#10;30 &#10;from &#10;from &#10;from &#10;from &#10;coding: utf-8 -*- &#10;future &#10;import unicode literals &#10;django.db import models &#10;django. conf import settings &#10;threads . models import Thread &#10;class Poll(modeLs.ModeL)• &#10;models . TextF ield( ) &#10;question - &#10;thread = models. OneToOneFie1d(Thread, &#10;(self) : &#10;def unicode &#10;return seLf.question &#10;class PollSubject(modeLs.ModeL): &#10;null=True) &#10;name &#10;poll &#10;def &#10;. CharF ength=255) &#10;models &#10;models . ForeignKey (Poll, related_name= subjects ) &#10;(self) : &#10;unicode &#10;return seLf. name &#10;class Vote(modeLs.ModeL)• &#10;poll = models . ForeignKey(P011, related_name=&quot;votes &quot;) &#10;subject = models . ForeignKey(P011Subject, related_name=&quot;votes&quot;) &#10;models . ForeignKey(settings .AUTH USER I•ODEI_, related_name= 'vot &#10;us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2 &#10;4 &#10;6 &#10;7 &#10;8 &#10;9 &#10;10 &#10;11 &#10;12 &#10;13 &#10;14 &#10;15 &#10;16 &#10;17 &#10;18 &#10;19 &#10;20 &#10;21 &#10;22 &#10;23 &#10;24 &#10;25 &#10;26 &#10;27 &#10;28 &#10;29 &#10;30 &#10;from &#10;from &#10;from &#10;from &#10;coding: utf-8 -*- &#10;future &#10;import unicode literals &#10;django.db import models &#10;django. conf import settings &#10;threads . models import Thread &#10;class Poll(modeLs.ModeL)• &#10;models . TextF ield( ) &#10;question - &#10;thread = models. OneToOneFie1d(Thread, &#10;(self) : &#10;def unicode &#10;return seLf.question &#10;class PollSubject(modeLs.ModeL): &#10;null=True) &#10;name &#10;poll &#10;def &#10;. CharF ength=255) &#10;models &#10;models . ForeignKey (Poll, related_name= subjects ) &#10;(self) : &#10;unicode &#10;return seLf. name &#10;class Vote(modeLs.ModeL)• &#10;poll = models . ForeignKey(P011, related_name=&quot;votes &quot;) &#10;subject = models . ForeignKey(P011Subject, related_name=&quot;votes&quot;) &#10;models . ForeignKey(settings .AUTH USER I•ODEI_, related_name= 'vot &#10;user —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4620552"/>
                    </a:xfrm>
                    <a:prstGeom prst="rect">
                      <a:avLst/>
                    </a:prstGeom>
                    <a:noFill/>
                    <a:ln>
                      <a:noFill/>
                    </a:ln>
                  </pic:spPr>
                </pic:pic>
              </a:graphicData>
            </a:graphic>
          </wp:inline>
        </w:drawing>
      </w:r>
    </w:p>
    <w:p w14:paraId="7508BE20" w14:textId="3D2D92C7" w:rsidR="0049345B" w:rsidRDefault="0049345B" w:rsidP="0049345B">
      <w:pPr>
        <w:pStyle w:val="ListParagraph"/>
      </w:pPr>
    </w:p>
    <w:p w14:paraId="1864C3C6" w14:textId="78B947C6" w:rsidR="0049345B" w:rsidRDefault="0049345B" w:rsidP="0049345B">
      <w:pPr>
        <w:pStyle w:val="ListParagraph"/>
        <w:numPr>
          <w:ilvl w:val="0"/>
          <w:numId w:val="48"/>
        </w:numPr>
      </w:pPr>
      <w:r>
        <w:t>Forms.py view – Forum (vote feature added)</w:t>
      </w:r>
    </w:p>
    <w:p w14:paraId="59D7CEAA" w14:textId="186EFB30" w:rsidR="0049345B" w:rsidRPr="00C376E1" w:rsidRDefault="0049345B" w:rsidP="0049345B">
      <w:pPr>
        <w:pStyle w:val="ListParagraph"/>
      </w:pPr>
      <w:r>
        <w:rPr>
          <w:rFonts w:ascii="Calibri" w:hAnsi="Calibri"/>
          <w:noProof/>
        </w:rPr>
        <w:lastRenderedPageBreak/>
        <w:drawing>
          <wp:inline distT="0" distB="0" distL="0" distR="0" wp14:anchorId="13EF2330" wp14:editId="66D8214C">
            <wp:extent cx="5486400" cy="3017520"/>
            <wp:effectExtent l="0" t="0" r="0" b="0"/>
            <wp:docPr id="69" name="Picture 69" descr="Machine generated alternative text:&#10;2 &#10;4 &#10;6 &#10;7 &#10;8 &#10;9 &#10;10 &#10;11 &#10;12 &#10;13 &#10;14 &#10;15 &#10;16 &#10;17 &#10;from django import forms &#10;from . models import Thread, Post &#10;class ThreadForm(forms. modeLForm) &#10;name = forms . CharFie1d(1abe1=&quot;Thread name&quot;) &#10;required &#10;class Meta: &#10;model &#10;fields &#10;. a poll?&quot; &#10;forms &#10;Thread &#10;[ ' name &#10;class PostForm(forms .ModeLForm &#10;class Meta: &#10;model &#10;fields &#10;Post &#10;[ ' commen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2 &#10;4 &#10;6 &#10;7 &#10;8 &#10;9 &#10;10 &#10;11 &#10;12 &#10;13 &#10;14 &#10;15 &#10;16 &#10;17 &#10;from django import forms &#10;from . models import Thread, Post &#10;class ThreadForm(forms. modeLForm) &#10;name = forms . CharFie1d(1abe1=&quot;Thread name&quot;) &#10;required &#10;class Meta: &#10;model &#10;fields &#10;. a poll?&quot; &#10;forms &#10;Thread &#10;[ ' name &#10;class PostForm(forms .ModeLForm &#10;class Meta: &#10;model &#10;fields &#10;Post &#10;[ ' comment ' ]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68E6928" w14:textId="006522B0" w:rsidR="00380636" w:rsidRDefault="00380636" w:rsidP="00380636">
      <w:pPr>
        <w:suppressAutoHyphens w:val="0"/>
        <w:autoSpaceDN/>
        <w:spacing w:before="0" w:after="0" w:line="240" w:lineRule="auto"/>
        <w:textAlignment w:val="auto"/>
      </w:pPr>
    </w:p>
    <w:p w14:paraId="325C3103" w14:textId="77777777" w:rsidR="0049345B" w:rsidRDefault="0049345B" w:rsidP="0049345B">
      <w:pPr>
        <w:suppressAutoHyphens w:val="0"/>
        <w:autoSpaceDN/>
        <w:spacing w:before="0" w:after="0" w:line="240" w:lineRule="auto"/>
        <w:textAlignment w:val="auto"/>
      </w:pPr>
    </w:p>
    <w:p w14:paraId="24D50F97" w14:textId="15D120FA" w:rsidR="0049345B" w:rsidRPr="00113B3E" w:rsidRDefault="0049345B" w:rsidP="0049345B">
      <w:pPr>
        <w:suppressAutoHyphens w:val="0"/>
        <w:autoSpaceDN/>
        <w:spacing w:before="0" w:after="0" w:line="240" w:lineRule="auto"/>
        <w:textAlignment w:val="auto"/>
      </w:pPr>
      <w:r w:rsidRPr="00113B3E">
        <w:t>To hide the voting buttons once someone votes update the thread_extras.py file. This ensures they can't vote again.</w:t>
      </w:r>
    </w:p>
    <w:p w14:paraId="12EAC4FB" w14:textId="53938076" w:rsidR="0049345B" w:rsidRDefault="0049345B" w:rsidP="0049345B">
      <w:pPr>
        <w:suppressAutoHyphens w:val="0"/>
        <w:autoSpaceDN/>
        <w:spacing w:before="0" w:after="0" w:line="240" w:lineRule="auto"/>
        <w:textAlignment w:val="auto"/>
      </w:pPr>
    </w:p>
    <w:p w14:paraId="4CC04D63" w14:textId="77777777" w:rsidR="00113B3E" w:rsidRPr="00113B3E" w:rsidRDefault="0049345B" w:rsidP="00EC1112">
      <w:pPr>
        <w:pStyle w:val="ListParagraph"/>
        <w:numPr>
          <w:ilvl w:val="0"/>
          <w:numId w:val="48"/>
        </w:numPr>
        <w:suppressAutoHyphens w:val="0"/>
        <w:autoSpaceDN/>
        <w:spacing w:before="0" w:after="0" w:line="240" w:lineRule="auto"/>
        <w:textAlignment w:val="auto"/>
      </w:pPr>
      <w:r>
        <w:t>Thread_extras.py – Voting</w:t>
      </w:r>
    </w:p>
    <w:p w14:paraId="4281F08C" w14:textId="77777777" w:rsidR="00113B3E" w:rsidRPr="00113B3E" w:rsidRDefault="00113B3E" w:rsidP="00113B3E">
      <w:pPr>
        <w:suppressAutoHyphens w:val="0"/>
        <w:autoSpaceDN/>
        <w:spacing w:before="0" w:after="0" w:line="240" w:lineRule="auto"/>
        <w:ind w:left="360"/>
        <w:textAlignment w:val="auto"/>
        <w:rPr>
          <w:sz w:val="32"/>
        </w:rPr>
      </w:pPr>
    </w:p>
    <w:p w14:paraId="0D91AE08" w14:textId="0865BFF6" w:rsidR="0049345B" w:rsidRPr="00113B3E" w:rsidRDefault="0049345B" w:rsidP="00113B3E">
      <w:pPr>
        <w:pStyle w:val="ListParagraph"/>
        <w:suppressAutoHyphens w:val="0"/>
        <w:autoSpaceDN/>
        <w:spacing w:before="0" w:after="0" w:line="240" w:lineRule="auto"/>
        <w:textAlignment w:val="auto"/>
        <w:rPr>
          <w:sz w:val="32"/>
        </w:rPr>
      </w:pPr>
      <w:r>
        <w:rPr>
          <w:rFonts w:ascii="Calibri" w:hAnsi="Calibri"/>
          <w:noProof/>
        </w:rPr>
        <w:drawing>
          <wp:inline distT="0" distB="0" distL="0" distR="0" wp14:anchorId="3FAEF6C4" wp14:editId="3F69D8FB">
            <wp:extent cx="5486400" cy="2067339"/>
            <wp:effectExtent l="0" t="0" r="0" b="9525"/>
            <wp:docPr id="70" name="Picture 70" descr="Machine generated alternative text:&#10;@register.simple_tag &#10;def user_vote_button(thread, subject, user): &#10;vote = thread . poll id) . first() &#10;if not vote: &#10;if user. is _ authenticated(): &#10;link &#10;(div class=&quot;c01-md-3 btn-vote&quot;&gt; &#10;&lt;a href=&quot;%s&quot; class=&quot;btn btn-default btn-sm&quot;&gt; &#10;Add my vote! &#10;&lt;/div&gt;&quot;&quot;&quot; % reverse(' cast vote' &#10;link &#10;return &#10;return &#10;' thread_id ' &#10;thread. id, &#10;' subject_id ' &#10;: subject . 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register.simple_tag &#10;def user_vote_button(thread, subject, user): &#10;vote = thread . poll id) . first() &#10;if not vote: &#10;if user. is _ authenticated(): &#10;link &#10;(div class=&quot;c01-md-3 btn-vote&quot;&gt; &#10;&lt;a href=&quot;%s&quot; class=&quot;btn btn-default btn-sm&quot;&gt; &#10;Add my vote! &#10;&lt;/div&gt;&quot;&quot;&quot; % reverse(' cast vote' &#10;link &#10;return &#10;return &#10;' thread_id ' &#10;thread. id, &#10;' subject_id ' &#10;: subject . id})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067339"/>
                    </a:xfrm>
                    <a:prstGeom prst="rect">
                      <a:avLst/>
                    </a:prstGeom>
                    <a:noFill/>
                    <a:ln>
                      <a:noFill/>
                    </a:ln>
                  </pic:spPr>
                </pic:pic>
              </a:graphicData>
            </a:graphic>
          </wp:inline>
        </w:drawing>
      </w:r>
    </w:p>
    <w:p w14:paraId="3044AB53" w14:textId="34596B19" w:rsidR="00113B3E" w:rsidRDefault="00113B3E" w:rsidP="00113B3E">
      <w:pPr>
        <w:suppressAutoHyphens w:val="0"/>
        <w:autoSpaceDN/>
        <w:spacing w:before="0" w:after="0" w:line="240" w:lineRule="auto"/>
        <w:textAlignment w:val="auto"/>
        <w:rPr>
          <w:sz w:val="32"/>
        </w:rPr>
      </w:pPr>
    </w:p>
    <w:p w14:paraId="656E7C91" w14:textId="2C367095" w:rsidR="00113B3E" w:rsidRDefault="00113B3E" w:rsidP="00113B3E">
      <w:pPr>
        <w:suppressAutoHyphens w:val="0"/>
        <w:autoSpaceDN/>
        <w:spacing w:before="0" w:after="0" w:line="240" w:lineRule="auto"/>
        <w:textAlignment w:val="auto"/>
      </w:pPr>
      <w:r w:rsidRPr="00113B3E">
        <w:t xml:space="preserve">The use of </w:t>
      </w:r>
      <w:proofErr w:type="spellStart"/>
      <w:r w:rsidRPr="00113B3E">
        <w:t>Tinymce</w:t>
      </w:r>
      <w:proofErr w:type="spellEnd"/>
      <w:r w:rsidRPr="00113B3E">
        <w:t xml:space="preserve"> was use for the voting fields</w:t>
      </w:r>
    </w:p>
    <w:p w14:paraId="3F89E10A" w14:textId="278B1F77" w:rsidR="00113B3E" w:rsidRDefault="00113B3E" w:rsidP="00113B3E">
      <w:pPr>
        <w:suppressAutoHyphens w:val="0"/>
        <w:autoSpaceDN/>
        <w:spacing w:before="0" w:after="0" w:line="240" w:lineRule="auto"/>
        <w:textAlignment w:val="auto"/>
      </w:pPr>
    </w:p>
    <w:p w14:paraId="1F42E21D" w14:textId="013F10DB" w:rsidR="00113B3E" w:rsidRDefault="00113B3E" w:rsidP="00113B3E">
      <w:pPr>
        <w:pStyle w:val="ListParagraph"/>
        <w:numPr>
          <w:ilvl w:val="0"/>
          <w:numId w:val="48"/>
        </w:numPr>
        <w:suppressAutoHyphens w:val="0"/>
        <w:autoSpaceDN/>
        <w:spacing w:before="0" w:after="0" w:line="240" w:lineRule="auto"/>
        <w:textAlignment w:val="auto"/>
      </w:pPr>
      <w:r>
        <w:t xml:space="preserve">Poll feature </w:t>
      </w:r>
    </w:p>
    <w:p w14:paraId="6B765615" w14:textId="042B83D6" w:rsidR="00113B3E" w:rsidRDefault="00113B3E" w:rsidP="00113B3E">
      <w:pPr>
        <w:pStyle w:val="ListParagraph"/>
        <w:suppressAutoHyphens w:val="0"/>
        <w:autoSpaceDN/>
        <w:spacing w:before="0" w:after="0" w:line="240" w:lineRule="auto"/>
        <w:textAlignment w:val="auto"/>
      </w:pPr>
      <w:r>
        <w:rPr>
          <w:rFonts w:ascii="Calibri" w:hAnsi="Calibri"/>
          <w:noProof/>
        </w:rPr>
        <w:lastRenderedPageBreak/>
        <w:drawing>
          <wp:inline distT="0" distB="0" distL="0" distR="0" wp14:anchorId="61E7000A" wp14:editId="5824505A">
            <wp:extent cx="3838575" cy="3758733"/>
            <wp:effectExtent l="19050" t="19050" r="9525" b="13335"/>
            <wp:docPr id="72" name="Picture 72" descr="Machine generated alternative text:&#10;poll &#10;DVLA Reminders &#10;Here's how the votes are so far: &#10;DVLA Reminder &#10;Add my vote! &#10;Phone App Reminder &#10;Add my vote! &#10;Post Reminder &#10;Add my vote! &#10;New post &#10;chrisk 21@yahoo.co.uk contact these guys for reminders &#10;3 POSTS &#10;Help with reminders &#10;Contact the Driver and Vehicle Standards 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poll &#10;DVLA Reminders &#10;Here's how the votes are so far: &#10;DVLA Reminder &#10;Add my vote! &#10;Phone App Reminder &#10;Add my vote! &#10;Post Reminder &#10;Add my vote! &#10;New post &#10;chrisk 21@yahoo.co.uk contact these guys for reminders &#10;3 POSTS &#10;Help with reminders &#10;Contact the Driver and Vehicle Standards Age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39799" cy="3759931"/>
                    </a:xfrm>
                    <a:prstGeom prst="rect">
                      <a:avLst/>
                    </a:prstGeom>
                    <a:noFill/>
                    <a:ln>
                      <a:solidFill>
                        <a:schemeClr val="accent1"/>
                      </a:solidFill>
                    </a:ln>
                  </pic:spPr>
                </pic:pic>
              </a:graphicData>
            </a:graphic>
          </wp:inline>
        </w:drawing>
      </w:r>
    </w:p>
    <w:p w14:paraId="146D54E1" w14:textId="2724AE42" w:rsidR="00113B3E" w:rsidRDefault="00113B3E" w:rsidP="00113B3E">
      <w:pPr>
        <w:pStyle w:val="ListParagraph"/>
        <w:suppressAutoHyphens w:val="0"/>
        <w:autoSpaceDN/>
        <w:spacing w:before="0" w:after="0" w:line="240" w:lineRule="auto"/>
        <w:textAlignment w:val="auto"/>
      </w:pPr>
    </w:p>
    <w:p w14:paraId="453DD804" w14:textId="77777777" w:rsidR="00113B3E" w:rsidRPr="00113B3E" w:rsidRDefault="00113B3E" w:rsidP="00113B3E">
      <w:pPr>
        <w:pStyle w:val="ListParagraph"/>
        <w:suppressAutoHyphens w:val="0"/>
        <w:autoSpaceDN/>
        <w:spacing w:before="0" w:after="0" w:line="240" w:lineRule="auto"/>
        <w:textAlignment w:val="auto"/>
      </w:pPr>
    </w:p>
    <w:p w14:paraId="07545F92" w14:textId="55CE6B79" w:rsidR="0049345B" w:rsidRPr="00113B3E" w:rsidRDefault="00113B3E" w:rsidP="00C54199">
      <w:pPr>
        <w:pStyle w:val="Heading2"/>
        <w:rPr>
          <w:rFonts w:eastAsia="Constantia"/>
          <w:caps w:val="0"/>
          <w:color w:val="595959"/>
          <w:sz w:val="22"/>
        </w:rPr>
      </w:pPr>
      <w:proofErr w:type="spellStart"/>
      <w:r w:rsidRPr="00113B3E">
        <w:rPr>
          <w:rFonts w:eastAsia="Constantia"/>
          <w:caps w:val="0"/>
          <w:color w:val="595959"/>
          <w:sz w:val="22"/>
        </w:rPr>
        <w:t>Glyphicons</w:t>
      </w:r>
      <w:proofErr w:type="spellEnd"/>
      <w:r w:rsidRPr="00113B3E">
        <w:rPr>
          <w:rFonts w:eastAsia="Constantia"/>
          <w:caps w:val="0"/>
          <w:color w:val="595959"/>
          <w:sz w:val="22"/>
        </w:rPr>
        <w:t xml:space="preserve"> was used to design a spinning pencil to make the Website a bit more eye-grabbing.</w:t>
      </w:r>
    </w:p>
    <w:p w14:paraId="6AFDF219" w14:textId="18EE38EF" w:rsidR="00113B3E" w:rsidRDefault="00113B3E" w:rsidP="00113B3E">
      <w:pPr>
        <w:pStyle w:val="ListParagraph"/>
        <w:numPr>
          <w:ilvl w:val="0"/>
          <w:numId w:val="48"/>
        </w:numPr>
      </w:pPr>
      <w:proofErr w:type="spellStart"/>
      <w:r>
        <w:t>Gl</w:t>
      </w:r>
      <w:r w:rsidR="007237CB">
        <w:t>yphicon</w:t>
      </w:r>
      <w:proofErr w:type="spellEnd"/>
      <w:r w:rsidR="007237CB">
        <w:t xml:space="preserve"> pencil </w:t>
      </w:r>
      <w:proofErr w:type="spellStart"/>
      <w:r w:rsidR="007237CB">
        <w:t>css</w:t>
      </w:r>
      <w:proofErr w:type="spellEnd"/>
      <w:r w:rsidR="007237CB">
        <w:t xml:space="preserve"> – forum </w:t>
      </w:r>
    </w:p>
    <w:p w14:paraId="7D3B52F7" w14:textId="74278C8E" w:rsidR="00113B3E" w:rsidRDefault="00113B3E" w:rsidP="00113B3E">
      <w:pPr>
        <w:pStyle w:val="ListParagraph"/>
      </w:pPr>
      <w:r>
        <w:rPr>
          <w:noProof/>
        </w:rPr>
        <w:drawing>
          <wp:inline distT="0" distB="0" distL="0" distR="0" wp14:anchorId="02A28AB0" wp14:editId="425A18AA">
            <wp:extent cx="4324350" cy="27717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4350" cy="2771775"/>
                    </a:xfrm>
                    <a:prstGeom prst="rect">
                      <a:avLst/>
                    </a:prstGeom>
                    <a:noFill/>
                    <a:ln>
                      <a:noFill/>
                    </a:ln>
                  </pic:spPr>
                </pic:pic>
              </a:graphicData>
            </a:graphic>
          </wp:inline>
        </w:drawing>
      </w:r>
    </w:p>
    <w:p w14:paraId="2C48194D" w14:textId="0229B434" w:rsidR="007237CB" w:rsidRDefault="007237CB" w:rsidP="007237CB">
      <w:pPr>
        <w:pStyle w:val="ListParagraph"/>
        <w:numPr>
          <w:ilvl w:val="0"/>
          <w:numId w:val="48"/>
        </w:numPr>
      </w:pPr>
      <w:proofErr w:type="spellStart"/>
      <w:r>
        <w:lastRenderedPageBreak/>
        <w:t>Glyphicon</w:t>
      </w:r>
      <w:proofErr w:type="spellEnd"/>
      <w:r>
        <w:t xml:space="preserve"> pencil html – forum</w:t>
      </w:r>
    </w:p>
    <w:p w14:paraId="2FEDACBD" w14:textId="7F3676C6" w:rsidR="007237CB" w:rsidRDefault="007237CB" w:rsidP="007237CB">
      <w:pPr>
        <w:pStyle w:val="ListParagraph"/>
      </w:pPr>
      <w:r>
        <w:rPr>
          <w:noProof/>
        </w:rPr>
        <w:drawing>
          <wp:inline distT="0" distB="0" distL="0" distR="0" wp14:anchorId="3BA99C66" wp14:editId="0019F772">
            <wp:extent cx="3752850" cy="173355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2850" cy="1733550"/>
                    </a:xfrm>
                    <a:prstGeom prst="rect">
                      <a:avLst/>
                    </a:prstGeom>
                    <a:noFill/>
                    <a:ln>
                      <a:solidFill>
                        <a:schemeClr val="accent1"/>
                      </a:solidFill>
                    </a:ln>
                  </pic:spPr>
                </pic:pic>
              </a:graphicData>
            </a:graphic>
          </wp:inline>
        </w:drawing>
      </w:r>
    </w:p>
    <w:p w14:paraId="328DC302" w14:textId="77B8D063" w:rsidR="007237CB" w:rsidRDefault="007237CB" w:rsidP="007237CB"/>
    <w:p w14:paraId="081F52EA" w14:textId="7AFBC7F3" w:rsidR="007237CB" w:rsidRDefault="00DD2F9B" w:rsidP="007237CB">
      <w:r>
        <w:t>The mechanics.css file was saved under the static folder. The JavaScript for the Auto Express feature was also saved under the static folder.</w:t>
      </w:r>
    </w:p>
    <w:p w14:paraId="2832A7D8" w14:textId="3A5DD8F8" w:rsidR="00DD2F9B" w:rsidRDefault="00DD2F9B" w:rsidP="007237CB"/>
    <w:p w14:paraId="3D597138" w14:textId="77016907" w:rsidR="00DD2F9B" w:rsidRDefault="00DD2F9B" w:rsidP="00DD2F9B">
      <w:pPr>
        <w:pStyle w:val="ListParagraph"/>
        <w:numPr>
          <w:ilvl w:val="0"/>
          <w:numId w:val="48"/>
        </w:numPr>
      </w:pPr>
      <w:r>
        <w:t xml:space="preserve">myScript.js – forum </w:t>
      </w:r>
    </w:p>
    <w:p w14:paraId="0C273BDD" w14:textId="11AF8457" w:rsidR="00DD2F9B" w:rsidRDefault="00DD2F9B" w:rsidP="00DD2F9B">
      <w:pPr>
        <w:pStyle w:val="ListParagraph"/>
      </w:pPr>
      <w:r>
        <w:rPr>
          <w:noProof/>
        </w:rPr>
        <w:drawing>
          <wp:inline distT="0" distB="0" distL="0" distR="0" wp14:anchorId="2CD458B0" wp14:editId="3BC58C2D">
            <wp:extent cx="5476875" cy="24098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2409825"/>
                    </a:xfrm>
                    <a:prstGeom prst="rect">
                      <a:avLst/>
                    </a:prstGeom>
                    <a:noFill/>
                    <a:ln>
                      <a:noFill/>
                    </a:ln>
                  </pic:spPr>
                </pic:pic>
              </a:graphicData>
            </a:graphic>
          </wp:inline>
        </w:drawing>
      </w:r>
    </w:p>
    <w:p w14:paraId="1408DCBA" w14:textId="209D13CA" w:rsidR="00DD2F9B" w:rsidRDefault="00DD2F9B" w:rsidP="00DD2F9B">
      <w:pPr>
        <w:pStyle w:val="ListParagraph"/>
        <w:numPr>
          <w:ilvl w:val="0"/>
          <w:numId w:val="48"/>
        </w:numPr>
      </w:pPr>
      <w:r>
        <w:t>Auto Express JavaScript feature</w:t>
      </w:r>
    </w:p>
    <w:p w14:paraId="450CE27C" w14:textId="77CF7EAB" w:rsidR="00DD2F9B" w:rsidRPr="00113B3E" w:rsidRDefault="00DD2F9B" w:rsidP="00DD2F9B">
      <w:pPr>
        <w:pStyle w:val="ListParagraph"/>
      </w:pPr>
      <w:r>
        <w:rPr>
          <w:noProof/>
        </w:rPr>
        <w:lastRenderedPageBreak/>
        <w:drawing>
          <wp:inline distT="0" distB="0" distL="0" distR="0" wp14:anchorId="565266C7" wp14:editId="76EB5A3E">
            <wp:extent cx="5476875" cy="2419350"/>
            <wp:effectExtent l="19050" t="19050" r="2857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2419350"/>
                    </a:xfrm>
                    <a:prstGeom prst="rect">
                      <a:avLst/>
                    </a:prstGeom>
                    <a:noFill/>
                    <a:ln>
                      <a:solidFill>
                        <a:schemeClr val="accent1"/>
                      </a:solidFill>
                    </a:ln>
                  </pic:spPr>
                </pic:pic>
              </a:graphicData>
            </a:graphic>
          </wp:inline>
        </w:drawing>
      </w:r>
    </w:p>
    <w:p w14:paraId="02BF8F03" w14:textId="77777777" w:rsidR="0049345B" w:rsidRDefault="0049345B" w:rsidP="00C54199">
      <w:pPr>
        <w:pStyle w:val="Heading2"/>
        <w:rPr>
          <w:caps w:val="0"/>
          <w:sz w:val="32"/>
        </w:rPr>
      </w:pPr>
    </w:p>
    <w:p w14:paraId="01D5F96F" w14:textId="29AEB676" w:rsidR="00EA7076" w:rsidRDefault="00EA7076" w:rsidP="00EA7076">
      <w:pPr>
        <w:pStyle w:val="Heading2"/>
      </w:pPr>
      <w:r>
        <w:t>motorholics</w:t>
      </w:r>
      <w:r w:rsidR="00FB7FA9">
        <w:t xml:space="preserve"> project</w:t>
      </w:r>
      <w:r>
        <w:t xml:space="preserve"> testing</w:t>
      </w:r>
    </w:p>
    <w:p w14:paraId="488A759E" w14:textId="77777777" w:rsidR="0049345B" w:rsidRDefault="0049345B" w:rsidP="00C54199">
      <w:pPr>
        <w:pStyle w:val="Heading2"/>
        <w:rPr>
          <w:caps w:val="0"/>
          <w:sz w:val="32"/>
        </w:rPr>
      </w:pPr>
    </w:p>
    <w:p w14:paraId="00158442" w14:textId="6786FB56" w:rsidR="0029545B" w:rsidRDefault="0029545B" w:rsidP="0029545B"/>
    <w:p w14:paraId="40650110" w14:textId="77DC6805" w:rsidR="0029545B" w:rsidRDefault="00AE7242" w:rsidP="0029545B">
      <w:r>
        <w:t>The below table summari</w:t>
      </w:r>
      <w:r w:rsidR="00E949FD">
        <w:t>zes</w:t>
      </w:r>
      <w:r>
        <w:t xml:space="preserve"> the testing results whilst </w:t>
      </w:r>
      <w:r w:rsidR="00421A1C">
        <w:t>working on the Django</w:t>
      </w:r>
      <w:r>
        <w:t xml:space="preserve"> project.</w:t>
      </w:r>
    </w:p>
    <w:tbl>
      <w:tblPr>
        <w:tblStyle w:val="TableGrid"/>
        <w:tblW w:w="10632" w:type="dxa"/>
        <w:tblInd w:w="-998" w:type="dxa"/>
        <w:tblLook w:val="04A0" w:firstRow="1" w:lastRow="0" w:firstColumn="1" w:lastColumn="0" w:noHBand="0" w:noVBand="1"/>
      </w:tblPr>
      <w:tblGrid>
        <w:gridCol w:w="10632"/>
      </w:tblGrid>
      <w:tr w:rsidR="00EB226A" w14:paraId="00226C8B" w14:textId="77777777" w:rsidTr="00C26B0C">
        <w:tc>
          <w:tcPr>
            <w:tcW w:w="10632" w:type="dxa"/>
            <w:shd w:val="clear" w:color="auto" w:fill="44546A" w:themeFill="text2"/>
          </w:tcPr>
          <w:p w14:paraId="26F78127" w14:textId="014479D3" w:rsidR="00EB226A" w:rsidRPr="00A5056D" w:rsidRDefault="00CB295D" w:rsidP="00A5056D">
            <w:pPr>
              <w:rPr>
                <w:color w:val="FFFFFF" w:themeColor="background1"/>
                <w:highlight w:val="darkBlue"/>
              </w:rPr>
            </w:pPr>
            <w:r>
              <w:rPr>
                <w:color w:val="FFFFFF" w:themeColor="background1"/>
                <w:highlight w:val="darkBlue"/>
              </w:rPr>
              <w:t>JavaScript – Auto Express feature</w:t>
            </w:r>
          </w:p>
        </w:tc>
      </w:tr>
      <w:tr w:rsidR="0029545B" w14:paraId="7848007B" w14:textId="77777777" w:rsidTr="006A323D">
        <w:tc>
          <w:tcPr>
            <w:tcW w:w="10632" w:type="dxa"/>
          </w:tcPr>
          <w:p w14:paraId="521EB388" w14:textId="44C1FAE0" w:rsidR="0029545B" w:rsidRDefault="00CB295D" w:rsidP="0029545B">
            <w:pPr>
              <w:pStyle w:val="ListParagraph"/>
            </w:pPr>
            <w:r>
              <w:t>Tested in Code Pen</w:t>
            </w:r>
          </w:p>
          <w:p w14:paraId="60C242AF" w14:textId="37B1C176" w:rsidR="00CB295D" w:rsidRDefault="00CB295D" w:rsidP="0029545B">
            <w:pPr>
              <w:pStyle w:val="ListParagraph"/>
            </w:pPr>
            <w:r>
              <w:rPr>
                <w:noProof/>
              </w:rPr>
              <w:drawing>
                <wp:inline distT="0" distB="0" distL="0" distR="0" wp14:anchorId="0CBB7B4F" wp14:editId="0F763342">
                  <wp:extent cx="5486400" cy="221805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218055"/>
                          </a:xfrm>
                          <a:prstGeom prst="rect">
                            <a:avLst/>
                          </a:prstGeom>
                          <a:noFill/>
                          <a:ln>
                            <a:noFill/>
                          </a:ln>
                        </pic:spPr>
                      </pic:pic>
                    </a:graphicData>
                  </a:graphic>
                </wp:inline>
              </w:drawing>
            </w:r>
          </w:p>
          <w:p w14:paraId="3957A149" w14:textId="36A28770" w:rsidR="00CB295D" w:rsidRDefault="00CB295D" w:rsidP="0029545B">
            <w:pPr>
              <w:pStyle w:val="ListParagraph"/>
            </w:pPr>
          </w:p>
          <w:p w14:paraId="1432B1E0" w14:textId="654DC1FC" w:rsidR="00CB295D" w:rsidRDefault="00CB295D" w:rsidP="0029545B">
            <w:pPr>
              <w:pStyle w:val="ListParagraph"/>
            </w:pPr>
            <w:r>
              <w:rPr>
                <w:noProof/>
              </w:rPr>
              <w:lastRenderedPageBreak/>
              <w:drawing>
                <wp:inline distT="0" distB="0" distL="0" distR="0" wp14:anchorId="7317DA01" wp14:editId="7513430F">
                  <wp:extent cx="5486400" cy="1844040"/>
                  <wp:effectExtent l="0" t="0" r="0" b="381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844040"/>
                          </a:xfrm>
                          <a:prstGeom prst="rect">
                            <a:avLst/>
                          </a:prstGeom>
                          <a:noFill/>
                          <a:ln>
                            <a:noFill/>
                          </a:ln>
                        </pic:spPr>
                      </pic:pic>
                    </a:graphicData>
                  </a:graphic>
                </wp:inline>
              </w:drawing>
            </w:r>
          </w:p>
          <w:p w14:paraId="32295FAB" w14:textId="55B7342F" w:rsidR="006A323D" w:rsidRDefault="006A323D" w:rsidP="0029545B">
            <w:pPr>
              <w:pStyle w:val="ListParagraph"/>
            </w:pPr>
          </w:p>
        </w:tc>
      </w:tr>
      <w:tr w:rsidR="00A5056D" w:rsidRPr="00A5056D" w14:paraId="3322D52D" w14:textId="77777777" w:rsidTr="00A5056D">
        <w:tc>
          <w:tcPr>
            <w:tcW w:w="10632" w:type="dxa"/>
            <w:shd w:val="clear" w:color="auto" w:fill="44546A" w:themeFill="text2"/>
          </w:tcPr>
          <w:p w14:paraId="1E3D5CEE" w14:textId="18130FD0" w:rsidR="00A5056D" w:rsidRPr="00A5056D" w:rsidRDefault="00CB295D" w:rsidP="006A323D">
            <w:pPr>
              <w:rPr>
                <w:color w:val="FFFFFF" w:themeColor="background1"/>
              </w:rPr>
            </w:pPr>
            <w:r>
              <w:rPr>
                <w:color w:val="FFFFFF" w:themeColor="background1"/>
              </w:rPr>
              <w:lastRenderedPageBreak/>
              <w:t>Python tests – Home app</w:t>
            </w:r>
          </w:p>
        </w:tc>
      </w:tr>
      <w:tr w:rsidR="00FB3E10" w14:paraId="6F318F8F" w14:textId="77777777" w:rsidTr="006A323D">
        <w:tc>
          <w:tcPr>
            <w:tcW w:w="10632" w:type="dxa"/>
          </w:tcPr>
          <w:p w14:paraId="6876D3DE" w14:textId="77777777" w:rsidR="00CB295D" w:rsidRDefault="00CB295D" w:rsidP="00CB295D">
            <w:pPr>
              <w:rPr>
                <w:sz w:val="28"/>
                <w:szCs w:val="28"/>
              </w:rPr>
            </w:pPr>
            <w:r>
              <w:rPr>
                <w:sz w:val="28"/>
                <w:szCs w:val="28"/>
              </w:rPr>
              <w:t>test URL</w:t>
            </w:r>
          </w:p>
          <w:p w14:paraId="0EC62695" w14:textId="77777777" w:rsidR="00FB3E10" w:rsidRDefault="00FB3E10" w:rsidP="006A323D"/>
          <w:p w14:paraId="61D5B5D3" w14:textId="4EED52B0" w:rsidR="00FB3E10" w:rsidRDefault="00CB295D" w:rsidP="006A323D">
            <w:r>
              <w:rPr>
                <w:noProof/>
              </w:rPr>
              <w:drawing>
                <wp:inline distT="0" distB="0" distL="0" distR="0" wp14:anchorId="0189FBB0" wp14:editId="258948EF">
                  <wp:extent cx="4895850" cy="2200275"/>
                  <wp:effectExtent l="0" t="0" r="0" b="9525"/>
                  <wp:docPr id="26" name="Picture 26"/>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5850" cy="2200275"/>
                          </a:xfrm>
                          <a:prstGeom prst="rect">
                            <a:avLst/>
                          </a:prstGeom>
                          <a:noFill/>
                          <a:ln>
                            <a:noFill/>
                          </a:ln>
                        </pic:spPr>
                      </pic:pic>
                    </a:graphicData>
                  </a:graphic>
                </wp:inline>
              </w:drawing>
            </w:r>
          </w:p>
          <w:p w14:paraId="34C1160A" w14:textId="77777777" w:rsidR="00FB3E10" w:rsidRDefault="00FB3E10" w:rsidP="006A323D"/>
          <w:p w14:paraId="58630F4C" w14:textId="77777777" w:rsidR="00A5056D" w:rsidRDefault="00A5056D" w:rsidP="006A323D"/>
          <w:p w14:paraId="7369A349" w14:textId="5B6C80F1" w:rsidR="00A5056D" w:rsidRDefault="00CB295D" w:rsidP="006A323D">
            <w:r>
              <w:rPr>
                <w:noProof/>
              </w:rPr>
              <w:drawing>
                <wp:inline distT="0" distB="0" distL="0" distR="0" wp14:anchorId="6C9B8FE4" wp14:editId="26EBFEB6">
                  <wp:extent cx="4848225" cy="1552575"/>
                  <wp:effectExtent l="0" t="0" r="9525" b="9525"/>
                  <wp:docPr id="120" name="Picture 120"/>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8225" cy="1552575"/>
                          </a:xfrm>
                          <a:prstGeom prst="rect">
                            <a:avLst/>
                          </a:prstGeom>
                          <a:noFill/>
                          <a:ln>
                            <a:noFill/>
                          </a:ln>
                        </pic:spPr>
                      </pic:pic>
                    </a:graphicData>
                  </a:graphic>
                </wp:inline>
              </w:drawing>
            </w:r>
          </w:p>
          <w:p w14:paraId="1276F4EE" w14:textId="2866ECB1" w:rsidR="00FB3E10" w:rsidRDefault="00FB3E10" w:rsidP="006A323D"/>
          <w:p w14:paraId="3906614F" w14:textId="77777777" w:rsidR="00FB3E10" w:rsidRPr="00A5056D" w:rsidRDefault="00FB3E10" w:rsidP="006A323D"/>
          <w:p w14:paraId="46E7F37E" w14:textId="0183A6FE" w:rsidR="00AE4013" w:rsidRDefault="00AE4013" w:rsidP="006A323D"/>
          <w:p w14:paraId="32AA1619" w14:textId="421E7CEC" w:rsidR="00CB295D" w:rsidRDefault="00CB295D" w:rsidP="006A323D"/>
          <w:p w14:paraId="26AB45C9" w14:textId="77777777" w:rsidR="00CB295D" w:rsidRDefault="00CB295D" w:rsidP="006A323D"/>
          <w:p w14:paraId="050EC5AA" w14:textId="22C1AC07" w:rsidR="00CB295D" w:rsidRDefault="00CB295D" w:rsidP="006A323D"/>
          <w:p w14:paraId="02D6E187" w14:textId="77777777" w:rsidR="00CB295D" w:rsidRDefault="00CB295D" w:rsidP="00CB295D"/>
          <w:p w14:paraId="08969D5C" w14:textId="0B8C9986" w:rsidR="00CB295D" w:rsidRPr="00CB295D" w:rsidRDefault="00CB295D" w:rsidP="00CB295D">
            <w:pPr>
              <w:rPr>
                <w:rFonts w:ascii="Arial" w:hAnsi="Arial" w:cs="Arial"/>
                <w:color w:val="313B3D"/>
                <w:shd w:val="clear" w:color="auto" w:fill="FFFFFF"/>
              </w:rPr>
            </w:pPr>
            <w:r>
              <w:rPr>
                <w:rFonts w:ascii="Arial" w:hAnsi="Arial" w:cs="Arial"/>
                <w:color w:val="313B3D"/>
                <w:shd w:val="clear" w:color="auto" w:fill="FFFFFF"/>
              </w:rPr>
              <w:lastRenderedPageBreak/>
              <w:t xml:space="preserve">Used </w:t>
            </w:r>
            <w:proofErr w:type="spellStart"/>
            <w:proofErr w:type="gramStart"/>
            <w:r w:rsidRPr="00CB295D">
              <w:rPr>
                <w:rFonts w:ascii="Arial" w:hAnsi="Arial" w:cs="Arial"/>
                <w:color w:val="313B3D"/>
                <w:shd w:val="clear" w:color="auto" w:fill="FFFFFF"/>
              </w:rPr>
              <w:t>assertTemplateUsed</w:t>
            </w:r>
            <w:proofErr w:type="spellEnd"/>
            <w:r w:rsidRPr="00CB295D">
              <w:rPr>
                <w:rFonts w:ascii="Arial" w:hAnsi="Arial" w:cs="Arial"/>
                <w:color w:val="313B3D"/>
                <w:shd w:val="clear" w:color="auto" w:fill="FFFFFF"/>
              </w:rPr>
              <w:t>(</w:t>
            </w:r>
            <w:proofErr w:type="gramEnd"/>
            <w:r w:rsidRPr="00CB295D">
              <w:rPr>
                <w:rFonts w:ascii="Arial" w:hAnsi="Arial" w:cs="Arial"/>
                <w:color w:val="313B3D"/>
                <w:shd w:val="clear" w:color="auto" w:fill="FFFFFF"/>
              </w:rPr>
              <w:t>) to check template is the one that’s actually being used</w:t>
            </w:r>
          </w:p>
          <w:p w14:paraId="151F9770" w14:textId="77777777" w:rsidR="00CB295D" w:rsidRPr="00CB295D" w:rsidRDefault="00CB295D" w:rsidP="00CB295D">
            <w:pPr>
              <w:rPr>
                <w:rFonts w:ascii="Arial" w:hAnsi="Arial" w:cs="Arial"/>
                <w:color w:val="313B3D"/>
                <w:shd w:val="clear" w:color="auto" w:fill="FFFFFF"/>
              </w:rPr>
            </w:pPr>
          </w:p>
          <w:p w14:paraId="780152F4" w14:textId="77777777" w:rsidR="00CB295D" w:rsidRDefault="00CB295D" w:rsidP="00CB295D">
            <w:pPr>
              <w:rPr>
                <w:rFonts w:ascii="Arial" w:hAnsi="Arial" w:cs="Arial"/>
                <w:color w:val="313B3D"/>
                <w:shd w:val="clear" w:color="auto" w:fill="FFFFFF"/>
              </w:rPr>
            </w:pPr>
            <w:proofErr w:type="spellStart"/>
            <w:r w:rsidRPr="00CB295D">
              <w:rPr>
                <w:rFonts w:ascii="Arial" w:hAnsi="Arial" w:cs="Arial"/>
                <w:color w:val="313B3D"/>
                <w:shd w:val="clear" w:color="auto" w:fill="FFFFFF"/>
              </w:rPr>
              <w:t>render_to_</w:t>
            </w:r>
            <w:proofErr w:type="gramStart"/>
            <w:r w:rsidRPr="00CB295D">
              <w:rPr>
                <w:rFonts w:ascii="Arial" w:hAnsi="Arial" w:cs="Arial"/>
                <w:color w:val="313B3D"/>
                <w:shd w:val="clear" w:color="auto" w:fill="FFFFFF"/>
              </w:rPr>
              <w:t>response</w:t>
            </w:r>
            <w:proofErr w:type="spellEnd"/>
            <w:r>
              <w:rPr>
                <w:rFonts w:ascii="Arial" w:hAnsi="Arial" w:cs="Arial"/>
                <w:color w:val="313B3D"/>
                <w:shd w:val="clear" w:color="auto" w:fill="FFFFFF"/>
              </w:rPr>
              <w:t>  to</w:t>
            </w:r>
            <w:proofErr w:type="gramEnd"/>
            <w:r>
              <w:rPr>
                <w:rFonts w:ascii="Arial" w:hAnsi="Arial" w:cs="Arial"/>
                <w:color w:val="313B3D"/>
                <w:shd w:val="clear" w:color="auto" w:fill="FFFFFF"/>
              </w:rPr>
              <w:t xml:space="preserve"> check output from URL and ensure nothing else is affecting it</w:t>
            </w:r>
          </w:p>
          <w:p w14:paraId="7AF154E4" w14:textId="77777777" w:rsidR="00CB295D" w:rsidRDefault="00CB295D" w:rsidP="006A323D"/>
          <w:p w14:paraId="23D9A926" w14:textId="3184C083" w:rsidR="00FB3E10" w:rsidRDefault="00CB295D" w:rsidP="006A323D">
            <w:r>
              <w:rPr>
                <w:noProof/>
              </w:rPr>
              <w:drawing>
                <wp:inline distT="0" distB="0" distL="0" distR="0" wp14:anchorId="1331F599" wp14:editId="7EA79744">
                  <wp:extent cx="5486400" cy="2656205"/>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656205"/>
                          </a:xfrm>
                          <a:prstGeom prst="rect">
                            <a:avLst/>
                          </a:prstGeom>
                          <a:noFill/>
                          <a:ln>
                            <a:noFill/>
                          </a:ln>
                        </pic:spPr>
                      </pic:pic>
                    </a:graphicData>
                  </a:graphic>
                </wp:inline>
              </w:drawing>
            </w:r>
          </w:p>
          <w:p w14:paraId="4CDA3476" w14:textId="45CF31E4" w:rsidR="00CB295D" w:rsidRDefault="00CB295D" w:rsidP="006A323D"/>
          <w:p w14:paraId="38B9D830" w14:textId="13B5E9BF" w:rsidR="00CB295D" w:rsidRDefault="00CB295D" w:rsidP="006A323D">
            <w:r>
              <w:rPr>
                <w:noProof/>
              </w:rPr>
              <w:drawing>
                <wp:inline distT="0" distB="0" distL="0" distR="0" wp14:anchorId="44D50161" wp14:editId="3AA2BA89">
                  <wp:extent cx="4638675" cy="1504950"/>
                  <wp:effectExtent l="0" t="0" r="9525" b="0"/>
                  <wp:docPr id="122" name="Picture 122"/>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p w14:paraId="5F7D9106" w14:textId="200F825D" w:rsidR="00FB3E10" w:rsidRDefault="00FB3E10" w:rsidP="006A323D"/>
        </w:tc>
      </w:tr>
      <w:tr w:rsidR="00E33F46" w:rsidRPr="00E33F46" w14:paraId="77E18A32" w14:textId="77777777" w:rsidTr="00E33F46">
        <w:tc>
          <w:tcPr>
            <w:tcW w:w="10632" w:type="dxa"/>
            <w:shd w:val="clear" w:color="auto" w:fill="44546A" w:themeFill="text2"/>
          </w:tcPr>
          <w:p w14:paraId="1A603518" w14:textId="48FF8CB1" w:rsidR="0039392C" w:rsidRPr="00E33F46" w:rsidRDefault="006F1196" w:rsidP="006A323D">
            <w:pPr>
              <w:rPr>
                <w:color w:val="FFFFFF" w:themeColor="background1"/>
              </w:rPr>
            </w:pPr>
            <w:r>
              <w:rPr>
                <w:color w:val="FFFFFF" w:themeColor="background1"/>
              </w:rPr>
              <w:lastRenderedPageBreak/>
              <w:t>Python tests – Threads (forum) app</w:t>
            </w:r>
          </w:p>
        </w:tc>
      </w:tr>
      <w:tr w:rsidR="0029545B" w14:paraId="349338F6" w14:textId="77777777" w:rsidTr="006A323D">
        <w:tc>
          <w:tcPr>
            <w:tcW w:w="10632" w:type="dxa"/>
          </w:tcPr>
          <w:p w14:paraId="3863DCBF" w14:textId="77777777" w:rsidR="006F1196" w:rsidRDefault="006F1196" w:rsidP="006F1196">
            <w:r>
              <w:t>Testing the threads real data but to test subjects and alike we need to run database tests (so tests are based on data)</w:t>
            </w:r>
          </w:p>
          <w:p w14:paraId="1AB97320" w14:textId="3D8FFAF9" w:rsidR="006A323D" w:rsidRDefault="006F1196" w:rsidP="006A323D">
            <w:r>
              <w:rPr>
                <w:noProof/>
              </w:rPr>
              <w:lastRenderedPageBreak/>
              <w:drawing>
                <wp:inline distT="0" distB="0" distL="0" distR="0" wp14:anchorId="579BEEF5" wp14:editId="142B184E">
                  <wp:extent cx="5486400" cy="2793365"/>
                  <wp:effectExtent l="0" t="0" r="0" b="698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793365"/>
                          </a:xfrm>
                          <a:prstGeom prst="rect">
                            <a:avLst/>
                          </a:prstGeom>
                          <a:noFill/>
                          <a:ln>
                            <a:noFill/>
                          </a:ln>
                        </pic:spPr>
                      </pic:pic>
                    </a:graphicData>
                  </a:graphic>
                </wp:inline>
              </w:drawing>
            </w:r>
          </w:p>
          <w:p w14:paraId="5720717C" w14:textId="77777777" w:rsidR="006A323D" w:rsidRDefault="006A323D" w:rsidP="006A323D"/>
          <w:p w14:paraId="3A219046" w14:textId="77777777" w:rsidR="00FF79AD" w:rsidRDefault="00FF79AD" w:rsidP="006A323D"/>
          <w:p w14:paraId="7D4754F5" w14:textId="7699D204" w:rsidR="006A323D" w:rsidRDefault="006A323D" w:rsidP="006F1196"/>
        </w:tc>
      </w:tr>
      <w:tr w:rsidR="00FF79AD" w:rsidRPr="00FF79AD" w14:paraId="1C0026E8" w14:textId="77777777" w:rsidTr="00FF79AD">
        <w:tc>
          <w:tcPr>
            <w:tcW w:w="10632" w:type="dxa"/>
            <w:shd w:val="clear" w:color="auto" w:fill="44546A" w:themeFill="text2"/>
          </w:tcPr>
          <w:p w14:paraId="20C761D0" w14:textId="513A7749" w:rsidR="00FF79AD" w:rsidRPr="00FF79AD" w:rsidRDefault="006F1196" w:rsidP="006A323D">
            <w:pPr>
              <w:rPr>
                <w:color w:val="FFFFFF" w:themeColor="background1"/>
              </w:rPr>
            </w:pPr>
            <w:r>
              <w:rPr>
                <w:color w:val="FFFFFF" w:themeColor="background1"/>
              </w:rPr>
              <w:lastRenderedPageBreak/>
              <w:t>Database testing</w:t>
            </w:r>
          </w:p>
        </w:tc>
      </w:tr>
      <w:tr w:rsidR="0029545B" w14:paraId="1971A1A4" w14:textId="77777777" w:rsidTr="006A323D">
        <w:tc>
          <w:tcPr>
            <w:tcW w:w="10632" w:type="dxa"/>
          </w:tcPr>
          <w:p w14:paraId="26E7D93F" w14:textId="77777777" w:rsidR="0029545B" w:rsidRDefault="0029545B" w:rsidP="0029545B"/>
          <w:p w14:paraId="72D3B4AB" w14:textId="77777777" w:rsidR="008571F1" w:rsidRDefault="008571F1" w:rsidP="008571F1">
            <w:r>
              <w:t>First create fixtures folder in app</w:t>
            </w:r>
          </w:p>
          <w:p w14:paraId="3EC6E8C0" w14:textId="77777777" w:rsidR="008571F1" w:rsidRDefault="008571F1" w:rsidP="008571F1">
            <w:r>
              <w:t>Then run command per below to run a dump of data from the test database</w:t>
            </w:r>
          </w:p>
          <w:p w14:paraId="58E0F57F" w14:textId="2311D01C" w:rsidR="006A323D" w:rsidRDefault="008571F1" w:rsidP="008571F1">
            <w:r>
              <w:t xml:space="preserve"> </w:t>
            </w:r>
            <w:r>
              <w:rPr>
                <w:noProof/>
              </w:rPr>
              <w:drawing>
                <wp:inline distT="0" distB="0" distL="0" distR="0" wp14:anchorId="55BF4103" wp14:editId="252E0295">
                  <wp:extent cx="5486400" cy="2921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92100"/>
                          </a:xfrm>
                          <a:prstGeom prst="rect">
                            <a:avLst/>
                          </a:prstGeom>
                          <a:noFill/>
                          <a:ln>
                            <a:noFill/>
                          </a:ln>
                        </pic:spPr>
                      </pic:pic>
                    </a:graphicData>
                  </a:graphic>
                </wp:inline>
              </w:drawing>
            </w:r>
          </w:p>
          <w:p w14:paraId="7D699424" w14:textId="2B4E9A3E" w:rsidR="008571F1" w:rsidRDefault="008571F1" w:rsidP="008571F1"/>
          <w:p w14:paraId="798E674A" w14:textId="77777777" w:rsidR="008571F1" w:rsidRDefault="008571F1" w:rsidP="008571F1">
            <w:r>
              <w:t>This produces the Json format file output:</w:t>
            </w:r>
          </w:p>
          <w:p w14:paraId="017FF64C" w14:textId="523DE55A" w:rsidR="008571F1" w:rsidRDefault="008571F1" w:rsidP="008571F1">
            <w:r>
              <w:rPr>
                <w:noProof/>
              </w:rPr>
              <w:lastRenderedPageBreak/>
              <w:drawing>
                <wp:inline distT="0" distB="0" distL="0" distR="0" wp14:anchorId="2FA1C95F" wp14:editId="6CB715CE">
                  <wp:extent cx="5486400" cy="409892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098925"/>
                          </a:xfrm>
                          <a:prstGeom prst="rect">
                            <a:avLst/>
                          </a:prstGeom>
                          <a:noFill/>
                          <a:ln>
                            <a:noFill/>
                          </a:ln>
                        </pic:spPr>
                      </pic:pic>
                    </a:graphicData>
                  </a:graphic>
                </wp:inline>
              </w:drawing>
            </w:r>
          </w:p>
          <w:p w14:paraId="2B9497DF" w14:textId="29B95ADC" w:rsidR="008571F1" w:rsidRDefault="008571F1" w:rsidP="008571F1"/>
          <w:p w14:paraId="508B9F02" w14:textId="77777777" w:rsidR="008571F1" w:rsidRDefault="008571F1" w:rsidP="008571F1">
            <w:r>
              <w:t>To make it work also need to collect my user data from accounts app</w:t>
            </w:r>
          </w:p>
          <w:p w14:paraId="175FE812" w14:textId="77777777" w:rsidR="008571F1" w:rsidRDefault="008571F1" w:rsidP="008571F1"/>
          <w:p w14:paraId="5556B3EF" w14:textId="42C3DD31" w:rsidR="008571F1" w:rsidRDefault="008571F1" w:rsidP="008571F1">
            <w:r>
              <w:rPr>
                <w:noProof/>
              </w:rPr>
              <w:drawing>
                <wp:inline distT="0" distB="0" distL="0" distR="0" wp14:anchorId="17E8943D" wp14:editId="3C707EF9">
                  <wp:extent cx="5734050" cy="333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inline>
              </w:drawing>
            </w:r>
          </w:p>
          <w:p w14:paraId="7A41B6E8" w14:textId="77777777" w:rsidR="008571F1" w:rsidRDefault="008571F1" w:rsidP="008571F1"/>
          <w:p w14:paraId="4612CF60" w14:textId="77777777" w:rsidR="008571F1" w:rsidRDefault="008571F1" w:rsidP="008571F1">
            <w:r>
              <w:t>Output of user data</w:t>
            </w:r>
          </w:p>
          <w:p w14:paraId="46DF6E55" w14:textId="4732AF4A" w:rsidR="008571F1" w:rsidRDefault="008571F1" w:rsidP="008571F1">
            <w:r>
              <w:rPr>
                <w:noProof/>
              </w:rPr>
              <w:lastRenderedPageBreak/>
              <w:drawing>
                <wp:inline distT="0" distB="0" distL="0" distR="0" wp14:anchorId="389C78B0" wp14:editId="65CEC6FC">
                  <wp:extent cx="5162550" cy="524446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2550" cy="5244465"/>
                          </a:xfrm>
                          <a:prstGeom prst="rect">
                            <a:avLst/>
                          </a:prstGeom>
                          <a:noFill/>
                          <a:ln>
                            <a:noFill/>
                          </a:ln>
                        </pic:spPr>
                      </pic:pic>
                    </a:graphicData>
                  </a:graphic>
                </wp:inline>
              </w:drawing>
            </w:r>
          </w:p>
          <w:p w14:paraId="7E7B7E06" w14:textId="25972B9F" w:rsidR="008571F1" w:rsidRDefault="008571F1" w:rsidP="008571F1"/>
          <w:p w14:paraId="3FEC2537" w14:textId="77777777" w:rsidR="008571F1" w:rsidRDefault="008571F1" w:rsidP="008571F1">
            <w:r>
              <w:t>Updated threads test</w:t>
            </w:r>
          </w:p>
          <w:p w14:paraId="33714688" w14:textId="5053CE55" w:rsidR="008571F1" w:rsidRDefault="008571F1" w:rsidP="008571F1">
            <w:r>
              <w:rPr>
                <w:noProof/>
              </w:rPr>
              <w:drawing>
                <wp:inline distT="0" distB="0" distL="0" distR="0" wp14:anchorId="15B382DC" wp14:editId="22AFF416">
                  <wp:extent cx="5486400" cy="242824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428240"/>
                          </a:xfrm>
                          <a:prstGeom prst="rect">
                            <a:avLst/>
                          </a:prstGeom>
                          <a:noFill/>
                          <a:ln>
                            <a:noFill/>
                          </a:ln>
                        </pic:spPr>
                      </pic:pic>
                    </a:graphicData>
                  </a:graphic>
                </wp:inline>
              </w:drawing>
            </w:r>
          </w:p>
          <w:p w14:paraId="3A1F854C" w14:textId="6269F8F8" w:rsidR="008571F1" w:rsidRDefault="008571F1" w:rsidP="008571F1"/>
          <w:p w14:paraId="16812C1F" w14:textId="2480F7C6" w:rsidR="008571F1" w:rsidRDefault="008571F1" w:rsidP="008571F1">
            <w:r>
              <w:rPr>
                <w:noProof/>
              </w:rPr>
              <w:drawing>
                <wp:inline distT="0" distB="0" distL="0" distR="0" wp14:anchorId="02AE24F9" wp14:editId="6DCD2737">
                  <wp:extent cx="4543425" cy="1438275"/>
                  <wp:effectExtent l="0" t="0" r="9525" b="9525"/>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3425" cy="1438275"/>
                          </a:xfrm>
                          <a:prstGeom prst="rect">
                            <a:avLst/>
                          </a:prstGeom>
                          <a:noFill/>
                          <a:ln>
                            <a:noFill/>
                          </a:ln>
                        </pic:spPr>
                      </pic:pic>
                    </a:graphicData>
                  </a:graphic>
                </wp:inline>
              </w:drawing>
            </w:r>
          </w:p>
          <w:p w14:paraId="0EFCF5E2" w14:textId="60CAA0B6" w:rsidR="006A323D" w:rsidRDefault="006A323D" w:rsidP="0029545B"/>
        </w:tc>
      </w:tr>
      <w:tr w:rsidR="00CA50E4" w:rsidRPr="00CA50E4" w14:paraId="35810E60" w14:textId="77777777" w:rsidTr="00CA50E4">
        <w:tc>
          <w:tcPr>
            <w:tcW w:w="10632" w:type="dxa"/>
            <w:shd w:val="clear" w:color="auto" w:fill="44546A" w:themeFill="text2"/>
          </w:tcPr>
          <w:p w14:paraId="77FCBA39" w14:textId="76501717" w:rsidR="00CA50E4" w:rsidRPr="00CA50E4" w:rsidRDefault="0032000A" w:rsidP="0032000A">
            <w:pPr>
              <w:rPr>
                <w:color w:val="FFFFFF" w:themeColor="background1"/>
              </w:rPr>
            </w:pPr>
            <w:r>
              <w:rPr>
                <w:color w:val="FFFFFF" w:themeColor="background1"/>
              </w:rPr>
              <w:lastRenderedPageBreak/>
              <w:t>Testing via one object class</w:t>
            </w:r>
          </w:p>
        </w:tc>
      </w:tr>
      <w:tr w:rsidR="0029545B" w14:paraId="48CF9EC5" w14:textId="77777777" w:rsidTr="006A323D">
        <w:tc>
          <w:tcPr>
            <w:tcW w:w="10632" w:type="dxa"/>
          </w:tcPr>
          <w:p w14:paraId="3C28DD60" w14:textId="77777777" w:rsidR="00CA50E4" w:rsidRDefault="00CA50E4" w:rsidP="00CA50E4">
            <w:pPr>
              <w:pStyle w:val="ListParagraph"/>
              <w:rPr>
                <w:b/>
              </w:rPr>
            </w:pPr>
          </w:p>
          <w:p w14:paraId="2A26481E" w14:textId="77777777" w:rsidR="0032000A" w:rsidRDefault="0032000A" w:rsidP="0032000A">
            <w:pPr>
              <w:rPr>
                <w:sz w:val="28"/>
                <w:szCs w:val="28"/>
              </w:rPr>
            </w:pPr>
            <w:r>
              <w:rPr>
                <w:sz w:val="28"/>
                <w:szCs w:val="28"/>
              </w:rPr>
              <w:t>Updated home app tests using one test class for all:</w:t>
            </w:r>
          </w:p>
          <w:p w14:paraId="21FA8E6D" w14:textId="7992C5E9" w:rsidR="0029545B" w:rsidRDefault="0029545B" w:rsidP="0029545B"/>
          <w:p w14:paraId="2AF6EDEE" w14:textId="4EAC6745" w:rsidR="00CA50E4" w:rsidRDefault="0032000A" w:rsidP="0029545B">
            <w:r>
              <w:rPr>
                <w:noProof/>
              </w:rPr>
              <w:drawing>
                <wp:inline distT="0" distB="0" distL="0" distR="0" wp14:anchorId="25850BE7" wp14:editId="7C265111">
                  <wp:extent cx="5486400" cy="4064635"/>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p>
          <w:p w14:paraId="47029084" w14:textId="2DEFE850" w:rsidR="0032000A" w:rsidRDefault="0032000A" w:rsidP="0029545B"/>
          <w:p w14:paraId="67B00F04" w14:textId="19B4125F" w:rsidR="0032000A" w:rsidRDefault="0032000A" w:rsidP="0029545B">
            <w:r>
              <w:t>Error –</w:t>
            </w:r>
          </w:p>
          <w:p w14:paraId="1F9E3EC2" w14:textId="2C3179C4" w:rsidR="0032000A" w:rsidRDefault="0032000A" w:rsidP="0029545B"/>
          <w:p w14:paraId="011910F9" w14:textId="56C75436" w:rsidR="0032000A" w:rsidRDefault="0032000A" w:rsidP="0029545B">
            <w:r>
              <w:rPr>
                <w:noProof/>
              </w:rPr>
              <w:lastRenderedPageBreak/>
              <w:drawing>
                <wp:inline distT="0" distB="0" distL="0" distR="0" wp14:anchorId="5A0A976C" wp14:editId="635FE891">
                  <wp:extent cx="5486400" cy="1767840"/>
                  <wp:effectExtent l="0" t="0" r="0" b="381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1767840"/>
                          </a:xfrm>
                          <a:prstGeom prst="rect">
                            <a:avLst/>
                          </a:prstGeom>
                          <a:noFill/>
                          <a:ln>
                            <a:noFill/>
                          </a:ln>
                        </pic:spPr>
                      </pic:pic>
                    </a:graphicData>
                  </a:graphic>
                </wp:inline>
              </w:drawing>
            </w:r>
          </w:p>
          <w:p w14:paraId="37F68139" w14:textId="6B905B26" w:rsidR="0032000A" w:rsidRDefault="0032000A" w:rsidP="0029545B"/>
          <w:p w14:paraId="5F4A7B53" w14:textId="77777777" w:rsidR="0032000A" w:rsidRDefault="0032000A" w:rsidP="0032000A">
            <w:r>
              <w:t>Added the below that were missing on imports</w:t>
            </w:r>
          </w:p>
          <w:p w14:paraId="476A11CB" w14:textId="77777777" w:rsidR="0032000A" w:rsidRDefault="0032000A" w:rsidP="0032000A">
            <w:r>
              <w:t xml:space="preserve">from </w:t>
            </w:r>
            <w:proofErr w:type="spellStart"/>
            <w:proofErr w:type="gramStart"/>
            <w:r>
              <w:t>django.core</w:t>
            </w:r>
            <w:proofErr w:type="gramEnd"/>
            <w:r>
              <w:t>.urlresolvers</w:t>
            </w:r>
            <w:proofErr w:type="spellEnd"/>
            <w:r>
              <w:t xml:space="preserve"> import resolve</w:t>
            </w:r>
          </w:p>
          <w:p w14:paraId="4B396F23" w14:textId="77777777" w:rsidR="0032000A" w:rsidRDefault="0032000A" w:rsidP="0032000A">
            <w:r>
              <w:t xml:space="preserve">from </w:t>
            </w:r>
            <w:proofErr w:type="spellStart"/>
            <w:proofErr w:type="gramStart"/>
            <w:r>
              <w:t>home.views</w:t>
            </w:r>
            <w:proofErr w:type="spellEnd"/>
            <w:proofErr w:type="gramEnd"/>
            <w:r>
              <w:t xml:space="preserve"> import </w:t>
            </w:r>
            <w:proofErr w:type="spellStart"/>
            <w:r>
              <w:t>get_index</w:t>
            </w:r>
            <w:proofErr w:type="spellEnd"/>
          </w:p>
          <w:p w14:paraId="1C05A6A2" w14:textId="11BD3F48" w:rsidR="0032000A" w:rsidRDefault="0032000A" w:rsidP="0029545B"/>
          <w:p w14:paraId="24316222" w14:textId="158E75F1" w:rsidR="0032000A" w:rsidRDefault="0032000A" w:rsidP="0029545B"/>
          <w:p w14:paraId="154F4BE3" w14:textId="684AE5FC" w:rsidR="0032000A" w:rsidRDefault="0032000A" w:rsidP="0029545B">
            <w:r>
              <w:rPr>
                <w:noProof/>
              </w:rPr>
              <w:drawing>
                <wp:inline distT="0" distB="0" distL="0" distR="0" wp14:anchorId="78352E43" wp14:editId="2B3CAD4A">
                  <wp:extent cx="4846320" cy="173736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p>
          <w:p w14:paraId="1C65D7C1" w14:textId="47E4CBA5" w:rsidR="0032000A" w:rsidRDefault="0032000A" w:rsidP="0029545B"/>
          <w:p w14:paraId="2F6565F7" w14:textId="2F4C5C7F" w:rsidR="0032000A" w:rsidRDefault="0032000A" w:rsidP="0029545B">
            <w:r>
              <w:t xml:space="preserve">Corrected – </w:t>
            </w:r>
          </w:p>
          <w:p w14:paraId="65750EAA" w14:textId="00D818D0" w:rsidR="0032000A" w:rsidRDefault="0032000A" w:rsidP="0029545B">
            <w:r>
              <w:rPr>
                <w:noProof/>
              </w:rPr>
              <w:drawing>
                <wp:inline distT="0" distB="0" distL="0" distR="0" wp14:anchorId="491D2184" wp14:editId="7D9BA8E7">
                  <wp:extent cx="4419600" cy="135255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19600" cy="1352550"/>
                          </a:xfrm>
                          <a:prstGeom prst="rect">
                            <a:avLst/>
                          </a:prstGeom>
                          <a:noFill/>
                          <a:ln>
                            <a:noFill/>
                          </a:ln>
                        </pic:spPr>
                      </pic:pic>
                    </a:graphicData>
                  </a:graphic>
                </wp:inline>
              </w:drawing>
            </w:r>
          </w:p>
          <w:p w14:paraId="7D3C9C21" w14:textId="2EE58C1E" w:rsidR="0032000A" w:rsidRDefault="0032000A" w:rsidP="0029545B"/>
          <w:p w14:paraId="06DADFD6" w14:textId="77777777" w:rsidR="0032000A" w:rsidRDefault="0032000A" w:rsidP="0032000A">
            <w:r>
              <w:t>Complete home pages tests:</w:t>
            </w:r>
          </w:p>
          <w:p w14:paraId="373D2634" w14:textId="48A00E6A" w:rsidR="0032000A" w:rsidRDefault="0032000A" w:rsidP="0029545B"/>
          <w:p w14:paraId="3F55D08D" w14:textId="5A2E751B" w:rsidR="0032000A" w:rsidRDefault="0032000A" w:rsidP="0029545B"/>
          <w:p w14:paraId="434F7C60" w14:textId="197245E7" w:rsidR="0032000A" w:rsidRDefault="0032000A" w:rsidP="0029545B">
            <w:r>
              <w:rPr>
                <w:noProof/>
              </w:rPr>
              <w:lastRenderedPageBreak/>
              <w:drawing>
                <wp:inline distT="0" distB="0" distL="0" distR="0" wp14:anchorId="248B9411" wp14:editId="19BC0F7E">
                  <wp:extent cx="5486400" cy="4737735"/>
                  <wp:effectExtent l="0" t="0" r="0" b="5715"/>
                  <wp:docPr id="132" name="Picture 132"/>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4737735"/>
                          </a:xfrm>
                          <a:prstGeom prst="rect">
                            <a:avLst/>
                          </a:prstGeom>
                          <a:noFill/>
                          <a:ln>
                            <a:noFill/>
                          </a:ln>
                        </pic:spPr>
                      </pic:pic>
                    </a:graphicData>
                  </a:graphic>
                </wp:inline>
              </w:drawing>
            </w:r>
          </w:p>
          <w:p w14:paraId="4FF06757" w14:textId="47C2CC82" w:rsidR="0032000A" w:rsidRDefault="0032000A" w:rsidP="0029545B"/>
          <w:p w14:paraId="172C7856" w14:textId="29EA3858" w:rsidR="0032000A" w:rsidRDefault="0032000A" w:rsidP="0029545B">
            <w:r>
              <w:rPr>
                <w:noProof/>
              </w:rPr>
              <w:drawing>
                <wp:inline distT="0" distB="0" distL="0" distR="0" wp14:anchorId="19804A95" wp14:editId="69B9FBF6">
                  <wp:extent cx="4714875" cy="1428750"/>
                  <wp:effectExtent l="0" t="0" r="9525" b="0"/>
                  <wp:docPr id="133" name="Picture 133"/>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14875" cy="1428750"/>
                          </a:xfrm>
                          <a:prstGeom prst="rect">
                            <a:avLst/>
                          </a:prstGeom>
                          <a:noFill/>
                          <a:ln>
                            <a:noFill/>
                          </a:ln>
                        </pic:spPr>
                      </pic:pic>
                    </a:graphicData>
                  </a:graphic>
                </wp:inline>
              </w:drawing>
            </w:r>
          </w:p>
          <w:p w14:paraId="2E92AECE" w14:textId="77777777" w:rsidR="00C844B5" w:rsidRDefault="00C844B5" w:rsidP="0029545B"/>
          <w:p w14:paraId="66CFB13F" w14:textId="79EFE356" w:rsidR="00C844B5" w:rsidRDefault="00C844B5" w:rsidP="0029545B"/>
        </w:tc>
      </w:tr>
      <w:tr w:rsidR="00CA50E4" w:rsidRPr="00CA50E4" w14:paraId="5920DC36" w14:textId="77777777" w:rsidTr="00CA50E4">
        <w:tc>
          <w:tcPr>
            <w:tcW w:w="10632" w:type="dxa"/>
            <w:shd w:val="clear" w:color="auto" w:fill="44546A" w:themeFill="text2"/>
          </w:tcPr>
          <w:p w14:paraId="4CB865A9" w14:textId="60584782" w:rsidR="00CA50E4" w:rsidRPr="00CA50E4" w:rsidRDefault="00B87866" w:rsidP="0029545B">
            <w:pPr>
              <w:rPr>
                <w:color w:val="FFFFFF" w:themeColor="background1"/>
              </w:rPr>
            </w:pPr>
            <w:r>
              <w:rPr>
                <w:color w:val="FFFFFF" w:themeColor="background1"/>
              </w:rPr>
              <w:lastRenderedPageBreak/>
              <w:t>Model tests</w:t>
            </w:r>
          </w:p>
        </w:tc>
      </w:tr>
      <w:tr w:rsidR="0029545B" w14:paraId="1777E1A3" w14:textId="77777777" w:rsidTr="006A323D">
        <w:tc>
          <w:tcPr>
            <w:tcW w:w="10632" w:type="dxa"/>
          </w:tcPr>
          <w:p w14:paraId="1350E461" w14:textId="77777777" w:rsidR="00B87866" w:rsidRDefault="00B87866" w:rsidP="00B87866">
            <w:pPr>
              <w:rPr>
                <w:sz w:val="28"/>
                <w:szCs w:val="28"/>
              </w:rPr>
            </w:pPr>
            <w:r>
              <w:rPr>
                <w:sz w:val="28"/>
                <w:szCs w:val="28"/>
              </w:rPr>
              <w:t>MODEL TESTS</w:t>
            </w:r>
          </w:p>
          <w:p w14:paraId="21561D9B" w14:textId="77777777" w:rsidR="00B87866" w:rsidRDefault="00B87866" w:rsidP="00B87866"/>
          <w:p w14:paraId="7FBA77E8" w14:textId="35BC1EDE" w:rsidR="00B87866" w:rsidRDefault="00B87866" w:rsidP="00B87866">
            <w:r>
              <w:t>No need to tests models generally to did quick test on the custom user setup under accounts app</w:t>
            </w:r>
          </w:p>
          <w:p w14:paraId="0CF8FFEC" w14:textId="477EA8F9" w:rsidR="00B87866" w:rsidRDefault="00B87866" w:rsidP="00B87866"/>
          <w:p w14:paraId="612520B0" w14:textId="371F04B6" w:rsidR="00B87866" w:rsidRDefault="00B87866" w:rsidP="00B87866">
            <w:r>
              <w:rPr>
                <w:noProof/>
              </w:rPr>
              <w:lastRenderedPageBreak/>
              <w:drawing>
                <wp:inline distT="0" distB="0" distL="0" distR="0" wp14:anchorId="3C0493BB" wp14:editId="16A45011">
                  <wp:extent cx="5486400" cy="3310255"/>
                  <wp:effectExtent l="0" t="0" r="0" b="4445"/>
                  <wp:docPr id="134" name="Picture 13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3310255"/>
                          </a:xfrm>
                          <a:prstGeom prst="rect">
                            <a:avLst/>
                          </a:prstGeom>
                          <a:noFill/>
                          <a:ln>
                            <a:noFill/>
                          </a:ln>
                        </pic:spPr>
                      </pic:pic>
                    </a:graphicData>
                  </a:graphic>
                </wp:inline>
              </w:drawing>
            </w:r>
          </w:p>
          <w:p w14:paraId="244F6F70" w14:textId="5E1C8E3F" w:rsidR="00FB556B" w:rsidRDefault="00FB556B" w:rsidP="0029545B"/>
          <w:p w14:paraId="0889E201" w14:textId="21A160D0" w:rsidR="00FB556B" w:rsidRDefault="00B87866" w:rsidP="0029545B">
            <w:r>
              <w:rPr>
                <w:noProof/>
              </w:rPr>
              <w:drawing>
                <wp:inline distT="0" distB="0" distL="0" distR="0" wp14:anchorId="470BC34F" wp14:editId="29508CEF">
                  <wp:extent cx="4857750" cy="1438275"/>
                  <wp:effectExtent l="0" t="0" r="0" b="9525"/>
                  <wp:docPr id="135" name="Picture 135"/>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7750" cy="1438275"/>
                          </a:xfrm>
                          <a:prstGeom prst="rect">
                            <a:avLst/>
                          </a:prstGeom>
                          <a:noFill/>
                          <a:ln>
                            <a:noFill/>
                          </a:ln>
                        </pic:spPr>
                      </pic:pic>
                    </a:graphicData>
                  </a:graphic>
                </wp:inline>
              </w:drawing>
            </w:r>
          </w:p>
          <w:p w14:paraId="2F65039F" w14:textId="77777777" w:rsidR="00FB556B" w:rsidRDefault="00FB556B" w:rsidP="0029545B"/>
          <w:p w14:paraId="600AC015" w14:textId="4DE6EED3" w:rsidR="00FB556B" w:rsidRDefault="00FB556B" w:rsidP="0029545B"/>
        </w:tc>
      </w:tr>
      <w:tr w:rsidR="00083151" w:rsidRPr="00083151" w14:paraId="0FC206F0" w14:textId="77777777" w:rsidTr="00083151">
        <w:tc>
          <w:tcPr>
            <w:tcW w:w="10632" w:type="dxa"/>
            <w:shd w:val="clear" w:color="auto" w:fill="44546A" w:themeFill="text2"/>
          </w:tcPr>
          <w:p w14:paraId="3DC37DE8" w14:textId="74130603" w:rsidR="00083151" w:rsidRPr="00083151" w:rsidRDefault="00B87866" w:rsidP="0029545B">
            <w:pPr>
              <w:rPr>
                <w:color w:val="FFFFFF" w:themeColor="background1"/>
              </w:rPr>
            </w:pPr>
            <w:r>
              <w:rPr>
                <w:color w:val="FFFFFF" w:themeColor="background1"/>
              </w:rPr>
              <w:lastRenderedPageBreak/>
              <w:t>Form Validation</w:t>
            </w:r>
          </w:p>
        </w:tc>
      </w:tr>
      <w:tr w:rsidR="0029545B" w14:paraId="4B2A183C" w14:textId="77777777" w:rsidTr="006A323D">
        <w:tc>
          <w:tcPr>
            <w:tcW w:w="10632" w:type="dxa"/>
          </w:tcPr>
          <w:p w14:paraId="075436A2" w14:textId="77777777" w:rsidR="00B87866" w:rsidRPr="00B87866" w:rsidRDefault="00B87866" w:rsidP="00B87866">
            <w:pPr>
              <w:rPr>
                <w:sz w:val="28"/>
                <w:szCs w:val="28"/>
              </w:rPr>
            </w:pPr>
          </w:p>
          <w:p w14:paraId="44C0A823" w14:textId="77777777" w:rsidR="00B87866" w:rsidRPr="00B87866" w:rsidRDefault="00B87866" w:rsidP="00B87866">
            <w:pPr>
              <w:pStyle w:val="ListParagraph"/>
              <w:numPr>
                <w:ilvl w:val="0"/>
                <w:numId w:val="49"/>
              </w:numPr>
              <w:suppressAutoHyphens w:val="0"/>
              <w:autoSpaceDN/>
              <w:spacing w:after="160" w:line="256" w:lineRule="auto"/>
              <w:contextualSpacing/>
              <w:textAlignment w:val="auto"/>
              <w:rPr>
                <w:sz w:val="28"/>
                <w:szCs w:val="28"/>
              </w:rPr>
            </w:pPr>
            <w:r w:rsidRPr="00B87866">
              <w:rPr>
                <w:sz w:val="28"/>
                <w:szCs w:val="28"/>
              </w:rPr>
              <w:t>Validation for unfilled forms</w:t>
            </w:r>
          </w:p>
          <w:p w14:paraId="2DFF24E7" w14:textId="6176D898" w:rsidR="00B87866" w:rsidRDefault="00B87866" w:rsidP="00B87866">
            <w:pPr>
              <w:rPr>
                <w:sz w:val="28"/>
                <w:szCs w:val="28"/>
              </w:rPr>
            </w:pPr>
            <w:r w:rsidRPr="00B87866">
              <w:rPr>
                <w:sz w:val="28"/>
                <w:szCs w:val="28"/>
              </w:rPr>
              <w:t>First test for form that is filled out</w:t>
            </w:r>
          </w:p>
          <w:p w14:paraId="27601E01" w14:textId="2D6BDD96" w:rsidR="00B87866" w:rsidRDefault="00B87866" w:rsidP="00B87866">
            <w:pPr>
              <w:rPr>
                <w:sz w:val="28"/>
                <w:szCs w:val="28"/>
              </w:rPr>
            </w:pPr>
          </w:p>
          <w:p w14:paraId="1E209970" w14:textId="106B54E7" w:rsidR="00B87866" w:rsidRDefault="00B87866" w:rsidP="00B87866">
            <w:pPr>
              <w:rPr>
                <w:sz w:val="28"/>
                <w:szCs w:val="28"/>
              </w:rPr>
            </w:pPr>
            <w:r>
              <w:rPr>
                <w:noProof/>
              </w:rPr>
              <w:lastRenderedPageBreak/>
              <w:drawing>
                <wp:inline distT="0" distB="0" distL="0" distR="0" wp14:anchorId="6B7B3060" wp14:editId="6FFBC164">
                  <wp:extent cx="5486400" cy="5640705"/>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640705"/>
                          </a:xfrm>
                          <a:prstGeom prst="rect">
                            <a:avLst/>
                          </a:prstGeom>
                          <a:noFill/>
                          <a:ln>
                            <a:noFill/>
                          </a:ln>
                        </pic:spPr>
                      </pic:pic>
                    </a:graphicData>
                  </a:graphic>
                </wp:inline>
              </w:drawing>
            </w:r>
          </w:p>
          <w:p w14:paraId="00A4DD0A" w14:textId="75AFC501" w:rsidR="00B87866" w:rsidRDefault="00B87866" w:rsidP="00B87866">
            <w:pPr>
              <w:rPr>
                <w:sz w:val="28"/>
                <w:szCs w:val="28"/>
              </w:rPr>
            </w:pPr>
          </w:p>
          <w:p w14:paraId="7325A13C" w14:textId="0D33B8F5" w:rsidR="00B87866" w:rsidRDefault="00B87866" w:rsidP="00B87866">
            <w:pPr>
              <w:rPr>
                <w:sz w:val="28"/>
                <w:szCs w:val="28"/>
              </w:rPr>
            </w:pPr>
            <w:r>
              <w:rPr>
                <w:sz w:val="28"/>
                <w:szCs w:val="28"/>
              </w:rPr>
              <w:t>Result –</w:t>
            </w:r>
          </w:p>
          <w:p w14:paraId="0150CBA0" w14:textId="16271B18" w:rsidR="00B87866" w:rsidRDefault="00B87866" w:rsidP="00B87866">
            <w:pPr>
              <w:rPr>
                <w:sz w:val="28"/>
                <w:szCs w:val="28"/>
              </w:rPr>
            </w:pPr>
            <w:r>
              <w:rPr>
                <w:noProof/>
              </w:rPr>
              <w:drawing>
                <wp:inline distT="0" distB="0" distL="0" distR="0" wp14:anchorId="2EAC7B74" wp14:editId="2A08E549">
                  <wp:extent cx="5019675" cy="1533525"/>
                  <wp:effectExtent l="0" t="0" r="9525" b="9525"/>
                  <wp:docPr id="137" name="Picture 137"/>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9675" cy="1533525"/>
                          </a:xfrm>
                          <a:prstGeom prst="rect">
                            <a:avLst/>
                          </a:prstGeom>
                          <a:noFill/>
                          <a:ln>
                            <a:noFill/>
                          </a:ln>
                        </pic:spPr>
                      </pic:pic>
                    </a:graphicData>
                  </a:graphic>
                </wp:inline>
              </w:drawing>
            </w:r>
          </w:p>
          <w:p w14:paraId="75473292" w14:textId="1B25EF6E" w:rsidR="00B87866" w:rsidRDefault="00B87866" w:rsidP="00B87866">
            <w:pPr>
              <w:rPr>
                <w:sz w:val="28"/>
                <w:szCs w:val="28"/>
              </w:rPr>
            </w:pPr>
          </w:p>
          <w:p w14:paraId="42FB76F0" w14:textId="77777777" w:rsidR="00B87866" w:rsidRDefault="00B87866" w:rsidP="00B87866">
            <w:pPr>
              <w:rPr>
                <w:sz w:val="40"/>
                <w:szCs w:val="40"/>
              </w:rPr>
            </w:pPr>
            <w:r>
              <w:rPr>
                <w:sz w:val="40"/>
                <w:szCs w:val="40"/>
              </w:rPr>
              <w:lastRenderedPageBreak/>
              <w:t>Now with incomplete fields</w:t>
            </w:r>
          </w:p>
          <w:p w14:paraId="195F0596" w14:textId="7A5537DC" w:rsidR="00B87866" w:rsidRDefault="00B87866" w:rsidP="00B87866">
            <w:pPr>
              <w:rPr>
                <w:sz w:val="28"/>
                <w:szCs w:val="28"/>
              </w:rPr>
            </w:pPr>
            <w:r>
              <w:rPr>
                <w:noProof/>
              </w:rPr>
              <w:drawing>
                <wp:inline distT="0" distB="0" distL="0" distR="0" wp14:anchorId="36BC3EDA" wp14:editId="6EC40410">
                  <wp:extent cx="5486400" cy="49942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994275"/>
                          </a:xfrm>
                          <a:prstGeom prst="rect">
                            <a:avLst/>
                          </a:prstGeom>
                          <a:noFill/>
                          <a:ln>
                            <a:noFill/>
                          </a:ln>
                        </pic:spPr>
                      </pic:pic>
                    </a:graphicData>
                  </a:graphic>
                </wp:inline>
              </w:drawing>
            </w:r>
          </w:p>
          <w:p w14:paraId="324CFC7E" w14:textId="5781D4F3" w:rsidR="00B87866" w:rsidRDefault="00B87866" w:rsidP="00B87866">
            <w:pPr>
              <w:rPr>
                <w:sz w:val="28"/>
                <w:szCs w:val="28"/>
              </w:rPr>
            </w:pPr>
          </w:p>
          <w:p w14:paraId="2AD3407A" w14:textId="41029DF0" w:rsidR="00B87866" w:rsidRDefault="00B87866" w:rsidP="00B87866">
            <w:pPr>
              <w:rPr>
                <w:sz w:val="28"/>
                <w:szCs w:val="28"/>
              </w:rPr>
            </w:pPr>
            <w:r>
              <w:rPr>
                <w:noProof/>
              </w:rPr>
              <w:drawing>
                <wp:inline distT="0" distB="0" distL="0" distR="0" wp14:anchorId="2131BFC9" wp14:editId="0C974CBA">
                  <wp:extent cx="5486400" cy="149479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494790"/>
                          </a:xfrm>
                          <a:prstGeom prst="rect">
                            <a:avLst/>
                          </a:prstGeom>
                          <a:noFill/>
                          <a:ln>
                            <a:noFill/>
                          </a:ln>
                        </pic:spPr>
                      </pic:pic>
                    </a:graphicData>
                  </a:graphic>
                </wp:inline>
              </w:drawing>
            </w:r>
          </w:p>
          <w:p w14:paraId="1C71E0C6" w14:textId="68EBD69F" w:rsidR="00B87866" w:rsidRDefault="00B87866" w:rsidP="00B87866">
            <w:pPr>
              <w:rPr>
                <w:sz w:val="28"/>
                <w:szCs w:val="28"/>
              </w:rPr>
            </w:pPr>
          </w:p>
          <w:p w14:paraId="17C4E047" w14:textId="77777777" w:rsidR="00B87866" w:rsidRDefault="00B87866" w:rsidP="00B87866">
            <w:pPr>
              <w:rPr>
                <w:sz w:val="40"/>
                <w:szCs w:val="40"/>
              </w:rPr>
            </w:pPr>
            <w:r>
              <w:rPr>
                <w:sz w:val="40"/>
                <w:szCs w:val="40"/>
              </w:rPr>
              <w:t>With incorrect matching passwords</w:t>
            </w:r>
          </w:p>
          <w:p w14:paraId="3A957711" w14:textId="0E7636D6" w:rsidR="00B87866" w:rsidRDefault="00B87866" w:rsidP="00B87866">
            <w:pPr>
              <w:rPr>
                <w:sz w:val="28"/>
                <w:szCs w:val="28"/>
              </w:rPr>
            </w:pPr>
          </w:p>
          <w:p w14:paraId="6822585A" w14:textId="6F73C658" w:rsidR="00B87866" w:rsidRDefault="00B87866" w:rsidP="00B87866">
            <w:pPr>
              <w:rPr>
                <w:sz w:val="28"/>
                <w:szCs w:val="28"/>
              </w:rPr>
            </w:pPr>
            <w:r>
              <w:rPr>
                <w:noProof/>
              </w:rPr>
              <w:lastRenderedPageBreak/>
              <w:drawing>
                <wp:inline distT="0" distB="0" distL="0" distR="0" wp14:anchorId="11828706" wp14:editId="5782ABD9">
                  <wp:extent cx="5486400" cy="535876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5358765"/>
                          </a:xfrm>
                          <a:prstGeom prst="rect">
                            <a:avLst/>
                          </a:prstGeom>
                          <a:noFill/>
                          <a:ln>
                            <a:noFill/>
                          </a:ln>
                        </pic:spPr>
                      </pic:pic>
                    </a:graphicData>
                  </a:graphic>
                </wp:inline>
              </w:drawing>
            </w:r>
          </w:p>
          <w:p w14:paraId="478D1747" w14:textId="6EAC8EF2" w:rsidR="00B87866" w:rsidRDefault="00B87866" w:rsidP="00B87866">
            <w:pPr>
              <w:rPr>
                <w:sz w:val="28"/>
                <w:szCs w:val="28"/>
              </w:rPr>
            </w:pPr>
          </w:p>
          <w:p w14:paraId="6CCC8690" w14:textId="77777777" w:rsidR="00B87866" w:rsidRDefault="00B87866" w:rsidP="00B87866">
            <w:pPr>
              <w:rPr>
                <w:sz w:val="40"/>
                <w:szCs w:val="40"/>
              </w:rPr>
            </w:pPr>
            <w:r>
              <w:rPr>
                <w:sz w:val="40"/>
                <w:szCs w:val="40"/>
              </w:rPr>
              <w:t>Indentation error</w:t>
            </w:r>
          </w:p>
          <w:p w14:paraId="6CF4DF95" w14:textId="2818E2A5" w:rsidR="00B87866" w:rsidRDefault="00B87866" w:rsidP="00B87866">
            <w:pPr>
              <w:rPr>
                <w:sz w:val="28"/>
                <w:szCs w:val="28"/>
              </w:rPr>
            </w:pPr>
          </w:p>
          <w:p w14:paraId="5DBB9401" w14:textId="40CF7582" w:rsidR="00B87866" w:rsidRDefault="00B87866" w:rsidP="00B87866">
            <w:pPr>
              <w:rPr>
                <w:sz w:val="28"/>
                <w:szCs w:val="28"/>
              </w:rPr>
            </w:pPr>
            <w:r>
              <w:rPr>
                <w:noProof/>
              </w:rPr>
              <w:lastRenderedPageBreak/>
              <w:drawing>
                <wp:inline distT="0" distB="0" distL="0" distR="0" wp14:anchorId="6B685A16" wp14:editId="1D54DBCE">
                  <wp:extent cx="5486400" cy="265176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14:paraId="71DBCD25" w14:textId="4411368F" w:rsidR="00B87866" w:rsidRDefault="00B87866" w:rsidP="00B87866">
            <w:pPr>
              <w:rPr>
                <w:sz w:val="28"/>
                <w:szCs w:val="28"/>
              </w:rPr>
            </w:pPr>
          </w:p>
          <w:p w14:paraId="3F2601E9" w14:textId="77777777" w:rsidR="00B87866" w:rsidRDefault="00B87866" w:rsidP="00B87866">
            <w:pPr>
              <w:rPr>
                <w:sz w:val="40"/>
                <w:szCs w:val="40"/>
              </w:rPr>
            </w:pPr>
            <w:r>
              <w:rPr>
                <w:sz w:val="40"/>
                <w:szCs w:val="40"/>
              </w:rPr>
              <w:t>Fixed</w:t>
            </w:r>
          </w:p>
          <w:p w14:paraId="6366D514" w14:textId="38180D16" w:rsidR="00B87866" w:rsidRDefault="00B87866" w:rsidP="00B87866">
            <w:pPr>
              <w:rPr>
                <w:sz w:val="28"/>
                <w:szCs w:val="28"/>
              </w:rPr>
            </w:pPr>
          </w:p>
          <w:p w14:paraId="0DBAC4C2" w14:textId="511B100E" w:rsidR="00B87866" w:rsidRDefault="00B87866" w:rsidP="00B87866">
            <w:pPr>
              <w:rPr>
                <w:sz w:val="28"/>
                <w:szCs w:val="28"/>
              </w:rPr>
            </w:pPr>
          </w:p>
          <w:p w14:paraId="1643D12A" w14:textId="60DF610A" w:rsidR="00B87866" w:rsidRDefault="00B87866" w:rsidP="00B87866">
            <w:pPr>
              <w:rPr>
                <w:sz w:val="28"/>
                <w:szCs w:val="28"/>
              </w:rPr>
            </w:pPr>
            <w:r>
              <w:rPr>
                <w:noProof/>
              </w:rPr>
              <w:lastRenderedPageBreak/>
              <w:drawing>
                <wp:inline distT="0" distB="0" distL="0" distR="0" wp14:anchorId="260F0F21" wp14:editId="2AC43144">
                  <wp:extent cx="5486400" cy="537654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5376545"/>
                          </a:xfrm>
                          <a:prstGeom prst="rect">
                            <a:avLst/>
                          </a:prstGeom>
                          <a:noFill/>
                          <a:ln>
                            <a:noFill/>
                          </a:ln>
                        </pic:spPr>
                      </pic:pic>
                    </a:graphicData>
                  </a:graphic>
                </wp:inline>
              </w:drawing>
            </w:r>
          </w:p>
          <w:p w14:paraId="749A9FFC" w14:textId="20C7F81C" w:rsidR="00B87866" w:rsidRDefault="00B87866" w:rsidP="00B87866">
            <w:pPr>
              <w:rPr>
                <w:sz w:val="28"/>
                <w:szCs w:val="28"/>
              </w:rPr>
            </w:pPr>
          </w:p>
          <w:p w14:paraId="06F02968" w14:textId="77777777" w:rsidR="00B87866" w:rsidRDefault="00B87866" w:rsidP="00B87866">
            <w:pPr>
              <w:rPr>
                <w:sz w:val="40"/>
                <w:szCs w:val="40"/>
              </w:rPr>
            </w:pPr>
            <w:r>
              <w:rPr>
                <w:sz w:val="40"/>
                <w:szCs w:val="40"/>
              </w:rPr>
              <w:t>Missing password</w:t>
            </w:r>
          </w:p>
          <w:p w14:paraId="32860A3D" w14:textId="3681953D" w:rsidR="00B87866" w:rsidRDefault="00B87866" w:rsidP="00B87866">
            <w:pPr>
              <w:rPr>
                <w:sz w:val="28"/>
                <w:szCs w:val="28"/>
              </w:rPr>
            </w:pPr>
          </w:p>
          <w:p w14:paraId="244707EC" w14:textId="54D2E286" w:rsidR="00B87866" w:rsidRDefault="00B87866" w:rsidP="00B87866">
            <w:pPr>
              <w:rPr>
                <w:sz w:val="28"/>
                <w:szCs w:val="28"/>
              </w:rPr>
            </w:pPr>
            <w:r>
              <w:rPr>
                <w:noProof/>
              </w:rPr>
              <w:lastRenderedPageBreak/>
              <w:drawing>
                <wp:inline distT="0" distB="0" distL="0" distR="0" wp14:anchorId="777AAC16" wp14:editId="3828C9B2">
                  <wp:extent cx="4781550" cy="3019425"/>
                  <wp:effectExtent l="0" t="0" r="0" b="952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81550" cy="3019425"/>
                          </a:xfrm>
                          <a:prstGeom prst="rect">
                            <a:avLst/>
                          </a:prstGeom>
                          <a:noFill/>
                          <a:ln>
                            <a:noFill/>
                          </a:ln>
                        </pic:spPr>
                      </pic:pic>
                    </a:graphicData>
                  </a:graphic>
                </wp:inline>
              </w:drawing>
            </w:r>
          </w:p>
          <w:p w14:paraId="3949012D" w14:textId="08EF5446" w:rsidR="00B87866" w:rsidRDefault="00B87866" w:rsidP="00B87866">
            <w:pPr>
              <w:rPr>
                <w:sz w:val="28"/>
                <w:szCs w:val="28"/>
              </w:rPr>
            </w:pPr>
          </w:p>
          <w:p w14:paraId="6080A70B" w14:textId="08D1FE90" w:rsidR="00B87866" w:rsidRDefault="00B87866" w:rsidP="00B87866">
            <w:pPr>
              <w:rPr>
                <w:sz w:val="28"/>
                <w:szCs w:val="28"/>
              </w:rPr>
            </w:pPr>
            <w:r>
              <w:rPr>
                <w:noProof/>
              </w:rPr>
              <w:drawing>
                <wp:inline distT="0" distB="0" distL="0" distR="0" wp14:anchorId="42AA8A31" wp14:editId="2384422F">
                  <wp:extent cx="5486400" cy="106807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1068070"/>
                          </a:xfrm>
                          <a:prstGeom prst="rect">
                            <a:avLst/>
                          </a:prstGeom>
                          <a:noFill/>
                          <a:ln>
                            <a:noFill/>
                          </a:ln>
                        </pic:spPr>
                      </pic:pic>
                    </a:graphicData>
                  </a:graphic>
                </wp:inline>
              </w:drawing>
            </w:r>
          </w:p>
          <w:p w14:paraId="7B1F8E9C" w14:textId="1C930190" w:rsidR="00B87866" w:rsidRDefault="00B87866" w:rsidP="00B87866">
            <w:pPr>
              <w:rPr>
                <w:sz w:val="28"/>
                <w:szCs w:val="28"/>
              </w:rPr>
            </w:pPr>
          </w:p>
          <w:p w14:paraId="64B45A08" w14:textId="77777777" w:rsidR="00B87866" w:rsidRDefault="00B87866" w:rsidP="00B87866">
            <w:pPr>
              <w:rPr>
                <w:sz w:val="40"/>
                <w:szCs w:val="40"/>
              </w:rPr>
            </w:pPr>
            <w:r>
              <w:rPr>
                <w:sz w:val="40"/>
                <w:szCs w:val="40"/>
              </w:rPr>
              <w:t>Invalid card</w:t>
            </w:r>
          </w:p>
          <w:p w14:paraId="4EAFC12F" w14:textId="1E232553" w:rsidR="00B87866" w:rsidRDefault="00B87866" w:rsidP="00B87866">
            <w:pPr>
              <w:rPr>
                <w:sz w:val="28"/>
                <w:szCs w:val="28"/>
              </w:rPr>
            </w:pPr>
          </w:p>
          <w:p w14:paraId="455B9275" w14:textId="650E59E9" w:rsidR="00B87866" w:rsidRDefault="00B87866" w:rsidP="00B87866">
            <w:pPr>
              <w:rPr>
                <w:sz w:val="28"/>
                <w:szCs w:val="28"/>
              </w:rPr>
            </w:pPr>
          </w:p>
          <w:p w14:paraId="729C1D74" w14:textId="6249D890" w:rsidR="00B87866" w:rsidRDefault="00B87866" w:rsidP="00B87866">
            <w:pPr>
              <w:rPr>
                <w:sz w:val="28"/>
                <w:szCs w:val="28"/>
              </w:rPr>
            </w:pPr>
            <w:r>
              <w:rPr>
                <w:noProof/>
              </w:rPr>
              <w:lastRenderedPageBreak/>
              <w:drawing>
                <wp:inline distT="0" distB="0" distL="0" distR="0" wp14:anchorId="59409868" wp14:editId="1E23BEDA">
                  <wp:extent cx="4333875" cy="3209925"/>
                  <wp:effectExtent l="0" t="0" r="9525" b="952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33875" cy="3209925"/>
                          </a:xfrm>
                          <a:prstGeom prst="rect">
                            <a:avLst/>
                          </a:prstGeom>
                          <a:noFill/>
                          <a:ln>
                            <a:noFill/>
                          </a:ln>
                        </pic:spPr>
                      </pic:pic>
                    </a:graphicData>
                  </a:graphic>
                </wp:inline>
              </w:drawing>
            </w:r>
          </w:p>
          <w:p w14:paraId="4605ECE5" w14:textId="7FAD7C9D" w:rsidR="00B87866" w:rsidRDefault="00B87866" w:rsidP="00B87866">
            <w:pPr>
              <w:rPr>
                <w:sz w:val="28"/>
                <w:szCs w:val="28"/>
              </w:rPr>
            </w:pPr>
          </w:p>
          <w:p w14:paraId="3D929ABB" w14:textId="0EDC83D2" w:rsidR="00B87866" w:rsidRDefault="00B87866" w:rsidP="00B87866">
            <w:pPr>
              <w:rPr>
                <w:sz w:val="28"/>
                <w:szCs w:val="28"/>
              </w:rPr>
            </w:pPr>
            <w:r>
              <w:rPr>
                <w:noProof/>
              </w:rPr>
              <w:drawing>
                <wp:inline distT="0" distB="0" distL="0" distR="0" wp14:anchorId="36B436CD" wp14:editId="3AA726F2">
                  <wp:extent cx="5486400" cy="1003935"/>
                  <wp:effectExtent l="0" t="0" r="0" b="571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003935"/>
                          </a:xfrm>
                          <a:prstGeom prst="rect">
                            <a:avLst/>
                          </a:prstGeom>
                          <a:noFill/>
                          <a:ln>
                            <a:noFill/>
                          </a:ln>
                        </pic:spPr>
                      </pic:pic>
                    </a:graphicData>
                  </a:graphic>
                </wp:inline>
              </w:drawing>
            </w:r>
          </w:p>
          <w:p w14:paraId="3CB9C6E3" w14:textId="78677214" w:rsidR="00B87866" w:rsidRDefault="00B87866" w:rsidP="00B87866">
            <w:pPr>
              <w:rPr>
                <w:sz w:val="28"/>
                <w:szCs w:val="28"/>
              </w:rPr>
            </w:pPr>
          </w:p>
          <w:p w14:paraId="3390742F" w14:textId="77777777" w:rsidR="00B87866" w:rsidRPr="00B87866" w:rsidRDefault="00B87866" w:rsidP="00B87866">
            <w:pPr>
              <w:rPr>
                <w:sz w:val="28"/>
                <w:szCs w:val="28"/>
              </w:rPr>
            </w:pPr>
          </w:p>
          <w:p w14:paraId="5846A3E4" w14:textId="6B18330F" w:rsidR="00063DC3" w:rsidRDefault="00063DC3" w:rsidP="00083151"/>
          <w:p w14:paraId="1A6BC05C" w14:textId="2AFCA21C" w:rsidR="00063DC3" w:rsidRDefault="00063DC3" w:rsidP="00083151"/>
          <w:p w14:paraId="0523E0AE" w14:textId="260C3782" w:rsidR="00063DC3" w:rsidRDefault="00063DC3" w:rsidP="00083151"/>
          <w:p w14:paraId="28142DAD" w14:textId="38E3E7A9" w:rsidR="00FB556B" w:rsidRDefault="00FB556B" w:rsidP="0029545B"/>
          <w:p w14:paraId="6D17F54A" w14:textId="51314774" w:rsidR="00FB556B" w:rsidRDefault="00FB556B" w:rsidP="0029545B"/>
        </w:tc>
      </w:tr>
      <w:tr w:rsidR="00CF4EBE" w:rsidRPr="00CF4EBE" w14:paraId="44CF83C7" w14:textId="77777777" w:rsidTr="00CF4EBE">
        <w:tc>
          <w:tcPr>
            <w:tcW w:w="10632" w:type="dxa"/>
            <w:shd w:val="clear" w:color="auto" w:fill="44546A" w:themeFill="text2"/>
          </w:tcPr>
          <w:p w14:paraId="7D0BB299" w14:textId="439E7DF1" w:rsidR="00CF4EBE" w:rsidRPr="00CF4EBE" w:rsidRDefault="00F97E72" w:rsidP="0029545B">
            <w:pPr>
              <w:rPr>
                <w:color w:val="FFFFFF" w:themeColor="background1"/>
              </w:rPr>
            </w:pPr>
            <w:r>
              <w:rPr>
                <w:color w:val="FFFFFF" w:themeColor="background1"/>
              </w:rPr>
              <w:lastRenderedPageBreak/>
              <w:t xml:space="preserve">Threads </w:t>
            </w:r>
            <w:r w:rsidR="00673CB9">
              <w:rPr>
                <w:color w:val="FFFFFF" w:themeColor="background1"/>
              </w:rPr>
              <w:t>app form</w:t>
            </w:r>
          </w:p>
        </w:tc>
      </w:tr>
      <w:tr w:rsidR="0029545B" w14:paraId="30A367CD" w14:textId="77777777" w:rsidTr="006A323D">
        <w:tc>
          <w:tcPr>
            <w:tcW w:w="10632" w:type="dxa"/>
          </w:tcPr>
          <w:p w14:paraId="233F8B1C" w14:textId="17929872" w:rsidR="00AB40FA" w:rsidRDefault="00673CB9" w:rsidP="0029545B">
            <w:r>
              <w:rPr>
                <w:noProof/>
              </w:rPr>
              <w:lastRenderedPageBreak/>
              <w:drawing>
                <wp:inline distT="0" distB="0" distL="0" distR="0" wp14:anchorId="6E3A2694" wp14:editId="47E6DD52">
                  <wp:extent cx="4324350" cy="28956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4350" cy="2895600"/>
                          </a:xfrm>
                          <a:prstGeom prst="rect">
                            <a:avLst/>
                          </a:prstGeom>
                          <a:noFill/>
                          <a:ln>
                            <a:noFill/>
                          </a:ln>
                        </pic:spPr>
                      </pic:pic>
                    </a:graphicData>
                  </a:graphic>
                </wp:inline>
              </w:drawing>
            </w:r>
          </w:p>
          <w:p w14:paraId="6DEF1677" w14:textId="56565A31" w:rsidR="00673CB9" w:rsidRDefault="00673CB9" w:rsidP="0029545B"/>
          <w:p w14:paraId="2EB18339" w14:textId="4C6176C0" w:rsidR="00673CB9" w:rsidRDefault="00673CB9" w:rsidP="0029545B">
            <w:r>
              <w:t xml:space="preserve">Result – </w:t>
            </w:r>
          </w:p>
          <w:p w14:paraId="759D5495" w14:textId="2FC2DF00" w:rsidR="00673CB9" w:rsidRDefault="00673CB9" w:rsidP="0029545B"/>
          <w:p w14:paraId="61F1DB0A" w14:textId="453EB7A6" w:rsidR="00673CB9" w:rsidRDefault="00673CB9" w:rsidP="0029545B">
            <w:r>
              <w:rPr>
                <w:noProof/>
              </w:rPr>
              <w:drawing>
                <wp:inline distT="0" distB="0" distL="0" distR="0" wp14:anchorId="12183E96" wp14:editId="4725CDD1">
                  <wp:extent cx="4171950" cy="1457325"/>
                  <wp:effectExtent l="0" t="0" r="0" b="9525"/>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950" cy="1457325"/>
                          </a:xfrm>
                          <a:prstGeom prst="rect">
                            <a:avLst/>
                          </a:prstGeom>
                          <a:noFill/>
                          <a:ln>
                            <a:noFill/>
                          </a:ln>
                        </pic:spPr>
                      </pic:pic>
                    </a:graphicData>
                  </a:graphic>
                </wp:inline>
              </w:drawing>
            </w:r>
          </w:p>
          <w:p w14:paraId="7E058D5E" w14:textId="77777777" w:rsidR="00AB40FA" w:rsidRDefault="00AB40FA" w:rsidP="0029545B"/>
          <w:p w14:paraId="7B609B6E" w14:textId="77777777" w:rsidR="00AB40FA" w:rsidRDefault="00AB40FA" w:rsidP="0029545B"/>
          <w:p w14:paraId="378C5819" w14:textId="77777777" w:rsidR="00673CB9" w:rsidRDefault="00673CB9" w:rsidP="00673CB9">
            <w:r>
              <w:t>No name entered for thread</w:t>
            </w:r>
          </w:p>
          <w:p w14:paraId="280156F5" w14:textId="690D1106" w:rsidR="00AB40FA" w:rsidRDefault="00AB40FA" w:rsidP="0029545B"/>
          <w:p w14:paraId="35530FC9" w14:textId="4E916E7B" w:rsidR="00673CB9" w:rsidRDefault="00673CB9" w:rsidP="0029545B"/>
          <w:p w14:paraId="3C484411" w14:textId="6805F341" w:rsidR="00673CB9" w:rsidRDefault="00673CB9" w:rsidP="0029545B">
            <w:r>
              <w:rPr>
                <w:noProof/>
              </w:rPr>
              <w:lastRenderedPageBreak/>
              <w:drawing>
                <wp:inline distT="0" distB="0" distL="0" distR="0" wp14:anchorId="194B8EC4" wp14:editId="02B0A4B6">
                  <wp:extent cx="5353050" cy="38290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53050" cy="3829050"/>
                          </a:xfrm>
                          <a:prstGeom prst="rect">
                            <a:avLst/>
                          </a:prstGeom>
                          <a:noFill/>
                          <a:ln>
                            <a:noFill/>
                          </a:ln>
                        </pic:spPr>
                      </pic:pic>
                    </a:graphicData>
                  </a:graphic>
                </wp:inline>
              </w:drawing>
            </w:r>
          </w:p>
          <w:p w14:paraId="4751E87E" w14:textId="2B5C52D9" w:rsidR="00673CB9" w:rsidRDefault="00673CB9" w:rsidP="0029545B"/>
          <w:p w14:paraId="0FE31BDD" w14:textId="7FA715A9" w:rsidR="00673CB9" w:rsidRDefault="00673CB9" w:rsidP="0029545B">
            <w:r>
              <w:rPr>
                <w:noProof/>
              </w:rPr>
              <w:drawing>
                <wp:inline distT="0" distB="0" distL="0" distR="0" wp14:anchorId="47F6F92B" wp14:editId="68C1BB5D">
                  <wp:extent cx="5486400" cy="160401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1604010"/>
                          </a:xfrm>
                          <a:prstGeom prst="rect">
                            <a:avLst/>
                          </a:prstGeom>
                          <a:noFill/>
                          <a:ln>
                            <a:noFill/>
                          </a:ln>
                        </pic:spPr>
                      </pic:pic>
                    </a:graphicData>
                  </a:graphic>
                </wp:inline>
              </w:drawing>
            </w:r>
          </w:p>
          <w:p w14:paraId="1F035D8D" w14:textId="77777777" w:rsidR="00AB40FA" w:rsidRDefault="00AB40FA" w:rsidP="0029545B"/>
          <w:p w14:paraId="28F0957B" w14:textId="517C0CC9" w:rsidR="00AB40FA" w:rsidRDefault="00AB40FA" w:rsidP="0029545B"/>
        </w:tc>
      </w:tr>
      <w:tr w:rsidR="00CF4EBE" w:rsidRPr="00CF4EBE" w14:paraId="160AC187" w14:textId="77777777" w:rsidTr="00CF4EBE">
        <w:tc>
          <w:tcPr>
            <w:tcW w:w="10632" w:type="dxa"/>
            <w:shd w:val="clear" w:color="auto" w:fill="44546A" w:themeFill="text2"/>
          </w:tcPr>
          <w:p w14:paraId="2CF03414" w14:textId="7B85987E" w:rsidR="00CF4EBE" w:rsidRPr="00CF4EBE" w:rsidRDefault="00673CB9" w:rsidP="0029545B">
            <w:pPr>
              <w:rPr>
                <w:color w:val="FFFFFF" w:themeColor="background1"/>
              </w:rPr>
            </w:pPr>
            <w:r>
              <w:rPr>
                <w:color w:val="FFFFFF" w:themeColor="background1"/>
              </w:rPr>
              <w:lastRenderedPageBreak/>
              <w:t>Further URL tests</w:t>
            </w:r>
          </w:p>
        </w:tc>
      </w:tr>
      <w:tr w:rsidR="00AB40FA" w14:paraId="25940F9D" w14:textId="77777777" w:rsidTr="006A323D">
        <w:tc>
          <w:tcPr>
            <w:tcW w:w="10632" w:type="dxa"/>
          </w:tcPr>
          <w:p w14:paraId="720F69CA" w14:textId="36775B80" w:rsidR="00AB40FA" w:rsidRDefault="00AB40FA" w:rsidP="0029545B"/>
          <w:p w14:paraId="1BFE0249" w14:textId="042B337A" w:rsidR="00673CB9" w:rsidRDefault="00673CB9" w:rsidP="0029545B">
            <w:r>
              <w:t xml:space="preserve">Blog </w:t>
            </w:r>
            <w:proofErr w:type="spellStart"/>
            <w:r>
              <w:t>url</w:t>
            </w:r>
            <w:proofErr w:type="spellEnd"/>
          </w:p>
          <w:p w14:paraId="08627FF4" w14:textId="45D362B2" w:rsidR="00673CB9" w:rsidRDefault="00673CB9" w:rsidP="0029545B"/>
          <w:p w14:paraId="597E2333" w14:textId="0F261948" w:rsidR="00673CB9" w:rsidRDefault="00673CB9" w:rsidP="0029545B">
            <w:r>
              <w:rPr>
                <w:noProof/>
              </w:rPr>
              <w:lastRenderedPageBreak/>
              <w:drawing>
                <wp:inline distT="0" distB="0" distL="0" distR="0" wp14:anchorId="7DFFAE79" wp14:editId="54D56426">
                  <wp:extent cx="4810125" cy="3838575"/>
                  <wp:effectExtent l="0" t="0" r="9525" b="9525"/>
                  <wp:docPr id="141" name="Picture 14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0125" cy="3838575"/>
                          </a:xfrm>
                          <a:prstGeom prst="rect">
                            <a:avLst/>
                          </a:prstGeom>
                          <a:noFill/>
                          <a:ln>
                            <a:noFill/>
                          </a:ln>
                        </pic:spPr>
                      </pic:pic>
                    </a:graphicData>
                  </a:graphic>
                </wp:inline>
              </w:drawing>
            </w:r>
          </w:p>
          <w:p w14:paraId="43A49089" w14:textId="2C57A4A0" w:rsidR="00673CB9" w:rsidRDefault="00673CB9" w:rsidP="0029545B"/>
          <w:p w14:paraId="39535B9A" w14:textId="5330C664" w:rsidR="00673CB9" w:rsidRDefault="00673CB9" w:rsidP="0029545B">
            <w:r>
              <w:rPr>
                <w:noProof/>
              </w:rPr>
              <w:drawing>
                <wp:inline distT="0" distB="0" distL="0" distR="0" wp14:anchorId="04C4F5FE" wp14:editId="131DC5E0">
                  <wp:extent cx="5486400" cy="2183765"/>
                  <wp:effectExtent l="0" t="0" r="0" b="6985"/>
                  <wp:docPr id="142" name="Picture 142"/>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183765"/>
                          </a:xfrm>
                          <a:prstGeom prst="rect">
                            <a:avLst/>
                          </a:prstGeom>
                          <a:noFill/>
                          <a:ln>
                            <a:noFill/>
                          </a:ln>
                        </pic:spPr>
                      </pic:pic>
                    </a:graphicData>
                  </a:graphic>
                </wp:inline>
              </w:drawing>
            </w:r>
          </w:p>
          <w:p w14:paraId="1137CDFC" w14:textId="25F6F825" w:rsidR="00673CB9" w:rsidRDefault="00673CB9" w:rsidP="0029545B"/>
          <w:p w14:paraId="0E9A618F" w14:textId="402C5755" w:rsidR="00673CB9" w:rsidRDefault="00673CB9" w:rsidP="0029545B">
            <w:r>
              <w:rPr>
                <w:noProof/>
              </w:rPr>
              <w:lastRenderedPageBreak/>
              <w:drawing>
                <wp:inline distT="0" distB="0" distL="0" distR="0" wp14:anchorId="06AC2D83" wp14:editId="165AB8EF">
                  <wp:extent cx="5153025" cy="5991225"/>
                  <wp:effectExtent l="0" t="0" r="9525" b="9525"/>
                  <wp:docPr id="143" name="Picture 143"/>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53025" cy="5991225"/>
                          </a:xfrm>
                          <a:prstGeom prst="rect">
                            <a:avLst/>
                          </a:prstGeom>
                          <a:noFill/>
                          <a:ln>
                            <a:noFill/>
                          </a:ln>
                        </pic:spPr>
                      </pic:pic>
                    </a:graphicData>
                  </a:graphic>
                </wp:inline>
              </w:drawing>
            </w:r>
          </w:p>
          <w:p w14:paraId="001F3E29" w14:textId="68407C56" w:rsidR="00673CB9" w:rsidRDefault="00673CB9" w:rsidP="0029545B"/>
          <w:p w14:paraId="0CEEE9E7" w14:textId="1434675B" w:rsidR="00673CB9" w:rsidRDefault="00673CB9" w:rsidP="0029545B">
            <w:r>
              <w:rPr>
                <w:noProof/>
              </w:rPr>
              <w:drawing>
                <wp:inline distT="0" distB="0" distL="0" distR="0" wp14:anchorId="396DC355" wp14:editId="42EB7356">
                  <wp:extent cx="5486400" cy="1595120"/>
                  <wp:effectExtent l="0" t="0" r="0" b="5080"/>
                  <wp:docPr id="144" name="Picture 144"/>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14:paraId="5662066D" w14:textId="3D7DF4E3" w:rsidR="00AB40FA" w:rsidRDefault="00AB40FA" w:rsidP="0029545B"/>
          <w:p w14:paraId="4BD73631" w14:textId="77777777" w:rsidR="009D1309" w:rsidRDefault="009D1309" w:rsidP="0029545B"/>
          <w:p w14:paraId="3FCD02AB" w14:textId="77777777" w:rsidR="00AB40FA" w:rsidRDefault="00AB40FA" w:rsidP="0029545B"/>
          <w:p w14:paraId="3F7E2F59" w14:textId="77777777" w:rsidR="00673CB9" w:rsidRDefault="00673CB9" w:rsidP="0029545B"/>
          <w:p w14:paraId="6CB8C6EB" w14:textId="77777777" w:rsidR="00673CB9" w:rsidRDefault="00673CB9" w:rsidP="0029545B"/>
          <w:p w14:paraId="36614467" w14:textId="77777777" w:rsidR="00673CB9" w:rsidRDefault="00673CB9" w:rsidP="00673CB9"/>
          <w:p w14:paraId="4C89FF48" w14:textId="77777777" w:rsidR="00673CB9" w:rsidRDefault="00673CB9" w:rsidP="00673CB9">
            <w:r>
              <w:t>Negative test on forum URL:</w:t>
            </w:r>
          </w:p>
          <w:p w14:paraId="65133B28" w14:textId="77777777" w:rsidR="00673CB9" w:rsidRDefault="00673CB9" w:rsidP="00673CB9">
            <w:r>
              <w:t xml:space="preserve">Updated to INCORRECT URL </w:t>
            </w:r>
            <w:proofErr w:type="gramStart"/>
            <w:r>
              <w:t>…..</w:t>
            </w:r>
            <w:proofErr w:type="gramEnd"/>
          </w:p>
          <w:p w14:paraId="16BCF195" w14:textId="77777777" w:rsidR="00673CB9" w:rsidRDefault="00673CB9" w:rsidP="0029545B"/>
          <w:p w14:paraId="54108EBE" w14:textId="77777777" w:rsidR="00673CB9" w:rsidRDefault="00673CB9" w:rsidP="0029545B"/>
          <w:p w14:paraId="60F7CF92" w14:textId="77777777" w:rsidR="00673CB9" w:rsidRDefault="00673CB9" w:rsidP="0029545B">
            <w:r>
              <w:rPr>
                <w:noProof/>
              </w:rPr>
              <w:drawing>
                <wp:inline distT="0" distB="0" distL="0" distR="0" wp14:anchorId="5F93AC3A" wp14:editId="3F431DFD">
                  <wp:extent cx="5334000" cy="588645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4000" cy="5886450"/>
                          </a:xfrm>
                          <a:prstGeom prst="rect">
                            <a:avLst/>
                          </a:prstGeom>
                          <a:noFill/>
                          <a:ln>
                            <a:noFill/>
                          </a:ln>
                        </pic:spPr>
                      </pic:pic>
                    </a:graphicData>
                  </a:graphic>
                </wp:inline>
              </w:drawing>
            </w:r>
          </w:p>
          <w:p w14:paraId="27003493" w14:textId="77777777" w:rsidR="00673CB9" w:rsidRDefault="00673CB9" w:rsidP="0029545B"/>
          <w:p w14:paraId="571E94D1" w14:textId="711CEA02" w:rsidR="00673CB9" w:rsidRDefault="00673CB9" w:rsidP="0029545B">
            <w:r>
              <w:t>Result –</w:t>
            </w:r>
          </w:p>
          <w:p w14:paraId="23E8B30F" w14:textId="77777777" w:rsidR="00673CB9" w:rsidRDefault="00673CB9" w:rsidP="0029545B"/>
          <w:p w14:paraId="717399D9" w14:textId="77777777" w:rsidR="00673CB9" w:rsidRDefault="00673CB9" w:rsidP="0029545B">
            <w:r>
              <w:rPr>
                <w:noProof/>
              </w:rPr>
              <w:lastRenderedPageBreak/>
              <w:drawing>
                <wp:inline distT="0" distB="0" distL="0" distR="0" wp14:anchorId="1FA2D70A" wp14:editId="45206689">
                  <wp:extent cx="5486400" cy="3039745"/>
                  <wp:effectExtent l="0" t="0" r="0" b="8255"/>
                  <wp:docPr id="146" name="Picture 146"/>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039745"/>
                          </a:xfrm>
                          <a:prstGeom prst="rect">
                            <a:avLst/>
                          </a:prstGeom>
                          <a:noFill/>
                          <a:ln>
                            <a:noFill/>
                          </a:ln>
                        </pic:spPr>
                      </pic:pic>
                    </a:graphicData>
                  </a:graphic>
                </wp:inline>
              </w:drawing>
            </w:r>
          </w:p>
          <w:p w14:paraId="4C6A1B55" w14:textId="77777777" w:rsidR="00673CB9" w:rsidRDefault="00673CB9" w:rsidP="0029545B"/>
          <w:p w14:paraId="3B4F05FF" w14:textId="77777777" w:rsidR="00673CB9" w:rsidRDefault="00673CB9" w:rsidP="0029545B"/>
          <w:p w14:paraId="34579087" w14:textId="77777777" w:rsidR="00673CB9" w:rsidRDefault="00673CB9" w:rsidP="0029545B"/>
          <w:p w14:paraId="0449FDA3" w14:textId="61A5E538" w:rsidR="00673CB9" w:rsidRDefault="00673CB9" w:rsidP="0029545B"/>
        </w:tc>
      </w:tr>
    </w:tbl>
    <w:p w14:paraId="63E41014" w14:textId="77777777" w:rsidR="0029545B" w:rsidRPr="0029545B" w:rsidRDefault="0029545B" w:rsidP="0029545B"/>
    <w:p w14:paraId="2A80761D" w14:textId="6649B5BC" w:rsidR="00B66044" w:rsidRPr="00C54199" w:rsidRDefault="00B66044" w:rsidP="00B66044">
      <w:pPr>
        <w:suppressAutoHyphens w:val="0"/>
        <w:autoSpaceDN/>
        <w:spacing w:before="0" w:after="0" w:line="240" w:lineRule="auto"/>
        <w:ind w:left="540"/>
        <w:textAlignment w:val="auto"/>
        <w:rPr>
          <w:rFonts w:ascii="Calibri" w:eastAsia="Times New Roman" w:hAnsi="Calibri"/>
          <w:color w:val="auto"/>
          <w:lang w:val="en-GB" w:eastAsia="en-GB"/>
        </w:rPr>
      </w:pPr>
    </w:p>
    <w:p w14:paraId="1D400B48" w14:textId="77777777" w:rsidR="00B66044" w:rsidRPr="00C54199" w:rsidRDefault="00B66044" w:rsidP="00B66044">
      <w:pPr>
        <w:suppressAutoHyphens w:val="0"/>
        <w:autoSpaceDN/>
        <w:spacing w:before="0" w:after="0" w:line="240" w:lineRule="auto"/>
        <w:ind w:left="540"/>
        <w:textAlignment w:val="auto"/>
        <w:rPr>
          <w:rFonts w:ascii="Calibri" w:eastAsia="Times New Roman" w:hAnsi="Calibri"/>
          <w:color w:val="auto"/>
          <w:lang w:val="en-GB" w:eastAsia="en-GB"/>
        </w:rPr>
      </w:pPr>
      <w:r w:rsidRPr="00C54199">
        <w:rPr>
          <w:rFonts w:ascii="Calibri" w:eastAsia="Times New Roman" w:hAnsi="Calibri"/>
          <w:color w:val="auto"/>
          <w:lang w:val="en-GB" w:eastAsia="en-GB"/>
        </w:rPr>
        <w:t> </w:t>
      </w:r>
    </w:p>
    <w:p w14:paraId="2DAAEE84" w14:textId="2F59F067" w:rsidR="00FB7FA9" w:rsidRDefault="00FB7FA9" w:rsidP="00FB7FA9">
      <w:pPr>
        <w:pStyle w:val="Heading2"/>
      </w:pPr>
      <w:r>
        <w:t>motorholics – the complete product</w:t>
      </w:r>
    </w:p>
    <w:p w14:paraId="28686EC5" w14:textId="496E3CC1" w:rsidR="00573CBC" w:rsidRDefault="00573CBC" w:rsidP="00573CBC"/>
    <w:p w14:paraId="251D9301" w14:textId="3BF54485" w:rsidR="00573CBC" w:rsidRDefault="00C83326" w:rsidP="00573CBC">
      <w:r>
        <w:t xml:space="preserve">The </w:t>
      </w:r>
      <w:proofErr w:type="spellStart"/>
      <w:r>
        <w:t>Motorholics</w:t>
      </w:r>
      <w:proofErr w:type="spellEnd"/>
      <w:r>
        <w:t xml:space="preserve"> Website was designed so it was viewed</w:t>
      </w:r>
      <w:r w:rsidR="006E3B85">
        <w:t xml:space="preserve"> as clean and professional – a place where users can receive valuable car advice and support.</w:t>
      </w:r>
    </w:p>
    <w:p w14:paraId="08453B5C" w14:textId="3C1A2EED" w:rsidR="006E3B85" w:rsidRDefault="006E3B85" w:rsidP="00573CBC">
      <w:r>
        <w:t>The below pictures show each section of the Website and the results.</w:t>
      </w:r>
    </w:p>
    <w:p w14:paraId="538712BD" w14:textId="796F1C1D" w:rsidR="006E3B85" w:rsidRDefault="006E3B85" w:rsidP="00573CBC"/>
    <w:p w14:paraId="36968F9A" w14:textId="0CDE86F3" w:rsidR="006E3B85" w:rsidRDefault="006E3B85" w:rsidP="006E3B85">
      <w:r>
        <w:t>Figure 9. Home Page</w:t>
      </w:r>
    </w:p>
    <w:p w14:paraId="5FC267B3" w14:textId="2E334062" w:rsidR="006E3B85" w:rsidRDefault="006E3B85" w:rsidP="006E3B85">
      <w:pPr>
        <w:pStyle w:val="ListParagraph"/>
      </w:pPr>
      <w:r>
        <w:rPr>
          <w:noProof/>
        </w:rPr>
        <w:lastRenderedPageBreak/>
        <w:drawing>
          <wp:inline distT="0" distB="0" distL="0" distR="0" wp14:anchorId="703BA5F9" wp14:editId="0B2BE66B">
            <wp:extent cx="5467350" cy="2981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7350" cy="2981325"/>
                    </a:xfrm>
                    <a:prstGeom prst="rect">
                      <a:avLst/>
                    </a:prstGeom>
                    <a:noFill/>
                    <a:ln>
                      <a:noFill/>
                    </a:ln>
                  </pic:spPr>
                </pic:pic>
              </a:graphicData>
            </a:graphic>
          </wp:inline>
        </w:drawing>
      </w:r>
    </w:p>
    <w:p w14:paraId="5044C60F" w14:textId="77777777" w:rsidR="006E3B85" w:rsidRDefault="006E3B85" w:rsidP="00573CBC"/>
    <w:p w14:paraId="7FB313EB" w14:textId="6AAA83B9" w:rsidR="00573CBC" w:rsidRDefault="006E3B85" w:rsidP="00573CBC">
      <w:r>
        <w:t xml:space="preserve">The home page features a cover image with a short introduction to the Website. Unlike some other car Websites that are overloaded with information this was kept nice and tiny. </w:t>
      </w:r>
    </w:p>
    <w:p w14:paraId="2A8C4506" w14:textId="5077F260" w:rsidR="006E3B85" w:rsidRDefault="006E3B85" w:rsidP="00573CBC">
      <w:r>
        <w:t xml:space="preserve">The About Us button featured a small icon using Font Awesome and this was carried over to most of the other buttons on the Website as consistent branding. </w:t>
      </w:r>
    </w:p>
    <w:p w14:paraId="249A30AE" w14:textId="3B679455" w:rsidR="006E3B85" w:rsidRDefault="006E3B85" w:rsidP="00573CBC">
      <w:r>
        <w:t xml:space="preserve">The </w:t>
      </w:r>
      <w:proofErr w:type="spellStart"/>
      <w:r>
        <w:t>Motorholics</w:t>
      </w:r>
      <w:proofErr w:type="spellEnd"/>
      <w:r>
        <w:t xml:space="preserve"> name was highlighted in the Bootstrap Navbar and a </w:t>
      </w:r>
      <w:r w:rsidR="00D82889">
        <w:t>car icon added. The rest of the menu items on the Navbar lay neatly to the left</w:t>
      </w:r>
      <w:r w:rsidR="003945A8">
        <w:t xml:space="preserve"> via the nav class “</w:t>
      </w:r>
      <w:r w:rsidR="003945A8" w:rsidRPr="003945A8">
        <w:t>"nav nav-tabs pull-right</w:t>
      </w:r>
      <w:r w:rsidR="003945A8">
        <w:t xml:space="preserve">”. </w:t>
      </w:r>
    </w:p>
    <w:p w14:paraId="0FB257CD" w14:textId="3C57F753" w:rsidR="003945A8" w:rsidRDefault="00D551C7" w:rsidP="00573CBC">
      <w:r>
        <w:t>When a user is logged in the Navbar shows “Logout” on menu.</w:t>
      </w:r>
    </w:p>
    <w:p w14:paraId="15B7FC61" w14:textId="2336B8DC" w:rsidR="00D551C7" w:rsidRDefault="00D551C7" w:rsidP="00573CBC">
      <w:proofErr w:type="gramStart"/>
      <w:r>
        <w:t>However</w:t>
      </w:r>
      <w:proofErr w:type="gramEnd"/>
      <w:r>
        <w:t xml:space="preserve"> if a user is not logged in the Navbar updates to show </w:t>
      </w:r>
    </w:p>
    <w:p w14:paraId="055EA2A6" w14:textId="247524A9" w:rsidR="00D551C7" w:rsidRDefault="00D551C7" w:rsidP="00573CBC">
      <w:r>
        <w:t>Figure 10. Navbar Login/Logout</w:t>
      </w:r>
    </w:p>
    <w:p w14:paraId="3D0C3971" w14:textId="356FF2AD" w:rsidR="00D551C7" w:rsidRDefault="00D551C7" w:rsidP="00573CBC">
      <w:r>
        <w:rPr>
          <w:noProof/>
        </w:rPr>
        <w:drawing>
          <wp:inline distT="0" distB="0" distL="0" distR="0" wp14:anchorId="51439B7D" wp14:editId="42654959">
            <wp:extent cx="5438775" cy="3333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38775" cy="333375"/>
                    </a:xfrm>
                    <a:prstGeom prst="rect">
                      <a:avLst/>
                    </a:prstGeom>
                    <a:noFill/>
                    <a:ln>
                      <a:noFill/>
                    </a:ln>
                  </pic:spPr>
                </pic:pic>
              </a:graphicData>
            </a:graphic>
          </wp:inline>
        </w:drawing>
      </w:r>
    </w:p>
    <w:p w14:paraId="22BDA334" w14:textId="7050DF31" w:rsidR="00D551C7" w:rsidRDefault="00D551C7" w:rsidP="00573CBC">
      <w:r>
        <w:rPr>
          <w:noProof/>
        </w:rPr>
        <w:drawing>
          <wp:inline distT="0" distB="0" distL="0" distR="0" wp14:anchorId="2B24FBC8" wp14:editId="457338A5">
            <wp:extent cx="5486400" cy="342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342900"/>
                    </a:xfrm>
                    <a:prstGeom prst="rect">
                      <a:avLst/>
                    </a:prstGeom>
                    <a:noFill/>
                    <a:ln>
                      <a:noFill/>
                    </a:ln>
                  </pic:spPr>
                </pic:pic>
              </a:graphicData>
            </a:graphic>
          </wp:inline>
        </w:drawing>
      </w:r>
    </w:p>
    <w:p w14:paraId="0141C2C6" w14:textId="77777777" w:rsidR="00D551C7" w:rsidRDefault="00D551C7" w:rsidP="00573CBC"/>
    <w:p w14:paraId="09D82392" w14:textId="77777777" w:rsidR="00D551C7" w:rsidRDefault="00D551C7" w:rsidP="00573CBC"/>
    <w:p w14:paraId="03524BB2" w14:textId="77777777" w:rsidR="00D551C7" w:rsidRDefault="00D551C7" w:rsidP="00573CBC"/>
    <w:p w14:paraId="50657D9B" w14:textId="43D95302" w:rsidR="003945A8" w:rsidRDefault="003945A8" w:rsidP="00573CBC">
      <w:r>
        <w:lastRenderedPageBreak/>
        <w:t>Figure 1</w:t>
      </w:r>
      <w:r w:rsidR="00D551C7">
        <w:t>1</w:t>
      </w:r>
      <w:r>
        <w:t>. The Blog Page</w:t>
      </w:r>
    </w:p>
    <w:p w14:paraId="0E242828" w14:textId="7077C868" w:rsidR="003945A8" w:rsidRDefault="003945A8" w:rsidP="00573CBC">
      <w:r>
        <w:rPr>
          <w:noProof/>
        </w:rPr>
        <w:drawing>
          <wp:inline distT="0" distB="0" distL="0" distR="0" wp14:anchorId="536C8C87" wp14:editId="066487FC">
            <wp:extent cx="5476875" cy="2266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76875" cy="2266950"/>
                    </a:xfrm>
                    <a:prstGeom prst="rect">
                      <a:avLst/>
                    </a:prstGeom>
                    <a:noFill/>
                    <a:ln>
                      <a:noFill/>
                    </a:ln>
                  </pic:spPr>
                </pic:pic>
              </a:graphicData>
            </a:graphic>
          </wp:inline>
        </w:drawing>
      </w:r>
    </w:p>
    <w:p w14:paraId="1DE739A0" w14:textId="5EF7A355" w:rsidR="00BD7596" w:rsidRDefault="00F14E37" w:rsidP="00573CBC">
      <w:r>
        <w:t xml:space="preserve">The Blog page lists various car subjects and an M brand logo on the left. </w:t>
      </w:r>
      <w:r w:rsidR="00B65F13">
        <w:t>If a user is logged in they will be able to see the “New Post” button as well as the Read More button.</w:t>
      </w:r>
    </w:p>
    <w:p w14:paraId="27F97428" w14:textId="40B21CEF" w:rsidR="00B65F13" w:rsidRDefault="00B65F13" w:rsidP="00573CBC">
      <w:r>
        <w:t xml:space="preserve">Under the Read More button the registered users can either edit the post or navigate back to the blog list.  Here is where </w:t>
      </w:r>
      <w:proofErr w:type="spellStart"/>
      <w:r>
        <w:t>Disqus</w:t>
      </w:r>
      <w:proofErr w:type="spellEnd"/>
      <w:r>
        <w:t xml:space="preserve"> was also added for discussions on a global platform.</w:t>
      </w:r>
    </w:p>
    <w:p w14:paraId="341A44DC" w14:textId="6ED08682" w:rsidR="00B65F13" w:rsidRDefault="00B65F13" w:rsidP="00573CBC"/>
    <w:p w14:paraId="50C51A38" w14:textId="64329A02" w:rsidR="00B65F13" w:rsidRDefault="00B65F13" w:rsidP="00573CBC">
      <w:r>
        <w:t xml:space="preserve">Figure 12. </w:t>
      </w:r>
      <w:r w:rsidR="00BD7596">
        <w:t>New Post – Blog</w:t>
      </w:r>
    </w:p>
    <w:p w14:paraId="079F0941" w14:textId="1A2FC7C7" w:rsidR="00BD7596" w:rsidRDefault="00BD7596" w:rsidP="00573CBC">
      <w:r>
        <w:rPr>
          <w:noProof/>
        </w:rPr>
        <w:lastRenderedPageBreak/>
        <w:drawing>
          <wp:inline distT="0" distB="0" distL="0" distR="0" wp14:anchorId="4BD8709C" wp14:editId="50B3BB93">
            <wp:extent cx="4048125" cy="3778250"/>
            <wp:effectExtent l="19050" t="19050" r="28575"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48125" cy="3778250"/>
                    </a:xfrm>
                    <a:prstGeom prst="rect">
                      <a:avLst/>
                    </a:prstGeom>
                    <a:noFill/>
                    <a:ln>
                      <a:solidFill>
                        <a:schemeClr val="accent1"/>
                      </a:solidFill>
                    </a:ln>
                  </pic:spPr>
                </pic:pic>
              </a:graphicData>
            </a:graphic>
          </wp:inline>
        </w:drawing>
      </w:r>
    </w:p>
    <w:p w14:paraId="360FDACF" w14:textId="0B8DBDFB" w:rsidR="00BD7596" w:rsidRDefault="00BD7596" w:rsidP="00573CBC"/>
    <w:p w14:paraId="57BDECD8" w14:textId="0CDE48E1" w:rsidR="00BD7596" w:rsidRDefault="00BD7596" w:rsidP="00573CBC">
      <w:r>
        <w:t>Adding a new post</w:t>
      </w:r>
      <w:r w:rsidR="00E8281D">
        <w:t xml:space="preserve"> to a subject</w:t>
      </w:r>
      <w:r>
        <w:t xml:space="preserve"> allows you to add a new title and content plus add any image you like. The image is saved to the /media/ project folder.</w:t>
      </w:r>
    </w:p>
    <w:p w14:paraId="2584FD49" w14:textId="79F5ACC3" w:rsidR="00BD7596" w:rsidRDefault="00BD7596" w:rsidP="00573CBC"/>
    <w:p w14:paraId="60F1AD79" w14:textId="3156ECAB" w:rsidR="00BD7596" w:rsidRDefault="00BD7596" w:rsidP="00573CBC">
      <w:r>
        <w:t>Figure 13. Read More – Blog</w:t>
      </w:r>
    </w:p>
    <w:p w14:paraId="6E9B0CF8" w14:textId="77777777" w:rsidR="00BD7596" w:rsidRDefault="00BD7596" w:rsidP="00573CBC"/>
    <w:p w14:paraId="1FDD4F69" w14:textId="77777777" w:rsidR="00B65F13" w:rsidRDefault="00B65F13" w:rsidP="00573CBC"/>
    <w:p w14:paraId="5802F938" w14:textId="4EE501B3" w:rsidR="00B65F13" w:rsidRDefault="00B65F13" w:rsidP="00573CBC">
      <w:r>
        <w:rPr>
          <w:noProof/>
        </w:rPr>
        <w:lastRenderedPageBreak/>
        <w:drawing>
          <wp:inline distT="0" distB="0" distL="0" distR="0" wp14:anchorId="7951ACCC" wp14:editId="20BB4387">
            <wp:extent cx="5486400" cy="4524375"/>
            <wp:effectExtent l="19050" t="19050" r="1905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4524375"/>
                    </a:xfrm>
                    <a:prstGeom prst="rect">
                      <a:avLst/>
                    </a:prstGeom>
                    <a:noFill/>
                    <a:ln>
                      <a:solidFill>
                        <a:schemeClr val="accent1"/>
                      </a:solidFill>
                    </a:ln>
                  </pic:spPr>
                </pic:pic>
              </a:graphicData>
            </a:graphic>
          </wp:inline>
        </w:drawing>
      </w:r>
    </w:p>
    <w:p w14:paraId="2442194C" w14:textId="4DE8FD79" w:rsidR="006E3B85" w:rsidRDefault="006E3B85" w:rsidP="00573CBC"/>
    <w:p w14:paraId="7E50E026" w14:textId="6E1D2B34" w:rsidR="00BD7596" w:rsidRDefault="00BD7596" w:rsidP="00573CBC">
      <w:r>
        <w:t xml:space="preserve">Figure 14. Editing a </w:t>
      </w:r>
      <w:r w:rsidR="00E8281D">
        <w:t>thread</w:t>
      </w:r>
    </w:p>
    <w:p w14:paraId="7CDC7929" w14:textId="77777777" w:rsidR="00BD7596" w:rsidRDefault="00BD7596" w:rsidP="00573CBC"/>
    <w:p w14:paraId="647CDEF4" w14:textId="03862FEB" w:rsidR="00B65F13" w:rsidRDefault="00B65F13" w:rsidP="00573CBC"/>
    <w:p w14:paraId="0B659D59" w14:textId="31211F6C" w:rsidR="00B65F13" w:rsidRDefault="00B65F13" w:rsidP="00573CBC">
      <w:r>
        <w:rPr>
          <w:noProof/>
        </w:rPr>
        <w:lastRenderedPageBreak/>
        <w:drawing>
          <wp:inline distT="0" distB="0" distL="0" distR="0" wp14:anchorId="780527BF" wp14:editId="7E1DFD7F">
            <wp:extent cx="4067175" cy="3931603"/>
            <wp:effectExtent l="19050" t="19050" r="9525" b="120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67523" cy="3931939"/>
                    </a:xfrm>
                    <a:prstGeom prst="rect">
                      <a:avLst/>
                    </a:prstGeom>
                    <a:noFill/>
                    <a:ln>
                      <a:solidFill>
                        <a:schemeClr val="accent1"/>
                      </a:solidFill>
                    </a:ln>
                  </pic:spPr>
                </pic:pic>
              </a:graphicData>
            </a:graphic>
          </wp:inline>
        </w:drawing>
      </w:r>
    </w:p>
    <w:p w14:paraId="5EBF30A6" w14:textId="67BA35E8" w:rsidR="00BD7596" w:rsidRDefault="00BD7596" w:rsidP="00573CBC"/>
    <w:p w14:paraId="6DB2EACE" w14:textId="485869A8" w:rsidR="00BD7596" w:rsidRDefault="00BD7596" w:rsidP="00573CBC">
      <w:r>
        <w:t xml:space="preserve">Once a user clicks on Edit they can modify the post’s title and content. They can also delete an existing image and add a new one then </w:t>
      </w:r>
      <w:proofErr w:type="gramStart"/>
      <w:r>
        <w:t>save</w:t>
      </w:r>
      <w:proofErr w:type="gramEnd"/>
      <w:r>
        <w:t xml:space="preserve"> the changes.</w:t>
      </w:r>
    </w:p>
    <w:p w14:paraId="02DA2AFA" w14:textId="4990E137" w:rsidR="00BD7596" w:rsidRDefault="00BD7596" w:rsidP="00573CBC"/>
    <w:p w14:paraId="561CC682" w14:textId="587768E9" w:rsidR="007E18B3" w:rsidRDefault="007E18B3" w:rsidP="00573CBC">
      <w:r>
        <w:t xml:space="preserve">The </w:t>
      </w:r>
      <w:proofErr w:type="spellStart"/>
      <w:r>
        <w:t>Motorholics</w:t>
      </w:r>
      <w:proofErr w:type="spellEnd"/>
      <w:r>
        <w:t xml:space="preserve"> car forum listed all the threads to specific subjects started by the staff – in this case the mechanics. Registered users who are logged in can see the New Thread button once they click on a subject.</w:t>
      </w:r>
    </w:p>
    <w:p w14:paraId="78009685" w14:textId="499B7164" w:rsidR="001E3A1E" w:rsidRDefault="001E3A1E" w:rsidP="00573CBC"/>
    <w:p w14:paraId="6B59D394" w14:textId="764F7243" w:rsidR="001E3A1E" w:rsidRDefault="001E3A1E" w:rsidP="00573CBC">
      <w:r>
        <w:t xml:space="preserve">The new thread form and voting mechanism both used </w:t>
      </w:r>
      <w:proofErr w:type="spellStart"/>
      <w:r>
        <w:t>Tinymce</w:t>
      </w:r>
      <w:proofErr w:type="spellEnd"/>
      <w:r>
        <w:t>.</w:t>
      </w:r>
    </w:p>
    <w:p w14:paraId="319FCBDF" w14:textId="5A5D0952" w:rsidR="007E18B3" w:rsidRDefault="007E18B3" w:rsidP="00573CBC"/>
    <w:p w14:paraId="3E3B6A6D" w14:textId="4C3ED8C8" w:rsidR="007E18B3" w:rsidRDefault="007E18B3" w:rsidP="00573CBC">
      <w:r>
        <w:t>Figure 15. The Car Forum Page</w:t>
      </w:r>
    </w:p>
    <w:p w14:paraId="220F404F" w14:textId="56A9C253" w:rsidR="007E18B3" w:rsidRDefault="007E18B3" w:rsidP="00573CBC">
      <w:r>
        <w:rPr>
          <w:noProof/>
        </w:rPr>
        <w:lastRenderedPageBreak/>
        <w:drawing>
          <wp:inline distT="0" distB="0" distL="0" distR="0" wp14:anchorId="7D61FB7E" wp14:editId="72703B8F">
            <wp:extent cx="5486400" cy="29241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14:paraId="721673D7" w14:textId="6267053A" w:rsidR="006E3B85" w:rsidRDefault="006E3B85" w:rsidP="00573CBC"/>
    <w:p w14:paraId="2540614E" w14:textId="02E4F565" w:rsidR="006E3B85" w:rsidRDefault="00E8281D" w:rsidP="00573CBC">
      <w:r>
        <w:t xml:space="preserve">Figure 16. New </w:t>
      </w:r>
      <w:r w:rsidR="00245FED">
        <w:t>Thread – Forum</w:t>
      </w:r>
    </w:p>
    <w:p w14:paraId="204A3F01" w14:textId="33F0430A" w:rsidR="00245FED" w:rsidRDefault="004E42FD" w:rsidP="00573CBC">
      <w:r>
        <w:rPr>
          <w:noProof/>
        </w:rPr>
        <w:drawing>
          <wp:inline distT="0" distB="0" distL="0" distR="0" wp14:anchorId="18658204" wp14:editId="36172A19">
            <wp:extent cx="5486400" cy="3474720"/>
            <wp:effectExtent l="19050" t="19050" r="1905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474720"/>
                    </a:xfrm>
                    <a:prstGeom prst="rect">
                      <a:avLst/>
                    </a:prstGeom>
                    <a:noFill/>
                    <a:ln>
                      <a:solidFill>
                        <a:schemeClr val="accent1"/>
                      </a:solidFill>
                    </a:ln>
                  </pic:spPr>
                </pic:pic>
              </a:graphicData>
            </a:graphic>
          </wp:inline>
        </w:drawing>
      </w:r>
    </w:p>
    <w:p w14:paraId="2DADD469" w14:textId="60DF634F" w:rsidR="00245FED" w:rsidRDefault="00245FED" w:rsidP="00573CBC"/>
    <w:p w14:paraId="74F1A7FC" w14:textId="75C66A07" w:rsidR="001E3A1E" w:rsidRDefault="001E3A1E" w:rsidP="00573CBC"/>
    <w:p w14:paraId="57DE7591" w14:textId="652105A2" w:rsidR="001E3A1E" w:rsidRDefault="001E3A1E" w:rsidP="00573CBC">
      <w:r>
        <w:lastRenderedPageBreak/>
        <w:t>Figure 17. Voting option</w:t>
      </w:r>
    </w:p>
    <w:p w14:paraId="3EE21428" w14:textId="23F0406F" w:rsidR="001E3A1E" w:rsidRDefault="001E3A1E" w:rsidP="00573CBC">
      <w:r>
        <w:rPr>
          <w:noProof/>
        </w:rPr>
        <w:drawing>
          <wp:inline distT="0" distB="0" distL="0" distR="0" wp14:anchorId="29A25AA5" wp14:editId="45C2DB59">
            <wp:extent cx="4038600" cy="4697323"/>
            <wp:effectExtent l="19050" t="19050" r="19050" b="273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39492" cy="4698361"/>
                    </a:xfrm>
                    <a:prstGeom prst="rect">
                      <a:avLst/>
                    </a:prstGeom>
                    <a:noFill/>
                    <a:ln>
                      <a:solidFill>
                        <a:schemeClr val="accent1"/>
                      </a:solidFill>
                    </a:ln>
                  </pic:spPr>
                </pic:pic>
              </a:graphicData>
            </a:graphic>
          </wp:inline>
        </w:drawing>
      </w:r>
    </w:p>
    <w:p w14:paraId="2B7C4434" w14:textId="77777777" w:rsidR="00941736" w:rsidRDefault="00941736" w:rsidP="00573CBC"/>
    <w:p w14:paraId="1172ED11" w14:textId="175EC1F2" w:rsidR="00245FED" w:rsidRDefault="00941736" w:rsidP="00573CBC">
      <w:r>
        <w:t>The Auto Express function lists random cars that made it to the best car 2018 list.</w:t>
      </w:r>
    </w:p>
    <w:p w14:paraId="29430CD3" w14:textId="39189C5A" w:rsidR="00941736" w:rsidRDefault="00941736" w:rsidP="00573CBC">
      <w:r>
        <w:t>Figure 18. Best Car 2018 JavaScript</w:t>
      </w:r>
    </w:p>
    <w:p w14:paraId="0032F3C7" w14:textId="652DFDF3" w:rsidR="00941736" w:rsidRDefault="00941736" w:rsidP="00573CBC">
      <w:r>
        <w:rPr>
          <w:noProof/>
        </w:rPr>
        <w:drawing>
          <wp:inline distT="0" distB="0" distL="0" distR="0" wp14:anchorId="18E57F05" wp14:editId="0EDE076C">
            <wp:extent cx="5486400" cy="1762125"/>
            <wp:effectExtent l="19050" t="19050" r="19050"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1762125"/>
                    </a:xfrm>
                    <a:prstGeom prst="rect">
                      <a:avLst/>
                    </a:prstGeom>
                    <a:noFill/>
                    <a:ln>
                      <a:solidFill>
                        <a:schemeClr val="accent1"/>
                      </a:solidFill>
                    </a:ln>
                  </pic:spPr>
                </pic:pic>
              </a:graphicData>
            </a:graphic>
          </wp:inline>
        </w:drawing>
      </w:r>
    </w:p>
    <w:p w14:paraId="30743B81" w14:textId="6CC5651C" w:rsidR="006236CF" w:rsidRDefault="006236CF" w:rsidP="00573CBC">
      <w:r>
        <w:lastRenderedPageBreak/>
        <w:t xml:space="preserve">The “Contact Us” page was created using </w:t>
      </w:r>
      <w:proofErr w:type="spellStart"/>
      <w:r>
        <w:t>Flatpages</w:t>
      </w:r>
      <w:proofErr w:type="spellEnd"/>
    </w:p>
    <w:p w14:paraId="6BC4CC72" w14:textId="77E41331" w:rsidR="006236CF" w:rsidRDefault="006236CF" w:rsidP="00573CBC"/>
    <w:p w14:paraId="75571004" w14:textId="509EB6A4" w:rsidR="006236CF" w:rsidRDefault="006236CF" w:rsidP="00573CBC">
      <w:r>
        <w:t xml:space="preserve">Figure 19. Contact Us page </w:t>
      </w:r>
    </w:p>
    <w:p w14:paraId="73D181F9" w14:textId="299D4DCC" w:rsidR="006236CF" w:rsidRDefault="006236CF" w:rsidP="00573CBC">
      <w:r>
        <w:rPr>
          <w:noProof/>
        </w:rPr>
        <w:drawing>
          <wp:inline distT="0" distB="0" distL="0" distR="0" wp14:anchorId="31291BF4" wp14:editId="5A6D2E7D">
            <wp:extent cx="3381375" cy="4476750"/>
            <wp:effectExtent l="19050" t="19050" r="2857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81375" cy="4476750"/>
                    </a:xfrm>
                    <a:prstGeom prst="rect">
                      <a:avLst/>
                    </a:prstGeom>
                    <a:noFill/>
                    <a:ln>
                      <a:solidFill>
                        <a:schemeClr val="accent1"/>
                      </a:solidFill>
                    </a:ln>
                  </pic:spPr>
                </pic:pic>
              </a:graphicData>
            </a:graphic>
          </wp:inline>
        </w:drawing>
      </w:r>
    </w:p>
    <w:p w14:paraId="12BE6387" w14:textId="146B7AEF" w:rsidR="006236CF" w:rsidRDefault="006236CF" w:rsidP="00573CBC"/>
    <w:p w14:paraId="7A57ED13" w14:textId="27835E6F" w:rsidR="006236CF" w:rsidRDefault="006236CF" w:rsidP="00573CBC">
      <w:r>
        <w:t>Registration</w:t>
      </w:r>
    </w:p>
    <w:p w14:paraId="75CA82D7" w14:textId="110D9B5A" w:rsidR="006236CF" w:rsidRDefault="006236CF" w:rsidP="00573CBC">
      <w:r>
        <w:t>Once of the most important features was the user registration. This was designed using a custom user authentication model and meant that users registered with their email address.</w:t>
      </w:r>
    </w:p>
    <w:p w14:paraId="520D8F0E" w14:textId="15F8E121" w:rsidR="006236CF" w:rsidRDefault="006236CF" w:rsidP="00573CBC">
      <w:r>
        <w:t>Stripe was used for payment processing.</w:t>
      </w:r>
    </w:p>
    <w:p w14:paraId="07E1683D" w14:textId="564BA8F8" w:rsidR="006236CF" w:rsidRDefault="006236CF" w:rsidP="00573CBC">
      <w:r>
        <w:t>Figure 20. Registration page</w:t>
      </w:r>
    </w:p>
    <w:p w14:paraId="2F9E1C6B" w14:textId="6339119D" w:rsidR="006236CF" w:rsidRDefault="006236CF" w:rsidP="00573CBC">
      <w:r>
        <w:rPr>
          <w:noProof/>
        </w:rPr>
        <w:lastRenderedPageBreak/>
        <w:drawing>
          <wp:inline distT="0" distB="0" distL="0" distR="0" wp14:anchorId="66B7DBBA" wp14:editId="6F72475A">
            <wp:extent cx="3609975" cy="4616443"/>
            <wp:effectExtent l="19050" t="19050" r="9525" b="133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11182" cy="4617986"/>
                    </a:xfrm>
                    <a:prstGeom prst="rect">
                      <a:avLst/>
                    </a:prstGeom>
                    <a:noFill/>
                    <a:ln>
                      <a:solidFill>
                        <a:schemeClr val="accent1"/>
                      </a:solidFill>
                    </a:ln>
                  </pic:spPr>
                </pic:pic>
              </a:graphicData>
            </a:graphic>
          </wp:inline>
        </w:drawing>
      </w:r>
    </w:p>
    <w:p w14:paraId="7A57C69D" w14:textId="77777777" w:rsidR="006236CF" w:rsidRDefault="006236CF" w:rsidP="00573CBC"/>
    <w:p w14:paraId="1A8C8A70" w14:textId="4DBFBC3D" w:rsidR="006236CF" w:rsidRDefault="006236CF" w:rsidP="00573CBC">
      <w:r>
        <w:t>Login/Logout</w:t>
      </w:r>
      <w:r w:rsidR="00D4139C">
        <w:t xml:space="preserve"> pages</w:t>
      </w:r>
    </w:p>
    <w:p w14:paraId="36C4ABAD" w14:textId="31FADF18" w:rsidR="006236CF" w:rsidRDefault="006236CF" w:rsidP="00573CBC"/>
    <w:p w14:paraId="004D6DFF" w14:textId="16DFB942" w:rsidR="006236CF" w:rsidRDefault="00D4139C" w:rsidP="00573CBC">
      <w:r>
        <w:t xml:space="preserve">Users logged in using their email address and password. Once logged in they can then contribution to the blog and forum. </w:t>
      </w:r>
    </w:p>
    <w:p w14:paraId="1FD2C5DC" w14:textId="61C5CDCC" w:rsidR="00D4139C" w:rsidRDefault="00D4139C" w:rsidP="00573CBC">
      <w:r>
        <w:t>Under the Member tab users can view the account details.</w:t>
      </w:r>
    </w:p>
    <w:p w14:paraId="70E39D12" w14:textId="542B1B19" w:rsidR="00D4139C" w:rsidRDefault="00D4139C" w:rsidP="00573CBC">
      <w:r>
        <w:t xml:space="preserve">Once logged out the user is presented with a green stripe on the home page confirming they have been logged out. </w:t>
      </w:r>
    </w:p>
    <w:p w14:paraId="14BB738A" w14:textId="4A4BD9E1" w:rsidR="00D4139C" w:rsidRDefault="00D4139C" w:rsidP="00573CBC">
      <w:r>
        <w:t>Figure 21. Login page</w:t>
      </w:r>
    </w:p>
    <w:p w14:paraId="5AF259EA" w14:textId="5D795D8E" w:rsidR="00D4139C" w:rsidRDefault="00D4139C" w:rsidP="00573CBC">
      <w:r>
        <w:rPr>
          <w:noProof/>
        </w:rPr>
        <w:lastRenderedPageBreak/>
        <w:drawing>
          <wp:inline distT="0" distB="0" distL="0" distR="0" wp14:anchorId="47C68CAE" wp14:editId="369B5590">
            <wp:extent cx="4562475" cy="3722853"/>
            <wp:effectExtent l="19050" t="19050" r="9525" b="114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63179" cy="3723427"/>
                    </a:xfrm>
                    <a:prstGeom prst="rect">
                      <a:avLst/>
                    </a:prstGeom>
                    <a:noFill/>
                    <a:ln>
                      <a:solidFill>
                        <a:schemeClr val="accent1"/>
                      </a:solidFill>
                    </a:ln>
                  </pic:spPr>
                </pic:pic>
              </a:graphicData>
            </a:graphic>
          </wp:inline>
        </w:drawing>
      </w:r>
    </w:p>
    <w:p w14:paraId="14070088" w14:textId="6BAC231E" w:rsidR="00F05695" w:rsidRDefault="00F05695" w:rsidP="00573CBC"/>
    <w:p w14:paraId="45CC1B34" w14:textId="236F6040" w:rsidR="00F05695" w:rsidRDefault="00F05695" w:rsidP="00573CBC">
      <w:r>
        <w:t xml:space="preserve">Figure 22. </w:t>
      </w:r>
      <w:r w:rsidR="003B3621">
        <w:t>Logout notif</w:t>
      </w:r>
      <w:r w:rsidR="00BD26FF">
        <w:t>ication</w:t>
      </w:r>
    </w:p>
    <w:p w14:paraId="3323CF26" w14:textId="77777777" w:rsidR="00941736" w:rsidRDefault="00941736" w:rsidP="00FB7FA9">
      <w:pPr>
        <w:pStyle w:val="Heading2"/>
      </w:pPr>
    </w:p>
    <w:p w14:paraId="35EB1A5A" w14:textId="48504A53" w:rsidR="00941736" w:rsidRDefault="00F05695" w:rsidP="00FB7FA9">
      <w:pPr>
        <w:pStyle w:val="Heading2"/>
      </w:pPr>
      <w:r>
        <w:rPr>
          <w:noProof/>
        </w:rPr>
        <w:drawing>
          <wp:inline distT="0" distB="0" distL="0" distR="0" wp14:anchorId="23F641A9" wp14:editId="767A513D">
            <wp:extent cx="5476875" cy="2971800"/>
            <wp:effectExtent l="19050" t="19050" r="28575"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solidFill>
                        <a:schemeClr val="accent1"/>
                      </a:solidFill>
                    </a:ln>
                  </pic:spPr>
                </pic:pic>
              </a:graphicData>
            </a:graphic>
          </wp:inline>
        </w:drawing>
      </w:r>
    </w:p>
    <w:p w14:paraId="25E22875" w14:textId="347ED341" w:rsidR="000913FD" w:rsidRDefault="000913FD" w:rsidP="00FB7FA9">
      <w:pPr>
        <w:pStyle w:val="Heading2"/>
      </w:pPr>
    </w:p>
    <w:p w14:paraId="007B2ECC" w14:textId="123676FE" w:rsidR="007340D6" w:rsidRDefault="007340D6" w:rsidP="007340D6">
      <w:r>
        <w:t>Figure 23. User registration</w:t>
      </w:r>
    </w:p>
    <w:p w14:paraId="4E7F9A08" w14:textId="7381EF7B" w:rsidR="007340D6" w:rsidRPr="007340D6" w:rsidRDefault="007340D6" w:rsidP="007340D6">
      <w:r>
        <w:rPr>
          <w:noProof/>
        </w:rPr>
        <w:drawing>
          <wp:inline distT="0" distB="0" distL="0" distR="0" wp14:anchorId="66C572EE" wp14:editId="019AE96E">
            <wp:extent cx="3752850" cy="3195786"/>
            <wp:effectExtent l="19050" t="19050" r="1905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53577" cy="3196405"/>
                    </a:xfrm>
                    <a:prstGeom prst="rect">
                      <a:avLst/>
                    </a:prstGeom>
                    <a:noFill/>
                    <a:ln>
                      <a:solidFill>
                        <a:schemeClr val="accent1"/>
                      </a:solidFill>
                    </a:ln>
                  </pic:spPr>
                </pic:pic>
              </a:graphicData>
            </a:graphic>
          </wp:inline>
        </w:drawing>
      </w:r>
      <w:bookmarkStart w:id="5" w:name="_GoBack"/>
      <w:bookmarkEnd w:id="5"/>
    </w:p>
    <w:p w14:paraId="03A3FC59" w14:textId="77777777" w:rsidR="000913FD" w:rsidRDefault="000913FD" w:rsidP="00FB7FA9">
      <w:pPr>
        <w:pStyle w:val="Heading2"/>
      </w:pPr>
    </w:p>
    <w:p w14:paraId="118D0703" w14:textId="7036DC07" w:rsidR="00FB7FA9" w:rsidRDefault="00FB7FA9" w:rsidP="00FB7FA9">
      <w:pPr>
        <w:pStyle w:val="Heading2"/>
      </w:pPr>
      <w:r>
        <w:t>reusable apps</w:t>
      </w:r>
    </w:p>
    <w:p w14:paraId="6A52B562" w14:textId="77777777" w:rsidR="00FB7FA9" w:rsidRPr="00EA7076" w:rsidRDefault="00FB7FA9" w:rsidP="00FB7FA9">
      <w:pPr>
        <w:pStyle w:val="Heading2"/>
      </w:pPr>
      <w:r>
        <w:t>references</w:t>
      </w:r>
    </w:p>
    <w:p w14:paraId="3CFD8D57" w14:textId="77777777" w:rsidR="00B66044" w:rsidRDefault="00B66044" w:rsidP="00B66044"/>
    <w:p w14:paraId="662427AF" w14:textId="4F8CB4F7" w:rsidR="00B66044" w:rsidRDefault="00B66044" w:rsidP="00B66044"/>
    <w:p w14:paraId="6C24F0F0" w14:textId="2035CC64" w:rsidR="00576406" w:rsidRDefault="00576406"/>
    <w:p w14:paraId="4AEECA74" w14:textId="50B62D38" w:rsidR="00473733" w:rsidRDefault="00473733"/>
    <w:p w14:paraId="77F19E99" w14:textId="65573652" w:rsidR="00473733" w:rsidRDefault="00473733"/>
    <w:p w14:paraId="5DCBC8F8" w14:textId="68FA44EC" w:rsidR="00473733" w:rsidRDefault="00473733"/>
    <w:p w14:paraId="643306C5" w14:textId="1B982886" w:rsidR="00473733" w:rsidRDefault="00473733"/>
    <w:p w14:paraId="37575F97" w14:textId="56F57B69" w:rsidR="00473733" w:rsidRDefault="00473733"/>
    <w:p w14:paraId="228C58C4" w14:textId="31468E98" w:rsidR="00473733" w:rsidRDefault="00473733"/>
    <w:p w14:paraId="7AD91CAE" w14:textId="0470FA3E" w:rsidR="00473733" w:rsidRDefault="00473733"/>
    <w:p w14:paraId="7D3CCB0D" w14:textId="4392D6A0" w:rsidR="00473733" w:rsidRDefault="00473733"/>
    <w:p w14:paraId="73408706" w14:textId="77777777" w:rsidR="00473733" w:rsidRDefault="00473733"/>
    <w:p w14:paraId="19D9068B" w14:textId="77CE8CEC" w:rsidR="00576406" w:rsidRDefault="00576406"/>
    <w:p w14:paraId="4A0120E9" w14:textId="77777777" w:rsidR="006A758B" w:rsidRDefault="006A758B"/>
    <w:p w14:paraId="7DC7D2D2" w14:textId="5D1FAF7A" w:rsidR="00B82C1C" w:rsidRDefault="00755471">
      <w:pPr>
        <w:rPr>
          <w:rFonts w:eastAsia="Times New Roman"/>
          <w:color w:val="007789"/>
          <w:sz w:val="32"/>
        </w:rPr>
      </w:pPr>
      <w:r>
        <w:rPr>
          <w:rFonts w:eastAsia="Times New Roman"/>
          <w:color w:val="007789"/>
          <w:sz w:val="32"/>
        </w:rPr>
        <w:t xml:space="preserve">The complete product </w:t>
      </w:r>
    </w:p>
    <w:p w14:paraId="75EFBFDE" w14:textId="4F604671" w:rsidR="00B82C1C" w:rsidRPr="006A758B" w:rsidRDefault="00426BE3">
      <w:pPr>
        <w:rPr>
          <w:rFonts w:eastAsia="Times New Roman"/>
          <w:color w:val="004F5B"/>
          <w:sz w:val="24"/>
          <w:szCs w:val="24"/>
        </w:rPr>
      </w:pPr>
      <w:r w:rsidRPr="006A758B">
        <w:rPr>
          <w:rFonts w:eastAsia="Times New Roman"/>
          <w:color w:val="004F5B"/>
          <w:sz w:val="24"/>
          <w:szCs w:val="24"/>
        </w:rPr>
        <w:t>The nav bar</w:t>
      </w:r>
    </w:p>
    <w:p w14:paraId="3B7B2D26" w14:textId="5A8A50F6" w:rsidR="00293BAD" w:rsidRPr="006A758B" w:rsidRDefault="00293BAD">
      <w:pPr>
        <w:rPr>
          <w:b/>
        </w:rPr>
      </w:pPr>
      <w:r w:rsidRPr="006A758B">
        <w:rPr>
          <w:b/>
        </w:rPr>
        <w:t>Figure 1</w:t>
      </w:r>
      <w:r w:rsidR="002E36E1" w:rsidRPr="006A758B">
        <w:rPr>
          <w:b/>
        </w:rPr>
        <w:t>3</w:t>
      </w:r>
      <w:r w:rsidRPr="006A758B">
        <w:rPr>
          <w:b/>
        </w:rPr>
        <w:t xml:space="preserve"> – The nav-bar</w:t>
      </w:r>
    </w:p>
    <w:p w14:paraId="30AC763A" w14:textId="4CAC4EB1" w:rsidR="00426BE3" w:rsidRDefault="00426BE3">
      <w:r>
        <w:rPr>
          <w:noProof/>
        </w:rPr>
        <w:drawing>
          <wp:inline distT="0" distB="0" distL="0" distR="0" wp14:anchorId="57E6C648" wp14:editId="168A24A3">
            <wp:extent cx="5478145" cy="28638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78145" cy="286385"/>
                    </a:xfrm>
                    <a:prstGeom prst="rect">
                      <a:avLst/>
                    </a:prstGeom>
                    <a:noFill/>
                    <a:ln>
                      <a:noFill/>
                    </a:ln>
                  </pic:spPr>
                </pic:pic>
              </a:graphicData>
            </a:graphic>
          </wp:inline>
        </w:drawing>
      </w:r>
    </w:p>
    <w:p w14:paraId="23503B6B" w14:textId="3152BD7E" w:rsidR="00426BE3" w:rsidRDefault="00426BE3">
      <w:pPr>
        <w:rPr>
          <w:i/>
        </w:rPr>
      </w:pPr>
      <w:r>
        <w:t xml:space="preserve">The navigation bar was constructed using Bootstrap and fixed to the top of the page: </w:t>
      </w:r>
      <w:r w:rsidRPr="00426BE3">
        <w:rPr>
          <w:i/>
        </w:rPr>
        <w:t>navbar navbar-inverse navbar-fixed-top</w:t>
      </w:r>
    </w:p>
    <w:p w14:paraId="1EFFD86E" w14:textId="4F1125C8" w:rsidR="00426BE3" w:rsidRDefault="00426BE3">
      <w:r>
        <w:t xml:space="preserve">The idea was to keep the nav bar smart and more conservative – the tour button which was the tool tips functionality had to stand out so this was done using </w:t>
      </w:r>
      <w:r w:rsidR="00334A4F">
        <w:t xml:space="preserve">Bootstrap warning button: </w:t>
      </w:r>
      <w:proofErr w:type="spellStart"/>
      <w:r w:rsidR="00334A4F" w:rsidRPr="00334A4F">
        <w:rPr>
          <w:i/>
        </w:rPr>
        <w:t>btn</w:t>
      </w:r>
      <w:proofErr w:type="spellEnd"/>
      <w:r w:rsidR="00334A4F" w:rsidRPr="00334A4F">
        <w:rPr>
          <w:i/>
        </w:rPr>
        <w:t xml:space="preserve"> </w:t>
      </w:r>
      <w:proofErr w:type="spellStart"/>
      <w:r w:rsidR="00334A4F" w:rsidRPr="00334A4F">
        <w:rPr>
          <w:i/>
        </w:rPr>
        <w:t>btn</w:t>
      </w:r>
      <w:proofErr w:type="spellEnd"/>
      <w:r w:rsidR="00334A4F" w:rsidRPr="00334A4F">
        <w:rPr>
          <w:i/>
        </w:rPr>
        <w:t>-warning</w:t>
      </w:r>
    </w:p>
    <w:p w14:paraId="236B7013" w14:textId="77398D75" w:rsidR="00426BE3" w:rsidRDefault="00426BE3"/>
    <w:p w14:paraId="75F4C320" w14:textId="514120BB" w:rsidR="00334A4F" w:rsidRPr="006A758B" w:rsidRDefault="00334A4F">
      <w:pPr>
        <w:rPr>
          <w:rFonts w:eastAsia="Times New Roman"/>
          <w:color w:val="004F5B"/>
          <w:sz w:val="24"/>
          <w:szCs w:val="24"/>
        </w:rPr>
      </w:pPr>
      <w:r w:rsidRPr="006A758B">
        <w:rPr>
          <w:rFonts w:eastAsia="Times New Roman"/>
          <w:color w:val="004F5B"/>
          <w:sz w:val="24"/>
          <w:szCs w:val="24"/>
        </w:rPr>
        <w:t xml:space="preserve">Line Chart – </w:t>
      </w:r>
      <w:r w:rsidR="00DC3AC6" w:rsidRPr="006A758B">
        <w:rPr>
          <w:rFonts w:eastAsia="Times New Roman"/>
          <w:color w:val="004F5B"/>
          <w:sz w:val="24"/>
          <w:szCs w:val="24"/>
        </w:rPr>
        <w:t>Amount of Fish Types Through the Years</w:t>
      </w:r>
    </w:p>
    <w:p w14:paraId="3F02C9F9" w14:textId="5B395F78" w:rsidR="00C56669" w:rsidRDefault="00334A4F">
      <w:r>
        <w:t xml:space="preserve">This chart featured as the main chart at the very top of the Webpage. It pulled data from field “date” </w:t>
      </w:r>
      <w:r w:rsidR="00356B46">
        <w:t>and served as the dimension (x) layout, then the metrics</w:t>
      </w:r>
      <w:r>
        <w:t xml:space="preserve"> </w:t>
      </w:r>
      <w:r w:rsidR="00C56669">
        <w:t>grouped the amounts for each region.</w:t>
      </w:r>
    </w:p>
    <w:p w14:paraId="1DDC8D02" w14:textId="0087DB50" w:rsidR="00334A4F" w:rsidRDefault="00C56669">
      <w:r>
        <w:t>The data updates when selecting the region or port chart options</w:t>
      </w:r>
      <w:r w:rsidR="00334A4F">
        <w:t xml:space="preserve"> </w:t>
      </w:r>
    </w:p>
    <w:p w14:paraId="76F52A2E" w14:textId="312BA8F0" w:rsidR="00293BAD" w:rsidRPr="006A758B" w:rsidRDefault="00293BAD">
      <w:pPr>
        <w:rPr>
          <w:b/>
        </w:rPr>
      </w:pPr>
      <w:r w:rsidRPr="006A758B">
        <w:rPr>
          <w:b/>
        </w:rPr>
        <w:t>Figure 1</w:t>
      </w:r>
      <w:r w:rsidR="002E36E1" w:rsidRPr="006A758B">
        <w:rPr>
          <w:b/>
        </w:rPr>
        <w:t>4</w:t>
      </w:r>
      <w:r w:rsidRPr="006A758B">
        <w:rPr>
          <w:b/>
        </w:rPr>
        <w:t>. The Line Chart</w:t>
      </w:r>
      <w:r w:rsidR="00DC3AC6" w:rsidRPr="006A758B">
        <w:rPr>
          <w:b/>
        </w:rPr>
        <w:t xml:space="preserve"> – Amount of Fish Types Through the Years</w:t>
      </w:r>
    </w:p>
    <w:p w14:paraId="0707051A" w14:textId="77959DB7" w:rsidR="00334A4F" w:rsidRDefault="007819A1">
      <w:r>
        <w:rPr>
          <w:noProof/>
        </w:rPr>
        <w:drawing>
          <wp:inline distT="0" distB="0" distL="0" distR="0" wp14:anchorId="73B0ACCB" wp14:editId="24CAB061">
            <wp:extent cx="54864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41D07B9A" w14:textId="2E7C2405" w:rsidR="00C56669" w:rsidRDefault="00C56669"/>
    <w:p w14:paraId="49F4D1C9" w14:textId="77777777" w:rsidR="0089246E" w:rsidRDefault="0089246E">
      <w:pPr>
        <w:rPr>
          <w:rFonts w:eastAsia="Times New Roman"/>
          <w:color w:val="004F5B"/>
          <w:sz w:val="24"/>
          <w:szCs w:val="24"/>
        </w:rPr>
      </w:pPr>
    </w:p>
    <w:p w14:paraId="1B833F0D" w14:textId="77777777" w:rsidR="0089246E" w:rsidRDefault="0089246E">
      <w:pPr>
        <w:rPr>
          <w:rFonts w:eastAsia="Times New Roman"/>
          <w:color w:val="004F5B"/>
          <w:sz w:val="24"/>
          <w:szCs w:val="24"/>
        </w:rPr>
      </w:pPr>
    </w:p>
    <w:p w14:paraId="1D385417" w14:textId="77777777" w:rsidR="0089246E" w:rsidRDefault="0089246E">
      <w:pPr>
        <w:rPr>
          <w:rFonts w:eastAsia="Times New Roman"/>
          <w:color w:val="004F5B"/>
          <w:sz w:val="24"/>
          <w:szCs w:val="24"/>
        </w:rPr>
      </w:pPr>
    </w:p>
    <w:p w14:paraId="6B7EA350" w14:textId="15168D53" w:rsidR="00C56669" w:rsidRPr="006A758B" w:rsidRDefault="00C56669">
      <w:pPr>
        <w:rPr>
          <w:rFonts w:eastAsia="Times New Roman"/>
          <w:color w:val="004F5B"/>
          <w:sz w:val="24"/>
          <w:szCs w:val="24"/>
        </w:rPr>
      </w:pPr>
      <w:r w:rsidRPr="006A758B">
        <w:rPr>
          <w:rFonts w:eastAsia="Times New Roman"/>
          <w:color w:val="004F5B"/>
          <w:sz w:val="24"/>
          <w:szCs w:val="24"/>
        </w:rPr>
        <w:t>Pie Chart – Fish by UK Region</w:t>
      </w:r>
    </w:p>
    <w:p w14:paraId="4AFDE873" w14:textId="3C051ABF" w:rsidR="00C56669" w:rsidRDefault="00C56669">
      <w:r>
        <w:t>This provides the user the option of obtaining statistics for individual UK regions.</w:t>
      </w:r>
    </w:p>
    <w:p w14:paraId="2ADFE263" w14:textId="16F94A0C" w:rsidR="00C56669" w:rsidRDefault="00C56669">
      <w:r>
        <w:t xml:space="preserve">Scotland has the largest number of caught of fish with 1.88 billion tons over a </w:t>
      </w:r>
      <w:proofErr w:type="gramStart"/>
      <w:r>
        <w:t>5 year</w:t>
      </w:r>
      <w:proofErr w:type="gramEnd"/>
      <w:r>
        <w:t xml:space="preserve"> span.</w:t>
      </w:r>
      <w:r w:rsidR="00293BAD">
        <w:t xml:space="preserve">  Wales has the least with 78.3 million tons. Overall there has been healthy landings of fish throughout the last 5 years for the UK. </w:t>
      </w:r>
    </w:p>
    <w:p w14:paraId="06B7C03D" w14:textId="46329F2D" w:rsidR="00C56669" w:rsidRPr="006A758B" w:rsidRDefault="00293BAD">
      <w:pPr>
        <w:rPr>
          <w:b/>
        </w:rPr>
      </w:pPr>
      <w:r w:rsidRPr="006A758B">
        <w:rPr>
          <w:b/>
        </w:rPr>
        <w:t>Figure 1</w:t>
      </w:r>
      <w:r w:rsidR="002E36E1" w:rsidRPr="006A758B">
        <w:rPr>
          <w:b/>
        </w:rPr>
        <w:t>5</w:t>
      </w:r>
      <w:r w:rsidRPr="006A758B">
        <w:rPr>
          <w:b/>
        </w:rPr>
        <w:t xml:space="preserve">. The Pie Chart – UK </w:t>
      </w:r>
      <w:r w:rsidR="002E36E1" w:rsidRPr="006A758B">
        <w:rPr>
          <w:b/>
        </w:rPr>
        <w:t>R</w:t>
      </w:r>
      <w:r w:rsidRPr="006A758B">
        <w:rPr>
          <w:b/>
        </w:rPr>
        <w:t>egions</w:t>
      </w:r>
    </w:p>
    <w:p w14:paraId="1717E044" w14:textId="4A446660" w:rsidR="00C56669" w:rsidRDefault="00C56669">
      <w:r>
        <w:rPr>
          <w:noProof/>
        </w:rPr>
        <w:lastRenderedPageBreak/>
        <w:drawing>
          <wp:inline distT="0" distB="0" distL="0" distR="0" wp14:anchorId="6CA3EC8C" wp14:editId="73882D72">
            <wp:extent cx="3749040" cy="2560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49040" cy="2560320"/>
                    </a:xfrm>
                    <a:prstGeom prst="rect">
                      <a:avLst/>
                    </a:prstGeom>
                    <a:noFill/>
                    <a:ln>
                      <a:noFill/>
                    </a:ln>
                  </pic:spPr>
                </pic:pic>
              </a:graphicData>
            </a:graphic>
          </wp:inline>
        </w:drawing>
      </w:r>
    </w:p>
    <w:p w14:paraId="626859E2" w14:textId="2B3F4124" w:rsidR="00334A4F" w:rsidRDefault="00334A4F" w:rsidP="00473733">
      <w:pPr>
        <w:rPr>
          <w:rFonts w:eastAsia="Times New Roman"/>
          <w:color w:val="007789"/>
          <w:sz w:val="32"/>
        </w:rPr>
      </w:pPr>
    </w:p>
    <w:p w14:paraId="34B2C1D8" w14:textId="390EA7D9" w:rsidR="002E36E1" w:rsidRPr="006A758B" w:rsidRDefault="002E36E1" w:rsidP="00473733">
      <w:pPr>
        <w:rPr>
          <w:b/>
        </w:rPr>
      </w:pPr>
      <w:r w:rsidRPr="006A758B">
        <w:rPr>
          <w:b/>
        </w:rPr>
        <w:t xml:space="preserve">Figure 16. The </w:t>
      </w:r>
      <w:r w:rsidR="00387D67" w:rsidRPr="006A758B">
        <w:rPr>
          <w:b/>
        </w:rPr>
        <w:t>Q</w:t>
      </w:r>
      <w:r w:rsidRPr="006A758B">
        <w:rPr>
          <w:b/>
        </w:rPr>
        <w:t xml:space="preserve">uantity and </w:t>
      </w:r>
      <w:r w:rsidR="00387D67" w:rsidRPr="006A758B">
        <w:rPr>
          <w:b/>
        </w:rPr>
        <w:t>V</w:t>
      </w:r>
      <w:r w:rsidRPr="006A758B">
        <w:rPr>
          <w:b/>
        </w:rPr>
        <w:t xml:space="preserve">alue </w:t>
      </w:r>
      <w:r w:rsidR="00387D67" w:rsidRPr="006A758B">
        <w:rPr>
          <w:b/>
        </w:rPr>
        <w:t>T</w:t>
      </w:r>
      <w:r w:rsidRPr="006A758B">
        <w:rPr>
          <w:b/>
        </w:rPr>
        <w:t>otals</w:t>
      </w:r>
    </w:p>
    <w:p w14:paraId="3B1CE996" w14:textId="74572CD8" w:rsidR="00293BAD" w:rsidRDefault="00293BAD" w:rsidP="00473733">
      <w:pPr>
        <w:rPr>
          <w:rFonts w:eastAsia="Times New Roman"/>
          <w:color w:val="007789"/>
          <w:sz w:val="32"/>
        </w:rPr>
      </w:pPr>
      <w:r>
        <w:rPr>
          <w:rFonts w:eastAsia="Times New Roman"/>
          <w:noProof/>
          <w:color w:val="007789"/>
          <w:sz w:val="32"/>
        </w:rPr>
        <w:drawing>
          <wp:inline distT="0" distB="0" distL="0" distR="0" wp14:anchorId="1365F61A" wp14:editId="1B2BA49F">
            <wp:extent cx="5486400" cy="723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14:paraId="6F2FC26A" w14:textId="77777777" w:rsidR="002E36E1" w:rsidRDefault="002E36E1" w:rsidP="002E36E1"/>
    <w:p w14:paraId="0688F59F" w14:textId="6EF734AF" w:rsidR="002E36E1" w:rsidRPr="006A758B" w:rsidRDefault="002E36E1" w:rsidP="002E36E1">
      <w:pPr>
        <w:rPr>
          <w:rFonts w:eastAsia="Times New Roman"/>
          <w:color w:val="004F5B"/>
          <w:sz w:val="24"/>
          <w:szCs w:val="24"/>
        </w:rPr>
      </w:pPr>
      <w:r w:rsidRPr="006A758B">
        <w:rPr>
          <w:rFonts w:eastAsia="Times New Roman"/>
          <w:color w:val="004F5B"/>
          <w:sz w:val="24"/>
          <w:szCs w:val="24"/>
        </w:rPr>
        <w:t>Pie Chart – Main Regional Ports</w:t>
      </w:r>
    </w:p>
    <w:p w14:paraId="1CAD1E9A" w14:textId="38E5DF7E" w:rsidR="002E36E1" w:rsidRDefault="00387D67" w:rsidP="002E36E1">
      <w:r>
        <w:t>The main regional ports pie chart is there to highlight where the fish is caught in the individual UK regions. Selecting a port then presents the relevant UK region in the regional pie chart above it.</w:t>
      </w:r>
    </w:p>
    <w:p w14:paraId="639C49E9" w14:textId="2D4C0479" w:rsidR="00293BAD" w:rsidRPr="00387D67" w:rsidRDefault="00387D67" w:rsidP="00473733">
      <w:r w:rsidRPr="00387D67">
        <w:t>The metrics in the graph.js file allowed for this grouping and calculation of values to happen:</w:t>
      </w:r>
    </w:p>
    <w:p w14:paraId="58545CC3" w14:textId="377797A1" w:rsidR="00387D67" w:rsidRDefault="00387D67" w:rsidP="00473733">
      <w:pPr>
        <w:rPr>
          <w:rFonts w:eastAsia="Times New Roman"/>
          <w:color w:val="007789"/>
          <w:sz w:val="32"/>
        </w:rPr>
      </w:pPr>
    </w:p>
    <w:p w14:paraId="6953B46F" w14:textId="4B3DEE79" w:rsidR="00387D67" w:rsidRDefault="00387D67" w:rsidP="00473733">
      <w:pPr>
        <w:rPr>
          <w:rFonts w:eastAsia="Times New Roman"/>
          <w:color w:val="007789"/>
          <w:sz w:val="32"/>
        </w:rPr>
      </w:pPr>
    </w:p>
    <w:p w14:paraId="21F2843B" w14:textId="27BF2235" w:rsidR="00387D67" w:rsidRPr="006A758B" w:rsidRDefault="00387D67" w:rsidP="00473733">
      <w:pPr>
        <w:rPr>
          <w:b/>
        </w:rPr>
      </w:pPr>
      <w:r w:rsidRPr="006A758B">
        <w:rPr>
          <w:b/>
        </w:rPr>
        <w:t>Figure 17. Metrics in graph.js file</w:t>
      </w:r>
    </w:p>
    <w:p w14:paraId="0200DFD2" w14:textId="3142C386" w:rsidR="00387D67" w:rsidRDefault="00387D67" w:rsidP="00473733">
      <w:pPr>
        <w:rPr>
          <w:rFonts w:eastAsia="Times New Roman"/>
          <w:color w:val="007789"/>
          <w:sz w:val="32"/>
        </w:rPr>
      </w:pPr>
      <w:r>
        <w:rPr>
          <w:rFonts w:eastAsia="Times New Roman"/>
          <w:noProof/>
          <w:color w:val="007789"/>
          <w:sz w:val="32"/>
        </w:rPr>
        <w:lastRenderedPageBreak/>
        <w:drawing>
          <wp:inline distT="0" distB="0" distL="0" distR="0" wp14:anchorId="681BCB1E" wp14:editId="5B8DF848">
            <wp:extent cx="5375275"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75275" cy="2099310"/>
                    </a:xfrm>
                    <a:prstGeom prst="rect">
                      <a:avLst/>
                    </a:prstGeom>
                    <a:noFill/>
                    <a:ln>
                      <a:noFill/>
                    </a:ln>
                  </pic:spPr>
                </pic:pic>
              </a:graphicData>
            </a:graphic>
          </wp:inline>
        </w:drawing>
      </w:r>
    </w:p>
    <w:p w14:paraId="5261E61B" w14:textId="77777777" w:rsidR="00387D67" w:rsidRDefault="00387D67" w:rsidP="00473733"/>
    <w:p w14:paraId="6B1CCF68" w14:textId="26D19C32" w:rsidR="002E36E1" w:rsidRPr="006A758B" w:rsidRDefault="002E36E1" w:rsidP="00473733">
      <w:pPr>
        <w:rPr>
          <w:b/>
        </w:rPr>
      </w:pPr>
      <w:r w:rsidRPr="006A758B">
        <w:rPr>
          <w:b/>
        </w:rPr>
        <w:t>Figure 1</w:t>
      </w:r>
      <w:r w:rsidR="00387D67" w:rsidRPr="006A758B">
        <w:rPr>
          <w:b/>
        </w:rPr>
        <w:t>8</w:t>
      </w:r>
      <w:r w:rsidRPr="006A758B">
        <w:rPr>
          <w:b/>
        </w:rPr>
        <w:t>. The Pie Chart – UK Ports</w:t>
      </w:r>
    </w:p>
    <w:p w14:paraId="61F39329" w14:textId="62F666F3" w:rsidR="002E36E1" w:rsidRDefault="002E36E1" w:rsidP="00473733">
      <w:pPr>
        <w:rPr>
          <w:rFonts w:eastAsia="Times New Roman"/>
          <w:color w:val="007789"/>
          <w:sz w:val="32"/>
        </w:rPr>
      </w:pPr>
      <w:r>
        <w:rPr>
          <w:rFonts w:eastAsia="Times New Roman"/>
          <w:noProof/>
          <w:color w:val="007789"/>
          <w:sz w:val="32"/>
        </w:rPr>
        <w:drawing>
          <wp:inline distT="0" distB="0" distL="0" distR="0" wp14:anchorId="7EEDCE4B" wp14:editId="5BEE606F">
            <wp:extent cx="3749040" cy="25603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49040" cy="2560320"/>
                    </a:xfrm>
                    <a:prstGeom prst="rect">
                      <a:avLst/>
                    </a:prstGeom>
                    <a:noFill/>
                    <a:ln>
                      <a:noFill/>
                    </a:ln>
                  </pic:spPr>
                </pic:pic>
              </a:graphicData>
            </a:graphic>
          </wp:inline>
        </w:drawing>
      </w:r>
    </w:p>
    <w:p w14:paraId="009E58FE" w14:textId="55C8B47B" w:rsidR="002E36E1" w:rsidRDefault="002E36E1" w:rsidP="00473733">
      <w:pPr>
        <w:rPr>
          <w:rFonts w:eastAsia="Times New Roman"/>
          <w:color w:val="007789"/>
          <w:sz w:val="32"/>
        </w:rPr>
      </w:pPr>
    </w:p>
    <w:p w14:paraId="77219571" w14:textId="7D24997C" w:rsidR="00B24EC7" w:rsidRPr="006A758B" w:rsidRDefault="00387D67" w:rsidP="00473733">
      <w:pPr>
        <w:rPr>
          <w:rFonts w:eastAsia="Times New Roman"/>
          <w:color w:val="004F5B"/>
          <w:sz w:val="24"/>
          <w:szCs w:val="24"/>
        </w:rPr>
      </w:pPr>
      <w:r w:rsidRPr="006A758B">
        <w:rPr>
          <w:rFonts w:eastAsia="Times New Roman"/>
          <w:color w:val="004F5B"/>
          <w:sz w:val="24"/>
          <w:szCs w:val="24"/>
        </w:rPr>
        <w:t>Select Menu – Fish Names</w:t>
      </w:r>
      <w:r w:rsidR="00B24EC7" w:rsidRPr="006A758B">
        <w:rPr>
          <w:rFonts w:eastAsia="Times New Roman"/>
          <w:color w:val="004F5B"/>
          <w:sz w:val="24"/>
          <w:szCs w:val="24"/>
        </w:rPr>
        <w:t xml:space="preserve"> and Row Chart – Fish Types</w:t>
      </w:r>
    </w:p>
    <w:p w14:paraId="00212B61" w14:textId="338602AF" w:rsidR="00B24EC7" w:rsidRDefault="00B24EC7" w:rsidP="00473733">
      <w:r>
        <w:t>The fish name select menu was important feature to answer the project question of how well cod was doing. Once the user clicks on the name</w:t>
      </w:r>
      <w:r w:rsidR="00E50F90">
        <w:t xml:space="preserve"> ‘cod’</w:t>
      </w:r>
      <w:r>
        <w:t xml:space="preserve"> under the list the quantity and values are shown highlighting that there has been no downward drop in the amount that the UK catches</w:t>
      </w:r>
      <w:r w:rsidR="00D75C35">
        <w:t>, in fact cod has one of the highest numbers.</w:t>
      </w:r>
    </w:p>
    <w:p w14:paraId="11E44161" w14:textId="364B6416" w:rsidR="00B24EC7" w:rsidRDefault="00B24EC7" w:rsidP="00473733">
      <w:r>
        <w:t>The fish types row chart and information</w:t>
      </w:r>
      <w:r w:rsidR="00E50F90">
        <w:t xml:space="preserve"> button</w:t>
      </w:r>
      <w:r>
        <w:t xml:space="preserve"> </w:t>
      </w:r>
      <w:r w:rsidR="00E50F90">
        <w:t>are</w:t>
      </w:r>
      <w:r>
        <w:t xml:space="preserve"> there for information purposes to provide further knowledge on what the UK is retrieving in terms of fish categories. Cod, haddock and crabs are among the most popular. Both cod and haddock are demersal fish while crab falls under the shellfish category.</w:t>
      </w:r>
    </w:p>
    <w:p w14:paraId="42CF4E15" w14:textId="19014E4F" w:rsidR="00387D67" w:rsidRPr="006A758B" w:rsidRDefault="00387D67" w:rsidP="00473733">
      <w:pPr>
        <w:rPr>
          <w:b/>
        </w:rPr>
      </w:pPr>
      <w:r w:rsidRPr="006A758B">
        <w:rPr>
          <w:b/>
        </w:rPr>
        <w:lastRenderedPageBreak/>
        <w:t>Figure 19. The Select Menu for fish names</w:t>
      </w:r>
    </w:p>
    <w:p w14:paraId="1E4B464B" w14:textId="4351339A" w:rsidR="00387D67" w:rsidRDefault="00387D67" w:rsidP="00473733">
      <w:pPr>
        <w:rPr>
          <w:rFonts w:eastAsia="Times New Roman"/>
          <w:color w:val="007789"/>
          <w:sz w:val="32"/>
        </w:rPr>
      </w:pPr>
      <w:r>
        <w:rPr>
          <w:rFonts w:eastAsia="Times New Roman"/>
          <w:noProof/>
          <w:color w:val="007789"/>
          <w:sz w:val="32"/>
        </w:rPr>
        <w:drawing>
          <wp:inline distT="0" distB="0" distL="0" distR="0" wp14:anchorId="19A8FD3A" wp14:editId="5B4339A8">
            <wp:extent cx="3721100" cy="7556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21100" cy="755650"/>
                    </a:xfrm>
                    <a:prstGeom prst="rect">
                      <a:avLst/>
                    </a:prstGeom>
                    <a:noFill/>
                    <a:ln>
                      <a:noFill/>
                    </a:ln>
                  </pic:spPr>
                </pic:pic>
              </a:graphicData>
            </a:graphic>
          </wp:inline>
        </w:drawing>
      </w:r>
    </w:p>
    <w:p w14:paraId="7A2FC86D" w14:textId="77777777" w:rsidR="00DC3AC6" w:rsidRDefault="00DC3AC6" w:rsidP="00387D67"/>
    <w:p w14:paraId="7FF0B903" w14:textId="757DEF1D" w:rsidR="00387D67" w:rsidRPr="006A758B" w:rsidRDefault="00387D67" w:rsidP="00387D67">
      <w:pPr>
        <w:rPr>
          <w:b/>
        </w:rPr>
      </w:pPr>
      <w:r w:rsidRPr="006A758B">
        <w:rPr>
          <w:b/>
        </w:rPr>
        <w:t xml:space="preserve">Figure </w:t>
      </w:r>
      <w:r w:rsidR="00DC3AC6" w:rsidRPr="006A758B">
        <w:rPr>
          <w:b/>
        </w:rPr>
        <w:t>20</w:t>
      </w:r>
      <w:r w:rsidRPr="006A758B">
        <w:rPr>
          <w:b/>
        </w:rPr>
        <w:t xml:space="preserve">. </w:t>
      </w:r>
      <w:r w:rsidR="00DC3AC6" w:rsidRPr="006A758B">
        <w:rPr>
          <w:b/>
        </w:rPr>
        <w:t>The Row Chart – Fish Types</w:t>
      </w:r>
    </w:p>
    <w:p w14:paraId="1D35717D" w14:textId="397DDCA6" w:rsidR="00387D67" w:rsidRDefault="00387D67" w:rsidP="00473733">
      <w:pPr>
        <w:rPr>
          <w:rFonts w:eastAsia="Times New Roman"/>
          <w:color w:val="007789"/>
          <w:sz w:val="32"/>
        </w:rPr>
      </w:pPr>
      <w:r>
        <w:rPr>
          <w:rFonts w:eastAsia="Times New Roman"/>
          <w:noProof/>
          <w:color w:val="007789"/>
          <w:sz w:val="32"/>
        </w:rPr>
        <w:drawing>
          <wp:inline distT="0" distB="0" distL="0" distR="0" wp14:anchorId="540333B2" wp14:editId="768E2FA7">
            <wp:extent cx="3657600" cy="2822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57600" cy="2822575"/>
                    </a:xfrm>
                    <a:prstGeom prst="rect">
                      <a:avLst/>
                    </a:prstGeom>
                    <a:noFill/>
                    <a:ln>
                      <a:noFill/>
                    </a:ln>
                  </pic:spPr>
                </pic:pic>
              </a:graphicData>
            </a:graphic>
          </wp:inline>
        </w:drawing>
      </w:r>
    </w:p>
    <w:p w14:paraId="22E0D810" w14:textId="77777777" w:rsidR="00293BAD" w:rsidRDefault="00293BAD" w:rsidP="00473733">
      <w:pPr>
        <w:rPr>
          <w:rFonts w:eastAsia="Times New Roman"/>
          <w:color w:val="007789"/>
          <w:sz w:val="32"/>
        </w:rPr>
      </w:pPr>
    </w:p>
    <w:p w14:paraId="0FB7B785" w14:textId="0C22DD4E" w:rsidR="00334A4F" w:rsidRPr="008F459B" w:rsidRDefault="008F459B" w:rsidP="00473733">
      <w:pPr>
        <w:rPr>
          <w:rFonts w:eastAsia="Times New Roman"/>
          <w:color w:val="004F5B"/>
          <w:sz w:val="24"/>
          <w:szCs w:val="24"/>
        </w:rPr>
      </w:pPr>
      <w:r w:rsidRPr="008F459B">
        <w:rPr>
          <w:rFonts w:eastAsia="Times New Roman"/>
          <w:color w:val="004F5B"/>
          <w:sz w:val="24"/>
          <w:szCs w:val="24"/>
        </w:rPr>
        <w:t>Conclusion</w:t>
      </w:r>
    </w:p>
    <w:p w14:paraId="3090B97A" w14:textId="5FF079F5" w:rsidR="008F459B" w:rsidRPr="008F459B" w:rsidRDefault="008F459B" w:rsidP="00473733">
      <w:r w:rsidRPr="008F459B">
        <w:t xml:space="preserve">With the help of the technologies used we can see that the statistics from the government show that there </w:t>
      </w:r>
      <w:r w:rsidR="00E50F90">
        <w:t>is</w:t>
      </w:r>
      <w:r w:rsidRPr="008F459B">
        <w:t xml:space="preserve"> no downward spiral of fish landings in the UK – quite the opposite, there is a healthy number of fish caught over a span of 5 years!</w:t>
      </w:r>
    </w:p>
    <w:p w14:paraId="6AFAEC78" w14:textId="3C091DBF" w:rsidR="00334A4F" w:rsidRDefault="00334A4F" w:rsidP="00473733">
      <w:pPr>
        <w:rPr>
          <w:rFonts w:eastAsia="Times New Roman"/>
          <w:color w:val="007789"/>
          <w:sz w:val="32"/>
        </w:rPr>
      </w:pPr>
    </w:p>
    <w:p w14:paraId="44C6F497" w14:textId="1FA21448" w:rsidR="006A758B" w:rsidRDefault="006A758B" w:rsidP="00473733">
      <w:pPr>
        <w:rPr>
          <w:rFonts w:eastAsia="Times New Roman"/>
          <w:color w:val="007789"/>
          <w:sz w:val="32"/>
        </w:rPr>
      </w:pPr>
    </w:p>
    <w:p w14:paraId="16009582" w14:textId="115E554C" w:rsidR="00473733" w:rsidRDefault="00473733" w:rsidP="00473733">
      <w:pPr>
        <w:rPr>
          <w:rFonts w:eastAsia="Times New Roman"/>
          <w:color w:val="007789"/>
          <w:sz w:val="32"/>
        </w:rPr>
      </w:pPr>
      <w:r>
        <w:rPr>
          <w:rFonts w:eastAsia="Times New Roman"/>
          <w:color w:val="007789"/>
          <w:sz w:val="32"/>
        </w:rPr>
        <w:t xml:space="preserve">Heroku deployment </w:t>
      </w:r>
    </w:p>
    <w:p w14:paraId="76E43657" w14:textId="1323A018" w:rsidR="00B43EC5" w:rsidRPr="00A317E6" w:rsidRDefault="00A317E6">
      <w:pPr>
        <w:rPr>
          <w:rFonts w:eastAsia="Times New Roman"/>
          <w:color w:val="004F5B"/>
          <w:sz w:val="24"/>
          <w:szCs w:val="24"/>
        </w:rPr>
      </w:pPr>
      <w:r>
        <w:rPr>
          <w:rFonts w:eastAsia="Times New Roman"/>
          <w:color w:val="004F5B"/>
          <w:sz w:val="24"/>
          <w:szCs w:val="24"/>
        </w:rPr>
        <w:t>Heroku n</w:t>
      </w:r>
      <w:r w:rsidR="0082447A" w:rsidRPr="00A317E6">
        <w:rPr>
          <w:rFonts w:eastAsia="Times New Roman"/>
          <w:color w:val="004F5B"/>
          <w:sz w:val="24"/>
          <w:szCs w:val="24"/>
        </w:rPr>
        <w:t>ew a</w:t>
      </w:r>
      <w:r w:rsidR="004D54B1">
        <w:rPr>
          <w:rFonts w:eastAsia="Times New Roman"/>
          <w:color w:val="004F5B"/>
          <w:sz w:val="24"/>
          <w:szCs w:val="24"/>
        </w:rPr>
        <w:t>pp</w:t>
      </w:r>
      <w:r w:rsidR="0082447A" w:rsidRPr="00A317E6">
        <w:rPr>
          <w:rFonts w:eastAsia="Times New Roman"/>
          <w:color w:val="004F5B"/>
          <w:sz w:val="24"/>
          <w:szCs w:val="24"/>
        </w:rPr>
        <w:t xml:space="preserve"> setup</w:t>
      </w:r>
    </w:p>
    <w:p w14:paraId="1A94062C" w14:textId="4718701E" w:rsidR="0082447A" w:rsidRDefault="00E50F90">
      <w:pPr>
        <w:rPr>
          <w:rFonts w:ascii="Calibri" w:hAnsi="Calibri"/>
        </w:rPr>
      </w:pPr>
      <w:r>
        <w:t>I did an</w:t>
      </w:r>
      <w:r w:rsidR="0082447A">
        <w:t xml:space="preserve"> admin </w:t>
      </w:r>
      <w:proofErr w:type="spellStart"/>
      <w:r w:rsidR="0082447A">
        <w:t>cmd</w:t>
      </w:r>
      <w:proofErr w:type="spellEnd"/>
      <w:r w:rsidR="0082447A">
        <w:t xml:space="preserve"> prompt and type</w:t>
      </w:r>
      <w:r>
        <w:t>d</w:t>
      </w:r>
      <w:r w:rsidR="0082447A">
        <w:rPr>
          <w:rFonts w:ascii="Calibri" w:hAnsi="Calibri"/>
        </w:rPr>
        <w:t xml:space="preserve"> </w:t>
      </w:r>
      <w:proofErr w:type="spellStart"/>
      <w:r w:rsidR="0082447A">
        <w:rPr>
          <w:rFonts w:ascii="Calibri" w:hAnsi="Calibri"/>
          <w:b/>
          <w:bCs/>
        </w:rPr>
        <w:t>heroku</w:t>
      </w:r>
      <w:proofErr w:type="spellEnd"/>
      <w:r w:rsidR="0082447A">
        <w:rPr>
          <w:rFonts w:ascii="Calibri" w:hAnsi="Calibri"/>
          <w:b/>
          <w:bCs/>
        </w:rPr>
        <w:t xml:space="preserve"> create</w:t>
      </w:r>
      <w:r w:rsidR="0082447A">
        <w:rPr>
          <w:rFonts w:ascii="Calibri" w:hAnsi="Calibri"/>
        </w:rPr>
        <w:t xml:space="preserve"> in </w:t>
      </w:r>
      <w:proofErr w:type="spellStart"/>
      <w:r w:rsidR="0082447A">
        <w:rPr>
          <w:rFonts w:ascii="Calibri" w:hAnsi="Calibri"/>
        </w:rPr>
        <w:t>cmd</w:t>
      </w:r>
      <w:proofErr w:type="spellEnd"/>
      <w:r w:rsidR="0082447A">
        <w:rPr>
          <w:rFonts w:ascii="Calibri" w:hAnsi="Calibri"/>
        </w:rPr>
        <w:t xml:space="preserve"> line</w:t>
      </w:r>
    </w:p>
    <w:p w14:paraId="4C1A922F" w14:textId="4CBCAD74" w:rsidR="0082447A" w:rsidRPr="0082447A" w:rsidRDefault="0082447A">
      <w:pPr>
        <w:rPr>
          <w:b/>
        </w:rPr>
      </w:pPr>
      <w:r w:rsidRPr="0082447A">
        <w:rPr>
          <w:b/>
        </w:rPr>
        <w:lastRenderedPageBreak/>
        <w:t xml:space="preserve">Figure 21. Heroku </w:t>
      </w:r>
      <w:r w:rsidR="004D54B1">
        <w:rPr>
          <w:b/>
        </w:rPr>
        <w:t>app</w:t>
      </w:r>
      <w:r w:rsidRPr="0082447A">
        <w:rPr>
          <w:b/>
        </w:rPr>
        <w:t xml:space="preserve"> creation</w:t>
      </w:r>
    </w:p>
    <w:p w14:paraId="5639DA42" w14:textId="7FD577C2" w:rsidR="0082447A" w:rsidRDefault="0082447A">
      <w:r>
        <w:rPr>
          <w:noProof/>
        </w:rPr>
        <w:drawing>
          <wp:inline distT="0" distB="0" distL="0" distR="0" wp14:anchorId="1B2A4B11" wp14:editId="10AE0A80">
            <wp:extent cx="548640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6E833B73" w14:textId="5874768F" w:rsidR="00473733" w:rsidRDefault="0082447A">
      <w:r>
        <w:t>View new a</w:t>
      </w:r>
      <w:r w:rsidR="004D54B1">
        <w:t>pp</w:t>
      </w:r>
      <w:r>
        <w:t xml:space="preserve"> on Heroku sign-on</w:t>
      </w:r>
    </w:p>
    <w:p w14:paraId="6E296BE9" w14:textId="32D2E641" w:rsidR="0082447A" w:rsidRDefault="0082447A">
      <w:r>
        <w:rPr>
          <w:noProof/>
        </w:rPr>
        <w:drawing>
          <wp:inline distT="0" distB="0" distL="0" distR="0" wp14:anchorId="2DA5519D" wp14:editId="0F95A888">
            <wp:extent cx="5478145" cy="7874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78145" cy="787400"/>
                    </a:xfrm>
                    <a:prstGeom prst="rect">
                      <a:avLst/>
                    </a:prstGeom>
                    <a:noFill/>
                    <a:ln>
                      <a:noFill/>
                    </a:ln>
                  </pic:spPr>
                </pic:pic>
              </a:graphicData>
            </a:graphic>
          </wp:inline>
        </w:drawing>
      </w:r>
    </w:p>
    <w:p w14:paraId="5FD8205B" w14:textId="3BE1EFCE" w:rsidR="0082447A" w:rsidRDefault="0082447A"/>
    <w:p w14:paraId="65B973B2" w14:textId="7A66DDB6" w:rsidR="0082447A" w:rsidRDefault="00E50F90">
      <w:pPr>
        <w:rPr>
          <w:rFonts w:ascii="Open Sans" w:hAnsi="Open Sans"/>
          <w:i/>
          <w:iCs/>
          <w:color w:val="313B3D"/>
          <w:shd w:val="clear" w:color="auto" w:fill="FFFFFF"/>
        </w:rPr>
      </w:pPr>
      <w:proofErr w:type="gramStart"/>
      <w:r>
        <w:t>Next</w:t>
      </w:r>
      <w:proofErr w:type="gramEnd"/>
      <w:r>
        <w:t xml:space="preserve"> I i</w:t>
      </w:r>
      <w:r w:rsidR="0082447A">
        <w:t>nstall</w:t>
      </w:r>
      <w:r>
        <w:t>ed</w:t>
      </w:r>
      <w:r w:rsidR="0082447A">
        <w:t xml:space="preserve"> </w:t>
      </w:r>
      <w:proofErr w:type="spellStart"/>
      <w:r w:rsidR="0082447A">
        <w:rPr>
          <w:rFonts w:ascii="Open Sans" w:hAnsi="Open Sans"/>
          <w:b/>
          <w:bCs/>
          <w:color w:val="313B3D"/>
          <w:shd w:val="clear" w:color="auto" w:fill="FFFFFF"/>
        </w:rPr>
        <w:t>gunicorn</w:t>
      </w:r>
      <w:proofErr w:type="spellEnd"/>
      <w:r w:rsidR="0082447A">
        <w:rPr>
          <w:rFonts w:ascii="Open Sans" w:hAnsi="Open Sans"/>
          <w:color w:val="313B3D"/>
          <w:shd w:val="clear" w:color="auto" w:fill="FFFFFF"/>
        </w:rPr>
        <w:t xml:space="preserve">. </w:t>
      </w:r>
      <w:proofErr w:type="spellStart"/>
      <w:r w:rsidR="0082447A">
        <w:rPr>
          <w:rFonts w:ascii="Open Sans" w:hAnsi="Open Sans"/>
          <w:i/>
          <w:iCs/>
          <w:color w:val="313B3D"/>
          <w:shd w:val="clear" w:color="auto" w:fill="FFFFFF"/>
        </w:rPr>
        <w:t>Gunicorn</w:t>
      </w:r>
      <w:proofErr w:type="spellEnd"/>
      <w:r w:rsidR="0082447A">
        <w:rPr>
          <w:rFonts w:ascii="Open Sans" w:hAnsi="Open Sans"/>
          <w:i/>
          <w:iCs/>
          <w:color w:val="313B3D"/>
          <w:shd w:val="clear" w:color="auto" w:fill="FFFFFF"/>
        </w:rPr>
        <w:t xml:space="preserve"> is used for running HTTP servers on UNIX based operating systems, such as Mac OS X and Linux distros.</w:t>
      </w:r>
    </w:p>
    <w:p w14:paraId="0539DB98" w14:textId="19D63503" w:rsidR="0082447A" w:rsidRDefault="00E50F90">
      <w:r>
        <w:t xml:space="preserve">Then I went </w:t>
      </w:r>
      <w:r w:rsidR="0082447A">
        <w:t xml:space="preserve">to </w:t>
      </w:r>
      <w:proofErr w:type="spellStart"/>
      <w:r w:rsidR="0082447A">
        <w:t>Pycharm</w:t>
      </w:r>
      <w:proofErr w:type="spellEnd"/>
      <w:r w:rsidR="0082447A">
        <w:t xml:space="preserve"> settings and install</w:t>
      </w:r>
      <w:r>
        <w:t>ed it</w:t>
      </w:r>
      <w:r w:rsidR="0082447A">
        <w:t>.</w:t>
      </w:r>
    </w:p>
    <w:p w14:paraId="56CA2A84" w14:textId="0393DACA" w:rsidR="0082447A" w:rsidRDefault="0082447A">
      <w:r>
        <w:t xml:space="preserve">Figure 22. </w:t>
      </w:r>
      <w:proofErr w:type="spellStart"/>
      <w:r>
        <w:t>Pycharm</w:t>
      </w:r>
      <w:proofErr w:type="spellEnd"/>
      <w:r>
        <w:t xml:space="preserve"> settings</w:t>
      </w:r>
    </w:p>
    <w:p w14:paraId="4B00FD91" w14:textId="536899B3" w:rsidR="0082447A" w:rsidRDefault="0082447A">
      <w:r>
        <w:rPr>
          <w:noProof/>
        </w:rPr>
        <w:drawing>
          <wp:inline distT="0" distB="0" distL="0" distR="0" wp14:anchorId="678FA1DD" wp14:editId="2EA5A81A">
            <wp:extent cx="5486400" cy="2425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425065"/>
                    </a:xfrm>
                    <a:prstGeom prst="rect">
                      <a:avLst/>
                    </a:prstGeom>
                    <a:noFill/>
                    <a:ln>
                      <a:noFill/>
                    </a:ln>
                  </pic:spPr>
                </pic:pic>
              </a:graphicData>
            </a:graphic>
          </wp:inline>
        </w:drawing>
      </w:r>
    </w:p>
    <w:p w14:paraId="6EDD5C50" w14:textId="178F6A5C" w:rsidR="0082447A" w:rsidRDefault="0082447A"/>
    <w:p w14:paraId="6DC2A56C" w14:textId="68C10BCC" w:rsidR="00A317E6" w:rsidRPr="00A317E6" w:rsidRDefault="00A317E6">
      <w:pPr>
        <w:rPr>
          <w:rFonts w:eastAsia="Times New Roman"/>
          <w:color w:val="004F5B"/>
          <w:sz w:val="24"/>
          <w:szCs w:val="24"/>
        </w:rPr>
      </w:pPr>
      <w:r w:rsidRPr="00A317E6">
        <w:rPr>
          <w:rFonts w:eastAsia="Times New Roman"/>
          <w:color w:val="004F5B"/>
          <w:sz w:val="24"/>
          <w:szCs w:val="24"/>
        </w:rPr>
        <w:t>Requirements file</w:t>
      </w:r>
    </w:p>
    <w:p w14:paraId="05FE6E5D" w14:textId="40ED19F3" w:rsidR="00E921B4" w:rsidRDefault="0092368B">
      <w:r>
        <w:t>I created</w:t>
      </w:r>
      <w:r w:rsidR="00E921B4">
        <w:t xml:space="preserve"> a requirements txt file so that </w:t>
      </w:r>
      <w:r>
        <w:t>I can</w:t>
      </w:r>
      <w:r w:rsidR="00E921B4">
        <w:t xml:space="preserve"> keep</w:t>
      </w:r>
      <w:r>
        <w:t xml:space="preserve"> all the</w:t>
      </w:r>
      <w:r w:rsidR="00E921B4">
        <w:t xml:space="preserve"> </w:t>
      </w:r>
      <w:r w:rsidR="00A317E6">
        <w:t>installed packages versions</w:t>
      </w:r>
      <w:r>
        <w:t>.</w:t>
      </w:r>
    </w:p>
    <w:p w14:paraId="63094C9A" w14:textId="135CB65B" w:rsidR="0092368B" w:rsidRDefault="0092368B">
      <w:r>
        <w:t>The following commands were run:</w:t>
      </w:r>
    </w:p>
    <w:p w14:paraId="73F014D9" w14:textId="05897948" w:rsidR="0082447A" w:rsidRDefault="00E921B4">
      <w:r>
        <w:lastRenderedPageBreak/>
        <w:t xml:space="preserve">Activate </w:t>
      </w:r>
      <w:proofErr w:type="gramStart"/>
      <w:r>
        <w:t>VM :</w:t>
      </w:r>
      <w:proofErr w:type="gramEnd"/>
      <w:r>
        <w:t xml:space="preserve"> </w:t>
      </w:r>
      <w:r w:rsidRPr="00E921B4">
        <w:t>(</w:t>
      </w:r>
      <w:proofErr w:type="spellStart"/>
      <w:r w:rsidRPr="00E921B4">
        <w:t>fishing_quotas</w:t>
      </w:r>
      <w:proofErr w:type="spellEnd"/>
      <w:r w:rsidRPr="00E921B4">
        <w:t>) C:\virtualenv\fishing_quotas\Scripts&gt;activate</w:t>
      </w:r>
    </w:p>
    <w:p w14:paraId="20A4B8C6" w14:textId="2F8CBC97" w:rsidR="00E921B4" w:rsidRDefault="00E921B4">
      <w:r>
        <w:t xml:space="preserve">Run </w:t>
      </w:r>
      <w:r>
        <w:rPr>
          <w:rFonts w:ascii="Calibri" w:hAnsi="Calibri"/>
          <w:sz w:val="21"/>
          <w:szCs w:val="21"/>
          <w:shd w:val="clear" w:color="auto" w:fill="E5B9B7"/>
        </w:rPr>
        <w:t xml:space="preserve">pip freeze --local </w:t>
      </w:r>
      <w:r>
        <w:rPr>
          <w:rFonts w:ascii="Calibri" w:hAnsi="Calibri"/>
          <w:color w:val="58B158"/>
          <w:sz w:val="21"/>
          <w:szCs w:val="21"/>
          <w:shd w:val="clear" w:color="auto" w:fill="E5B9B7"/>
        </w:rPr>
        <w:t>&gt;</w:t>
      </w:r>
      <w:r>
        <w:rPr>
          <w:rFonts w:ascii="Calibri" w:hAnsi="Calibri"/>
          <w:sz w:val="21"/>
          <w:szCs w:val="21"/>
          <w:shd w:val="clear" w:color="auto" w:fill="E5B9B7"/>
        </w:rPr>
        <w:t xml:space="preserve"> requirements.txt</w:t>
      </w:r>
    </w:p>
    <w:p w14:paraId="16ADBABE" w14:textId="612EC97B" w:rsidR="0082447A" w:rsidRDefault="00A317E6">
      <w:r>
        <w:t>This has applied the following output</w:t>
      </w:r>
      <w:r w:rsidR="004D54B1">
        <w:t xml:space="preserve"> dependencies</w:t>
      </w:r>
      <w:r>
        <w:t xml:space="preserve"> to the requirements.txt file:</w:t>
      </w:r>
    </w:p>
    <w:p w14:paraId="37CE96E2" w14:textId="77777777" w:rsidR="00A317E6" w:rsidRDefault="00A317E6" w:rsidP="00A317E6">
      <w:pPr>
        <w:spacing w:before="0" w:after="0"/>
      </w:pPr>
      <w:r>
        <w:t>click==6.7</w:t>
      </w:r>
    </w:p>
    <w:p w14:paraId="0B7F24C9" w14:textId="77777777" w:rsidR="00A317E6" w:rsidRDefault="00A317E6" w:rsidP="00A317E6">
      <w:pPr>
        <w:spacing w:before="0" w:after="0"/>
      </w:pPr>
      <w:r>
        <w:t>Flask==0.12.2</w:t>
      </w:r>
    </w:p>
    <w:p w14:paraId="27B2F94E" w14:textId="77777777" w:rsidR="00A317E6" w:rsidRDefault="00A317E6" w:rsidP="00A317E6">
      <w:pPr>
        <w:spacing w:before="0" w:after="0"/>
      </w:pPr>
      <w:proofErr w:type="spellStart"/>
      <w:r>
        <w:t>gunicorn</w:t>
      </w:r>
      <w:proofErr w:type="spellEnd"/>
      <w:r>
        <w:t>==19.7.1</w:t>
      </w:r>
    </w:p>
    <w:p w14:paraId="1812E75A" w14:textId="77777777" w:rsidR="00A317E6" w:rsidRDefault="00A317E6" w:rsidP="00A317E6">
      <w:pPr>
        <w:spacing w:before="0" w:after="0"/>
      </w:pPr>
      <w:proofErr w:type="spellStart"/>
      <w:r>
        <w:t>itsdangerous</w:t>
      </w:r>
      <w:proofErr w:type="spellEnd"/>
      <w:r>
        <w:t>==0.24</w:t>
      </w:r>
    </w:p>
    <w:p w14:paraId="28421C26" w14:textId="77777777" w:rsidR="00A317E6" w:rsidRDefault="00A317E6" w:rsidP="00A317E6">
      <w:pPr>
        <w:spacing w:before="0" w:after="0"/>
      </w:pPr>
      <w:r>
        <w:t>Jinja2==2.10</w:t>
      </w:r>
    </w:p>
    <w:p w14:paraId="0B3E96FB" w14:textId="77777777" w:rsidR="00A317E6" w:rsidRDefault="00A317E6" w:rsidP="00A317E6">
      <w:pPr>
        <w:spacing w:before="0" w:after="0"/>
      </w:pPr>
      <w:proofErr w:type="spellStart"/>
      <w:r>
        <w:t>MarkupSafe</w:t>
      </w:r>
      <w:proofErr w:type="spellEnd"/>
      <w:r>
        <w:t>==1.0</w:t>
      </w:r>
    </w:p>
    <w:p w14:paraId="7B32BEFF" w14:textId="77777777" w:rsidR="00A317E6" w:rsidRDefault="00A317E6" w:rsidP="00A317E6">
      <w:pPr>
        <w:spacing w:before="0" w:after="0"/>
      </w:pPr>
      <w:proofErr w:type="spellStart"/>
      <w:r>
        <w:t>pymongo</w:t>
      </w:r>
      <w:proofErr w:type="spellEnd"/>
      <w:r>
        <w:t>==3.6.0</w:t>
      </w:r>
    </w:p>
    <w:p w14:paraId="78867A1F" w14:textId="17B45828" w:rsidR="00A317E6" w:rsidRDefault="00A317E6" w:rsidP="00A317E6">
      <w:pPr>
        <w:spacing w:before="0" w:after="0"/>
      </w:pPr>
      <w:proofErr w:type="spellStart"/>
      <w:r>
        <w:t>Werkzeug</w:t>
      </w:r>
      <w:proofErr w:type="spellEnd"/>
      <w:r>
        <w:t>==0.14.1</w:t>
      </w:r>
    </w:p>
    <w:p w14:paraId="202B2C33" w14:textId="77777777" w:rsidR="004D54B1" w:rsidRDefault="004D54B1" w:rsidP="00A317E6">
      <w:pPr>
        <w:rPr>
          <w:rFonts w:eastAsia="Times New Roman"/>
          <w:color w:val="004F5B"/>
          <w:sz w:val="24"/>
          <w:szCs w:val="24"/>
        </w:rPr>
      </w:pPr>
    </w:p>
    <w:p w14:paraId="7CA6C308" w14:textId="59CCC840" w:rsidR="00A317E6" w:rsidRPr="004D54B1" w:rsidRDefault="00A317E6" w:rsidP="00A317E6">
      <w:pPr>
        <w:rPr>
          <w:rFonts w:eastAsia="Times New Roman"/>
          <w:color w:val="004F5B"/>
          <w:sz w:val="24"/>
          <w:szCs w:val="24"/>
        </w:rPr>
      </w:pPr>
      <w:proofErr w:type="spellStart"/>
      <w:r w:rsidRPr="004D54B1">
        <w:rPr>
          <w:rFonts w:eastAsia="Times New Roman"/>
          <w:color w:val="004F5B"/>
          <w:sz w:val="24"/>
          <w:szCs w:val="24"/>
        </w:rPr>
        <w:t>Procfile</w:t>
      </w:r>
      <w:proofErr w:type="spellEnd"/>
    </w:p>
    <w:p w14:paraId="0C0746AB" w14:textId="77777777" w:rsidR="004D54B1" w:rsidRPr="004D54B1" w:rsidRDefault="004D54B1" w:rsidP="004D54B1">
      <w:pPr>
        <w:suppressAutoHyphens w:val="0"/>
        <w:autoSpaceDN/>
        <w:spacing w:before="0" w:after="0" w:line="240" w:lineRule="auto"/>
        <w:textAlignment w:val="auto"/>
      </w:pPr>
      <w:r w:rsidRPr="004D54B1">
        <w:t xml:space="preserve">The </w:t>
      </w:r>
      <w:proofErr w:type="spellStart"/>
      <w:r w:rsidRPr="004D54B1">
        <w:t>Procfile</w:t>
      </w:r>
      <w:proofErr w:type="spellEnd"/>
      <w:r w:rsidRPr="004D54B1">
        <w:t xml:space="preserve"> is a file that’s used by Heroku to tell it what to do with the application once it’s been deployed.</w:t>
      </w:r>
    </w:p>
    <w:p w14:paraId="0E2EC74B" w14:textId="77777777" w:rsidR="004D54B1" w:rsidRPr="004D54B1" w:rsidRDefault="004D54B1" w:rsidP="004D54B1">
      <w:pPr>
        <w:suppressAutoHyphens w:val="0"/>
        <w:autoSpaceDN/>
        <w:spacing w:before="0" w:after="0" w:line="240" w:lineRule="auto"/>
        <w:textAlignment w:val="auto"/>
      </w:pPr>
      <w:r w:rsidRPr="004D54B1">
        <w:t> </w:t>
      </w:r>
    </w:p>
    <w:p w14:paraId="33A0526D" w14:textId="5ADFDDAC" w:rsidR="004D54B1" w:rsidRPr="004D54B1" w:rsidRDefault="0092368B" w:rsidP="004D54B1">
      <w:pPr>
        <w:suppressAutoHyphens w:val="0"/>
        <w:autoSpaceDN/>
        <w:spacing w:before="0" w:after="0" w:line="240" w:lineRule="auto"/>
        <w:textAlignment w:val="auto"/>
      </w:pPr>
      <w:r>
        <w:t>I c</w:t>
      </w:r>
      <w:r w:rsidR="004D54B1" w:rsidRPr="004D54B1">
        <w:t xml:space="preserve">reated new file called </w:t>
      </w:r>
      <w:proofErr w:type="spellStart"/>
      <w:r w:rsidR="004D54B1" w:rsidRPr="004D54B1">
        <w:t>procfile</w:t>
      </w:r>
      <w:proofErr w:type="spellEnd"/>
      <w:r w:rsidR="004D54B1" w:rsidRPr="004D54B1">
        <w:t xml:space="preserve"> and </w:t>
      </w:r>
      <w:r>
        <w:t>saved as a txt file.</w:t>
      </w:r>
    </w:p>
    <w:p w14:paraId="2278C9D5" w14:textId="221F1C6E" w:rsidR="00A317E6" w:rsidRDefault="004D54B1" w:rsidP="00A317E6">
      <w:r>
        <w:t xml:space="preserve">A procfile.txt file was </w:t>
      </w:r>
      <w:r w:rsidR="0092368B">
        <w:t xml:space="preserve">then </w:t>
      </w:r>
      <w:r>
        <w:t>create</w:t>
      </w:r>
      <w:r w:rsidR="0092368B">
        <w:t>d</w:t>
      </w:r>
      <w:r>
        <w:t xml:space="preserve"> and added to the </w:t>
      </w:r>
      <w:proofErr w:type="spellStart"/>
      <w:r>
        <w:t>pycharm</w:t>
      </w:r>
      <w:proofErr w:type="spellEnd"/>
      <w:r>
        <w:t xml:space="preserve"> project folder containing the following command: </w:t>
      </w:r>
      <w:r w:rsidRPr="004D54B1">
        <w:t xml:space="preserve">web: </w:t>
      </w:r>
      <w:proofErr w:type="spellStart"/>
      <w:r w:rsidRPr="004D54B1">
        <w:t>gunicorn</w:t>
      </w:r>
      <w:proofErr w:type="spellEnd"/>
      <w:r w:rsidRPr="004D54B1">
        <w:t xml:space="preserve"> </w:t>
      </w:r>
      <w:proofErr w:type="spellStart"/>
      <w:r w:rsidRPr="004D54B1">
        <w:t>fishing_quotas:app</w:t>
      </w:r>
      <w:proofErr w:type="spellEnd"/>
    </w:p>
    <w:p w14:paraId="225CA645" w14:textId="1B157D53" w:rsidR="004D54B1" w:rsidRDefault="004D54B1" w:rsidP="00A317E6">
      <w:r>
        <w:t>Heroku will</w:t>
      </w:r>
      <w:r w:rsidR="0092368B">
        <w:t xml:space="preserve"> then</w:t>
      </w:r>
      <w:r>
        <w:t xml:space="preserve"> execute this command once the </w:t>
      </w:r>
      <w:proofErr w:type="spellStart"/>
      <w:r>
        <w:t>procfile</w:t>
      </w:r>
      <w:proofErr w:type="spellEnd"/>
      <w:r>
        <w:t xml:space="preserve"> is detected.</w:t>
      </w:r>
    </w:p>
    <w:p w14:paraId="48997640" w14:textId="7423E09E" w:rsidR="004D54B1" w:rsidRPr="002B134D" w:rsidRDefault="004D54B1" w:rsidP="00A317E6">
      <w:r>
        <w:t>Since</w:t>
      </w:r>
      <w:r w:rsidR="0092368B">
        <w:t xml:space="preserve"> I have</w:t>
      </w:r>
      <w:r>
        <w:t xml:space="preserve"> Windows </w:t>
      </w:r>
      <w:r w:rsidR="0092368B">
        <w:t xml:space="preserve">on my machine I created </w:t>
      </w:r>
      <w:r>
        <w:t xml:space="preserve">another </w:t>
      </w:r>
      <w:proofErr w:type="spellStart"/>
      <w:r>
        <w:t>procfile</w:t>
      </w:r>
      <w:proofErr w:type="spellEnd"/>
      <w:r>
        <w:t xml:space="preserve"> called </w:t>
      </w:r>
      <w:proofErr w:type="spellStart"/>
      <w:r w:rsidRPr="002B134D">
        <w:t>Procfile.windows</w:t>
      </w:r>
      <w:proofErr w:type="spellEnd"/>
      <w:r w:rsidRPr="002B134D">
        <w:t xml:space="preserve"> containing the command: web: python fishing_quotas.py</w:t>
      </w:r>
    </w:p>
    <w:p w14:paraId="0CA926CA" w14:textId="0B3E1372" w:rsidR="004D54B1" w:rsidRDefault="004D54B1" w:rsidP="00A317E6">
      <w:r>
        <w:t xml:space="preserve">Since </w:t>
      </w:r>
      <w:proofErr w:type="spellStart"/>
      <w:r>
        <w:t>gunicorn</w:t>
      </w:r>
      <w:proofErr w:type="spellEnd"/>
      <w:r>
        <w:t xml:space="preserve"> doesn’t have Windows support the server will run</w:t>
      </w:r>
      <w:r w:rsidR="001A3DD7">
        <w:t xml:space="preserve"> directly from the app.</w:t>
      </w:r>
    </w:p>
    <w:p w14:paraId="5C4E5CBA" w14:textId="7775B37F" w:rsidR="004D54B1" w:rsidRDefault="001A3DD7" w:rsidP="00A317E6">
      <w:r>
        <w:t xml:space="preserve">To ensure Windows users run the window </w:t>
      </w:r>
      <w:proofErr w:type="spellStart"/>
      <w:r>
        <w:t>procfile</w:t>
      </w:r>
      <w:proofErr w:type="spellEnd"/>
      <w:r>
        <w:t xml:space="preserve"> the following command was initiated (after ensuring Mongo DB was running)</w:t>
      </w:r>
    </w:p>
    <w:p w14:paraId="1B98EDA4" w14:textId="77777777" w:rsidR="001A3DD7" w:rsidRPr="001A3DD7" w:rsidRDefault="001A3DD7" w:rsidP="001A3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before="0" w:after="0" w:line="240" w:lineRule="auto"/>
        <w:textAlignment w:val="auto"/>
        <w:rPr>
          <w:rFonts w:ascii="Courier New" w:eastAsia="Times New Roman" w:hAnsi="Courier New" w:cs="Courier New"/>
          <w:color w:val="333333"/>
          <w:sz w:val="20"/>
          <w:szCs w:val="20"/>
          <w:lang w:val="en-GB" w:eastAsia="en-GB"/>
        </w:rPr>
      </w:pPr>
      <w:proofErr w:type="spellStart"/>
      <w:r w:rsidRPr="001A3DD7">
        <w:rPr>
          <w:rFonts w:ascii="Courier New" w:eastAsia="Times New Roman" w:hAnsi="Courier New" w:cs="Courier New"/>
          <w:color w:val="333333"/>
          <w:sz w:val="20"/>
          <w:szCs w:val="20"/>
          <w:lang w:val="en-GB" w:eastAsia="en-GB"/>
        </w:rPr>
        <w:t>heroku</w:t>
      </w:r>
      <w:proofErr w:type="spellEnd"/>
      <w:r w:rsidRPr="001A3DD7">
        <w:rPr>
          <w:rFonts w:ascii="Courier New" w:eastAsia="Times New Roman" w:hAnsi="Courier New" w:cs="Courier New"/>
          <w:color w:val="333333"/>
          <w:sz w:val="20"/>
          <w:szCs w:val="20"/>
          <w:lang w:val="en-GB" w:eastAsia="en-GB"/>
        </w:rPr>
        <w:t xml:space="preserve"> local -f </w:t>
      </w:r>
      <w:proofErr w:type="spellStart"/>
      <w:r w:rsidRPr="001A3DD7">
        <w:rPr>
          <w:rFonts w:ascii="Courier New" w:eastAsia="Times New Roman" w:hAnsi="Courier New" w:cs="Courier New"/>
          <w:color w:val="333333"/>
          <w:sz w:val="20"/>
          <w:szCs w:val="20"/>
          <w:lang w:val="en-GB" w:eastAsia="en-GB"/>
        </w:rPr>
        <w:t>Procfile.</w:t>
      </w:r>
      <w:r w:rsidRPr="001A3DD7">
        <w:rPr>
          <w:rFonts w:ascii="Courier New" w:eastAsia="Times New Roman" w:hAnsi="Courier New" w:cs="Courier New"/>
          <w:color w:val="000000"/>
          <w:sz w:val="20"/>
          <w:szCs w:val="20"/>
          <w:lang w:val="en-GB" w:eastAsia="en-GB"/>
        </w:rPr>
        <w:t>windows</w:t>
      </w:r>
      <w:proofErr w:type="spellEnd"/>
    </w:p>
    <w:p w14:paraId="0D5DE54F" w14:textId="165ADA18" w:rsidR="001A3DD7" w:rsidRDefault="001A3DD7" w:rsidP="00A317E6"/>
    <w:p w14:paraId="366D80AB" w14:textId="21EDF192" w:rsidR="005A5160" w:rsidRDefault="005A5160" w:rsidP="00A317E6"/>
    <w:p w14:paraId="31D47F29" w14:textId="23452D29" w:rsidR="004D54B1" w:rsidRPr="002B134D" w:rsidRDefault="002B134D" w:rsidP="00A317E6">
      <w:pPr>
        <w:rPr>
          <w:rFonts w:eastAsia="Times New Roman"/>
          <w:color w:val="004F5B"/>
          <w:sz w:val="24"/>
          <w:szCs w:val="24"/>
        </w:rPr>
      </w:pPr>
      <w:r w:rsidRPr="002B134D">
        <w:rPr>
          <w:rFonts w:eastAsia="Times New Roman"/>
          <w:color w:val="004F5B"/>
          <w:sz w:val="24"/>
          <w:szCs w:val="24"/>
        </w:rPr>
        <w:t>Runtime.txt</w:t>
      </w:r>
    </w:p>
    <w:p w14:paraId="2FE24E98" w14:textId="1F150A87" w:rsidR="002B134D" w:rsidRDefault="002B134D" w:rsidP="00A317E6">
      <w:r>
        <w:t xml:space="preserve">Lastly a runtime.txt was created in </w:t>
      </w:r>
      <w:proofErr w:type="spellStart"/>
      <w:r>
        <w:t>Pycharm</w:t>
      </w:r>
      <w:proofErr w:type="spellEnd"/>
      <w:r>
        <w:t xml:space="preserve"> to tell Heroku what version of Python is running. Per below the version running on this PC is 2.7.14.</w:t>
      </w:r>
    </w:p>
    <w:p w14:paraId="05419611" w14:textId="55CA88CC" w:rsidR="002B134D" w:rsidRDefault="002B134D" w:rsidP="00A317E6">
      <w:r>
        <w:t xml:space="preserve">Therefore </w:t>
      </w:r>
      <w:r w:rsidRPr="002B134D">
        <w:t>python-2.7.14</w:t>
      </w:r>
      <w:r>
        <w:t xml:space="preserve"> was added to the runtime.txt file.</w:t>
      </w:r>
    </w:p>
    <w:p w14:paraId="42CB4980" w14:textId="0BCF86F9" w:rsidR="002B134D" w:rsidRDefault="002B134D" w:rsidP="00A317E6"/>
    <w:p w14:paraId="3379BF45" w14:textId="7F84F278" w:rsidR="002B134D" w:rsidRDefault="002B134D" w:rsidP="00A317E6">
      <w:r>
        <w:rPr>
          <w:noProof/>
        </w:rPr>
        <w:drawing>
          <wp:inline distT="0" distB="0" distL="0" distR="0" wp14:anchorId="25F6BCB4" wp14:editId="375CD5DB">
            <wp:extent cx="5486400" cy="60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609600"/>
                    </a:xfrm>
                    <a:prstGeom prst="rect">
                      <a:avLst/>
                    </a:prstGeom>
                    <a:noFill/>
                    <a:ln>
                      <a:noFill/>
                    </a:ln>
                  </pic:spPr>
                </pic:pic>
              </a:graphicData>
            </a:graphic>
          </wp:inline>
        </w:drawing>
      </w:r>
    </w:p>
    <w:p w14:paraId="6619C23C" w14:textId="77777777" w:rsidR="0082447A" w:rsidRDefault="0082447A"/>
    <w:p w14:paraId="5BD6B6A7" w14:textId="25DC514A" w:rsidR="00473733" w:rsidRDefault="00473733"/>
    <w:p w14:paraId="102746B9" w14:textId="67273895" w:rsidR="00473733" w:rsidRDefault="00473733"/>
    <w:p w14:paraId="66B2878A" w14:textId="69B8960C" w:rsidR="00473733" w:rsidRDefault="00473733"/>
    <w:p w14:paraId="69613F78" w14:textId="56299863" w:rsidR="00473733" w:rsidRDefault="00473733"/>
    <w:p w14:paraId="14C7F465" w14:textId="3FE56A30" w:rsidR="00473733" w:rsidRDefault="00473733"/>
    <w:p w14:paraId="5F27931F" w14:textId="43ECB348" w:rsidR="00473733" w:rsidRDefault="00473733"/>
    <w:p w14:paraId="6AA69A0F" w14:textId="05D83EE7" w:rsidR="00473733" w:rsidRDefault="00473733"/>
    <w:p w14:paraId="53F1EAA6" w14:textId="714FFD78" w:rsidR="00473733" w:rsidRDefault="00473733"/>
    <w:p w14:paraId="24BBDF07" w14:textId="658B9A4C" w:rsidR="00473733" w:rsidRDefault="00473733"/>
    <w:p w14:paraId="37AB513E" w14:textId="2076CB75" w:rsidR="00473733" w:rsidRDefault="00473733"/>
    <w:p w14:paraId="08680327" w14:textId="0952DCB5" w:rsidR="00473733" w:rsidRDefault="00473733"/>
    <w:p w14:paraId="4AE9CF90" w14:textId="7C660BF8" w:rsidR="00473733" w:rsidRDefault="00473733"/>
    <w:p w14:paraId="71E61A75" w14:textId="7B62595F" w:rsidR="00473733" w:rsidRDefault="00473733"/>
    <w:p w14:paraId="070B79E4" w14:textId="7B0FFA8A" w:rsidR="00473733" w:rsidRDefault="00473733"/>
    <w:p w14:paraId="2F0B84E8" w14:textId="3F1D424D" w:rsidR="00473733" w:rsidRDefault="00473733"/>
    <w:p w14:paraId="6085521F" w14:textId="25D2BF03" w:rsidR="00473733" w:rsidRDefault="00473733"/>
    <w:p w14:paraId="20F69D59" w14:textId="6EEFD2D5" w:rsidR="00473733" w:rsidRDefault="00473733"/>
    <w:p w14:paraId="09A091FA" w14:textId="2FF31B8E" w:rsidR="00B82C1C" w:rsidRDefault="00B43EC5">
      <w:pPr>
        <w:rPr>
          <w:rFonts w:eastAsia="Times New Roman"/>
          <w:color w:val="007789"/>
          <w:sz w:val="32"/>
        </w:rPr>
      </w:pPr>
      <w:r>
        <w:rPr>
          <w:rFonts w:eastAsia="Times New Roman"/>
          <w:color w:val="007789"/>
          <w:sz w:val="32"/>
        </w:rPr>
        <w:t xml:space="preserve">Appendix A: </w:t>
      </w:r>
      <w:r w:rsidR="00755471">
        <w:rPr>
          <w:rFonts w:eastAsia="Times New Roman"/>
          <w:color w:val="007789"/>
          <w:sz w:val="32"/>
        </w:rPr>
        <w:t>References</w:t>
      </w:r>
    </w:p>
    <w:p w14:paraId="700CCDB4" w14:textId="77777777" w:rsidR="00B82C1C" w:rsidRDefault="00B82C1C"/>
    <w:p w14:paraId="363C60D6" w14:textId="77777777" w:rsidR="00B82C1C" w:rsidRDefault="00E73F6E">
      <w:hyperlink r:id="rId166" w:history="1">
        <w:r w:rsidR="00755471">
          <w:rPr>
            <w:rStyle w:val="Hyperlink"/>
          </w:rPr>
          <w:t>http://www.gov.scot/Topics/marine/marine-environment/species/fish/pelagic</w:t>
        </w:r>
      </w:hyperlink>
      <w:r w:rsidR="00755471">
        <w:t xml:space="preserve"> </w:t>
      </w:r>
    </w:p>
    <w:p w14:paraId="455BC1B1" w14:textId="77777777" w:rsidR="00B82C1C" w:rsidRDefault="00E73F6E">
      <w:hyperlink r:id="rId167" w:history="1">
        <w:r w:rsidR="00755471">
          <w:rPr>
            <w:rStyle w:val="Hyperlink"/>
          </w:rPr>
          <w:t>https://data.oecd.org/fish/fish-landings.htm</w:t>
        </w:r>
      </w:hyperlink>
      <w:r w:rsidR="00755471">
        <w:t xml:space="preserve"> </w:t>
      </w:r>
    </w:p>
    <w:p w14:paraId="6C2275DF" w14:textId="77777777" w:rsidR="00B82C1C" w:rsidRDefault="00E73F6E">
      <w:hyperlink r:id="rId168" w:history="1">
        <w:r w:rsidR="00755471">
          <w:rPr>
            <w:rStyle w:val="Hyperlink"/>
          </w:rPr>
          <w:t>https://www.gov.uk</w:t>
        </w:r>
      </w:hyperlink>
      <w:r w:rsidR="00755471">
        <w:t xml:space="preserve"> </w:t>
      </w:r>
    </w:p>
    <w:p w14:paraId="0110CC4C" w14:textId="77777777" w:rsidR="00B82C1C" w:rsidRDefault="00E73F6E">
      <w:hyperlink r:id="rId169" w:history="1">
        <w:r w:rsidR="00755471">
          <w:rPr>
            <w:rStyle w:val="Hyperlink"/>
          </w:rPr>
          <w:t>https://fullfact.org/europe/eu-pinching-our-fish/</w:t>
        </w:r>
      </w:hyperlink>
      <w:r w:rsidR="00755471">
        <w:t xml:space="preserve"> </w:t>
      </w:r>
    </w:p>
    <w:p w14:paraId="7C7A42D1" w14:textId="6A68BDD5" w:rsidR="00B82C1C" w:rsidRDefault="00E73F6E">
      <w:hyperlink r:id="rId170" w:history="1">
        <w:r w:rsidR="00755471">
          <w:rPr>
            <w:rStyle w:val="Hyperlink"/>
          </w:rPr>
          <w:t>http://www.telegraph.co.uk/comment/11305123/No-end-to-the-EUs-crazy-fishing-policy.html</w:t>
        </w:r>
      </w:hyperlink>
      <w:r w:rsidR="00755471">
        <w:t xml:space="preserve"> </w:t>
      </w:r>
    </w:p>
    <w:p w14:paraId="6B825A28" w14:textId="547DD717" w:rsidR="00473733" w:rsidRDefault="00E73F6E">
      <w:hyperlink r:id="rId171" w:history="1">
        <w:r w:rsidR="00473733" w:rsidRPr="00386049">
          <w:rPr>
            <w:rStyle w:val="Hyperlink"/>
          </w:rPr>
          <w:t>http://bl.ocks.org/zanarmstrong/05c1e95bf7aa16c4768e</w:t>
        </w:r>
      </w:hyperlink>
      <w:r w:rsidR="00473733">
        <w:t xml:space="preserve"> </w:t>
      </w:r>
    </w:p>
    <w:sectPr w:rsidR="00473733">
      <w:footerReference w:type="default" r:id="rId172"/>
      <w:pgSz w:w="12240" w:h="15840"/>
      <w:pgMar w:top="1728"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E298F" w14:textId="77777777" w:rsidR="00E73F6E" w:rsidRDefault="00E73F6E">
      <w:pPr>
        <w:spacing w:before="0" w:after="0" w:line="240" w:lineRule="auto"/>
      </w:pPr>
      <w:r>
        <w:separator/>
      </w:r>
    </w:p>
  </w:endnote>
  <w:endnote w:type="continuationSeparator" w:id="0">
    <w:p w14:paraId="47DE0AB9" w14:textId="77777777" w:rsidR="00E73F6E" w:rsidRDefault="00E73F6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DAC7F" w14:textId="1BF9F834" w:rsidR="00EC1112" w:rsidRDefault="00EC1112">
    <w:pPr>
      <w:pStyle w:val="Footer"/>
    </w:pPr>
    <w:r>
      <w:t xml:space="preserve">Page </w:t>
    </w:r>
    <w:r>
      <w:fldChar w:fldCharType="begin"/>
    </w:r>
    <w:r>
      <w:instrText xml:space="preserve"> PAGE \* ARABIC </w:instrText>
    </w:r>
    <w:r>
      <w:fldChar w:fldCharType="separate"/>
    </w:r>
    <w:r>
      <w:rPr>
        <w:noProof/>
      </w:rPr>
      <w:t>33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D9628B" w14:textId="77777777" w:rsidR="00E73F6E" w:rsidRDefault="00E73F6E">
      <w:pPr>
        <w:spacing w:before="0" w:after="0" w:line="240" w:lineRule="auto"/>
      </w:pPr>
      <w:r>
        <w:separator/>
      </w:r>
    </w:p>
  </w:footnote>
  <w:footnote w:type="continuationSeparator" w:id="0">
    <w:p w14:paraId="6EC4F8D9" w14:textId="77777777" w:rsidR="00E73F6E" w:rsidRDefault="00E73F6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41B99"/>
    <w:multiLevelType w:val="multilevel"/>
    <w:tmpl w:val="0B041A5E"/>
    <w:styleLink w:val="LFO4"/>
    <w:lvl w:ilvl="0">
      <w:numFmt w:val="bullet"/>
      <w:pStyle w:val="ListBullet"/>
      <w:lvlText w:val="−"/>
      <w:lvlJc w:val="left"/>
      <w:pPr>
        <w:ind w:left="720" w:hanging="360"/>
      </w:pPr>
      <w:rPr>
        <w:rFonts w:ascii="Century Gothic" w:hAnsi="Century Gothic"/>
        <w:color w:val="0D0D0D"/>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15:restartNumberingAfterBreak="0">
    <w:nsid w:val="03F327B3"/>
    <w:multiLevelType w:val="multilevel"/>
    <w:tmpl w:val="4E4AE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641FC"/>
    <w:multiLevelType w:val="multilevel"/>
    <w:tmpl w:val="583A2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0A7E09"/>
    <w:multiLevelType w:val="hybridMultilevel"/>
    <w:tmpl w:val="E7042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355427"/>
    <w:multiLevelType w:val="multilevel"/>
    <w:tmpl w:val="3E3C1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E878A0"/>
    <w:multiLevelType w:val="hybridMultilevel"/>
    <w:tmpl w:val="62B8C7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9020A2"/>
    <w:multiLevelType w:val="hybridMultilevel"/>
    <w:tmpl w:val="8C04E3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8D0B9E"/>
    <w:multiLevelType w:val="multilevel"/>
    <w:tmpl w:val="AEE2B0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CB21B06"/>
    <w:multiLevelType w:val="multilevel"/>
    <w:tmpl w:val="CCCAF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8B02DC"/>
    <w:multiLevelType w:val="multilevel"/>
    <w:tmpl w:val="C7E08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A261A3"/>
    <w:multiLevelType w:val="multilevel"/>
    <w:tmpl w:val="E72C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5E7DDD"/>
    <w:multiLevelType w:val="multilevel"/>
    <w:tmpl w:val="C3AAF1C4"/>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12" w15:restartNumberingAfterBreak="0">
    <w:nsid w:val="203C4A6A"/>
    <w:multiLevelType w:val="hybridMultilevel"/>
    <w:tmpl w:val="8B5828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3A49A0"/>
    <w:multiLevelType w:val="multilevel"/>
    <w:tmpl w:val="7E7E4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8D0095"/>
    <w:multiLevelType w:val="multilevel"/>
    <w:tmpl w:val="2346AAE2"/>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79118C3"/>
    <w:multiLevelType w:val="hybridMultilevel"/>
    <w:tmpl w:val="9B582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22378"/>
    <w:multiLevelType w:val="hybridMultilevel"/>
    <w:tmpl w:val="B516C34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B146297"/>
    <w:multiLevelType w:val="hybridMultilevel"/>
    <w:tmpl w:val="2E1C6666"/>
    <w:lvl w:ilvl="0" w:tplc="0809000D">
      <w:start w:val="1"/>
      <w:numFmt w:val="bullet"/>
      <w:lvlText w:val=""/>
      <w:lvlJc w:val="left"/>
      <w:pPr>
        <w:ind w:left="1260" w:hanging="360"/>
      </w:pPr>
      <w:rPr>
        <w:rFonts w:ascii="Wingdings" w:hAnsi="Wingdings"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8" w15:restartNumberingAfterBreak="0">
    <w:nsid w:val="2D6C536E"/>
    <w:multiLevelType w:val="hybridMultilevel"/>
    <w:tmpl w:val="E9982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D9B52C3"/>
    <w:multiLevelType w:val="hybridMultilevel"/>
    <w:tmpl w:val="408473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093A75"/>
    <w:multiLevelType w:val="hybridMultilevel"/>
    <w:tmpl w:val="E82A42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F813658"/>
    <w:multiLevelType w:val="multilevel"/>
    <w:tmpl w:val="07165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C056DF"/>
    <w:multiLevelType w:val="hybridMultilevel"/>
    <w:tmpl w:val="E078084E"/>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23" w15:restartNumberingAfterBreak="0">
    <w:nsid w:val="34C34923"/>
    <w:multiLevelType w:val="multilevel"/>
    <w:tmpl w:val="0622A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931C8C"/>
    <w:multiLevelType w:val="multilevel"/>
    <w:tmpl w:val="C57837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3A5341E3"/>
    <w:multiLevelType w:val="multilevel"/>
    <w:tmpl w:val="B4B6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D656D4"/>
    <w:multiLevelType w:val="hybridMultilevel"/>
    <w:tmpl w:val="64625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5CE41B1"/>
    <w:multiLevelType w:val="hybridMultilevel"/>
    <w:tmpl w:val="1C7E77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60A34A8"/>
    <w:multiLevelType w:val="hybridMultilevel"/>
    <w:tmpl w:val="1C6E0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8AC2D4E"/>
    <w:multiLevelType w:val="multilevel"/>
    <w:tmpl w:val="86D2A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F600AC"/>
    <w:multiLevelType w:val="multilevel"/>
    <w:tmpl w:val="EC36757A"/>
    <w:lvl w:ilvl="0">
      <w:start w:val="1"/>
      <w:numFmt w:val="decimal"/>
      <w:lvlText w:val="%1."/>
      <w:lvlJc w:val="left"/>
      <w:pPr>
        <w:tabs>
          <w:tab w:val="num" w:pos="720"/>
        </w:tabs>
        <w:ind w:left="720" w:hanging="360"/>
      </w:pPr>
      <w:rPr>
        <w:rFonts w:ascii="Calibri" w:eastAsia="Times New Roman" w:hAnsi="Calibri"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54703A"/>
    <w:multiLevelType w:val="hybridMultilevel"/>
    <w:tmpl w:val="84DC88B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940E8D"/>
    <w:multiLevelType w:val="hybridMultilevel"/>
    <w:tmpl w:val="D7DE17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590305AF"/>
    <w:multiLevelType w:val="hybridMultilevel"/>
    <w:tmpl w:val="BD5CEEFE"/>
    <w:lvl w:ilvl="0" w:tplc="58F4181E">
      <w:numFmt w:val="bullet"/>
      <w:lvlText w:val="-"/>
      <w:lvlJc w:val="left"/>
      <w:pPr>
        <w:ind w:left="720" w:hanging="360"/>
      </w:pPr>
      <w:rPr>
        <w:rFonts w:ascii="Constantia" w:eastAsia="Constantia" w:hAnsi="Constant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BA17C7B"/>
    <w:multiLevelType w:val="multilevel"/>
    <w:tmpl w:val="7FA8DBF6"/>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35" w15:restartNumberingAfterBreak="0">
    <w:nsid w:val="5CB608AB"/>
    <w:multiLevelType w:val="hybridMultilevel"/>
    <w:tmpl w:val="EEE0D1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6" w15:restartNumberingAfterBreak="0">
    <w:nsid w:val="601417F7"/>
    <w:multiLevelType w:val="hybridMultilevel"/>
    <w:tmpl w:val="BCFEDF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1DF6CD5"/>
    <w:multiLevelType w:val="multilevel"/>
    <w:tmpl w:val="D49887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61E97186"/>
    <w:multiLevelType w:val="hybridMultilevel"/>
    <w:tmpl w:val="43661B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3D2373E"/>
    <w:multiLevelType w:val="hybridMultilevel"/>
    <w:tmpl w:val="064C0F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B125252"/>
    <w:multiLevelType w:val="hybridMultilevel"/>
    <w:tmpl w:val="582872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E4E737F"/>
    <w:multiLevelType w:val="hybridMultilevel"/>
    <w:tmpl w:val="E48C5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2A14E1D"/>
    <w:multiLevelType w:val="multilevel"/>
    <w:tmpl w:val="DE74C4F8"/>
    <w:lvl w:ilvl="0">
      <w:numFmt w:val="bullet"/>
      <w:lvlText w:val="o"/>
      <w:lvlJc w:val="left"/>
      <w:pPr>
        <w:ind w:left="1444" w:hanging="360"/>
      </w:pPr>
      <w:rPr>
        <w:rFonts w:ascii="Courier New" w:hAnsi="Courier New" w:cs="Courier New"/>
      </w:rPr>
    </w:lvl>
    <w:lvl w:ilvl="1">
      <w:numFmt w:val="bullet"/>
      <w:lvlText w:val="o"/>
      <w:lvlJc w:val="left"/>
      <w:pPr>
        <w:ind w:left="2164" w:hanging="360"/>
      </w:pPr>
      <w:rPr>
        <w:rFonts w:ascii="Courier New" w:hAnsi="Courier New" w:cs="Courier New"/>
      </w:rPr>
    </w:lvl>
    <w:lvl w:ilvl="2">
      <w:numFmt w:val="bullet"/>
      <w:lvlText w:val=""/>
      <w:lvlJc w:val="left"/>
      <w:pPr>
        <w:ind w:left="2884" w:hanging="360"/>
      </w:pPr>
      <w:rPr>
        <w:rFonts w:ascii="Wingdings" w:hAnsi="Wingdings"/>
      </w:rPr>
    </w:lvl>
    <w:lvl w:ilvl="3">
      <w:numFmt w:val="bullet"/>
      <w:lvlText w:val=""/>
      <w:lvlJc w:val="left"/>
      <w:pPr>
        <w:ind w:left="3604" w:hanging="360"/>
      </w:pPr>
      <w:rPr>
        <w:rFonts w:ascii="Symbol" w:hAnsi="Symbol"/>
      </w:rPr>
    </w:lvl>
    <w:lvl w:ilvl="4">
      <w:numFmt w:val="bullet"/>
      <w:lvlText w:val="o"/>
      <w:lvlJc w:val="left"/>
      <w:pPr>
        <w:ind w:left="4324" w:hanging="360"/>
      </w:pPr>
      <w:rPr>
        <w:rFonts w:ascii="Courier New" w:hAnsi="Courier New" w:cs="Courier New"/>
      </w:rPr>
    </w:lvl>
    <w:lvl w:ilvl="5">
      <w:numFmt w:val="bullet"/>
      <w:lvlText w:val=""/>
      <w:lvlJc w:val="left"/>
      <w:pPr>
        <w:ind w:left="5044" w:hanging="360"/>
      </w:pPr>
      <w:rPr>
        <w:rFonts w:ascii="Wingdings" w:hAnsi="Wingdings"/>
      </w:rPr>
    </w:lvl>
    <w:lvl w:ilvl="6">
      <w:numFmt w:val="bullet"/>
      <w:lvlText w:val=""/>
      <w:lvlJc w:val="left"/>
      <w:pPr>
        <w:ind w:left="5764" w:hanging="360"/>
      </w:pPr>
      <w:rPr>
        <w:rFonts w:ascii="Symbol" w:hAnsi="Symbol"/>
      </w:rPr>
    </w:lvl>
    <w:lvl w:ilvl="7">
      <w:numFmt w:val="bullet"/>
      <w:lvlText w:val="o"/>
      <w:lvlJc w:val="left"/>
      <w:pPr>
        <w:ind w:left="6484" w:hanging="360"/>
      </w:pPr>
      <w:rPr>
        <w:rFonts w:ascii="Courier New" w:hAnsi="Courier New" w:cs="Courier New"/>
      </w:rPr>
    </w:lvl>
    <w:lvl w:ilvl="8">
      <w:numFmt w:val="bullet"/>
      <w:lvlText w:val=""/>
      <w:lvlJc w:val="left"/>
      <w:pPr>
        <w:ind w:left="7204" w:hanging="360"/>
      </w:pPr>
      <w:rPr>
        <w:rFonts w:ascii="Wingdings" w:hAnsi="Wingdings"/>
      </w:rPr>
    </w:lvl>
  </w:abstractNum>
  <w:abstractNum w:abstractNumId="43" w15:restartNumberingAfterBreak="0">
    <w:nsid w:val="73263704"/>
    <w:multiLevelType w:val="multilevel"/>
    <w:tmpl w:val="B068F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D00CAE"/>
    <w:multiLevelType w:val="multilevel"/>
    <w:tmpl w:val="52248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7E6F01"/>
    <w:multiLevelType w:val="hybridMultilevel"/>
    <w:tmpl w:val="0102FD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8FE0128"/>
    <w:multiLevelType w:val="hybridMultilevel"/>
    <w:tmpl w:val="C6D69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ADD3970"/>
    <w:multiLevelType w:val="multilevel"/>
    <w:tmpl w:val="6DF4B0BE"/>
    <w:styleLink w:val="LFO3"/>
    <w:lvl w:ilvl="0">
      <w:start w:val="1"/>
      <w:numFmt w:val="decimal"/>
      <w:pStyle w:val="ListNumber"/>
      <w:lvlText w:val="%1."/>
      <w:lvlJc w:val="left"/>
      <w:pPr>
        <w:ind w:left="36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8" w15:restartNumberingAfterBreak="0">
    <w:nsid w:val="7BDC73AF"/>
    <w:multiLevelType w:val="hybridMultilevel"/>
    <w:tmpl w:val="4D504C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EF427BC"/>
    <w:multiLevelType w:val="hybridMultilevel"/>
    <w:tmpl w:val="D8A61282"/>
    <w:lvl w:ilvl="0" w:tplc="08090003">
      <w:start w:val="1"/>
      <w:numFmt w:val="bullet"/>
      <w:lvlText w:val="o"/>
      <w:lvlJc w:val="left"/>
      <w:pPr>
        <w:ind w:left="1260" w:hanging="360"/>
      </w:pPr>
      <w:rPr>
        <w:rFonts w:ascii="Courier New" w:hAnsi="Courier New" w:cs="Courier New"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num w:numId="1">
    <w:abstractNumId w:val="47"/>
  </w:num>
  <w:num w:numId="2">
    <w:abstractNumId w:val="0"/>
  </w:num>
  <w:num w:numId="3">
    <w:abstractNumId w:val="37"/>
  </w:num>
  <w:num w:numId="4">
    <w:abstractNumId w:val="14"/>
  </w:num>
  <w:num w:numId="5">
    <w:abstractNumId w:val="34"/>
  </w:num>
  <w:num w:numId="6">
    <w:abstractNumId w:val="7"/>
  </w:num>
  <w:num w:numId="7">
    <w:abstractNumId w:val="42"/>
  </w:num>
  <w:num w:numId="8">
    <w:abstractNumId w:val="24"/>
  </w:num>
  <w:num w:numId="9">
    <w:abstractNumId w:val="11"/>
  </w:num>
  <w:num w:numId="10">
    <w:abstractNumId w:val="43"/>
    <w:lvlOverride w:ilvl="0">
      <w:startOverride w:val="1"/>
    </w:lvlOverride>
  </w:num>
  <w:num w:numId="11">
    <w:abstractNumId w:val="49"/>
  </w:num>
  <w:num w:numId="12">
    <w:abstractNumId w:val="30"/>
    <w:lvlOverride w:ilvl="0">
      <w:startOverride w:val="1"/>
    </w:lvlOverride>
  </w:num>
  <w:num w:numId="13">
    <w:abstractNumId w:val="23"/>
    <w:lvlOverride w:ilvl="0">
      <w:startOverride w:val="2"/>
    </w:lvlOverride>
  </w:num>
  <w:num w:numId="14">
    <w:abstractNumId w:val="21"/>
    <w:lvlOverride w:ilvl="0">
      <w:startOverride w:val="3"/>
    </w:lvlOverride>
  </w:num>
  <w:num w:numId="15">
    <w:abstractNumId w:val="9"/>
    <w:lvlOverride w:ilvl="0">
      <w:startOverride w:val="4"/>
    </w:lvlOverride>
  </w:num>
  <w:num w:numId="16">
    <w:abstractNumId w:val="32"/>
  </w:num>
  <w:num w:numId="17">
    <w:abstractNumId w:val="16"/>
  </w:num>
  <w:num w:numId="18">
    <w:abstractNumId w:val="29"/>
    <w:lvlOverride w:ilvl="0">
      <w:startOverride w:val="1"/>
    </w:lvlOverride>
  </w:num>
  <w:num w:numId="19">
    <w:abstractNumId w:val="1"/>
    <w:lvlOverride w:ilvl="0">
      <w:startOverride w:val="2"/>
    </w:lvlOverride>
  </w:num>
  <w:num w:numId="20">
    <w:abstractNumId w:val="44"/>
    <w:lvlOverride w:ilvl="0">
      <w:startOverride w:val="3"/>
    </w:lvlOverride>
  </w:num>
  <w:num w:numId="21">
    <w:abstractNumId w:val="25"/>
    <w:lvlOverride w:ilvl="0">
      <w:startOverride w:val="4"/>
    </w:lvlOverride>
  </w:num>
  <w:num w:numId="22">
    <w:abstractNumId w:val="4"/>
    <w:lvlOverride w:ilvl="0">
      <w:startOverride w:val="5"/>
    </w:lvlOverride>
  </w:num>
  <w:num w:numId="23">
    <w:abstractNumId w:val="8"/>
    <w:lvlOverride w:ilvl="0">
      <w:startOverride w:val="6"/>
    </w:lvlOverride>
  </w:num>
  <w:num w:numId="24">
    <w:abstractNumId w:val="2"/>
    <w:lvlOverride w:ilvl="0">
      <w:startOverride w:val="7"/>
    </w:lvlOverride>
  </w:num>
  <w:num w:numId="25">
    <w:abstractNumId w:val="10"/>
    <w:lvlOverride w:ilvl="0">
      <w:startOverride w:val="8"/>
    </w:lvlOverride>
  </w:num>
  <w:num w:numId="26">
    <w:abstractNumId w:val="38"/>
  </w:num>
  <w:num w:numId="27">
    <w:abstractNumId w:val="18"/>
  </w:num>
  <w:num w:numId="28">
    <w:abstractNumId w:val="33"/>
  </w:num>
  <w:num w:numId="29">
    <w:abstractNumId w:val="31"/>
  </w:num>
  <w:num w:numId="30">
    <w:abstractNumId w:val="17"/>
  </w:num>
  <w:num w:numId="31">
    <w:abstractNumId w:val="22"/>
  </w:num>
  <w:num w:numId="32">
    <w:abstractNumId w:val="40"/>
  </w:num>
  <w:num w:numId="33">
    <w:abstractNumId w:val="45"/>
  </w:num>
  <w:num w:numId="34">
    <w:abstractNumId w:val="13"/>
    <w:lvlOverride w:ilvl="0">
      <w:startOverride w:val="1"/>
    </w:lvlOverride>
  </w:num>
  <w:num w:numId="35">
    <w:abstractNumId w:val="12"/>
  </w:num>
  <w:num w:numId="36">
    <w:abstractNumId w:val="36"/>
  </w:num>
  <w:num w:numId="37">
    <w:abstractNumId w:val="3"/>
  </w:num>
  <w:num w:numId="38">
    <w:abstractNumId w:val="27"/>
  </w:num>
  <w:num w:numId="39">
    <w:abstractNumId w:val="6"/>
  </w:num>
  <w:num w:numId="40">
    <w:abstractNumId w:val="48"/>
  </w:num>
  <w:num w:numId="41">
    <w:abstractNumId w:val="41"/>
  </w:num>
  <w:num w:numId="42">
    <w:abstractNumId w:val="5"/>
  </w:num>
  <w:num w:numId="43">
    <w:abstractNumId w:val="28"/>
  </w:num>
  <w:num w:numId="44">
    <w:abstractNumId w:val="26"/>
  </w:num>
  <w:num w:numId="45">
    <w:abstractNumId w:val="20"/>
  </w:num>
  <w:num w:numId="46">
    <w:abstractNumId w:val="19"/>
  </w:num>
  <w:num w:numId="47">
    <w:abstractNumId w:val="39"/>
  </w:num>
  <w:num w:numId="48">
    <w:abstractNumId w:val="46"/>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C1C"/>
    <w:rsid w:val="000136BD"/>
    <w:rsid w:val="00030B69"/>
    <w:rsid w:val="00033356"/>
    <w:rsid w:val="0005427D"/>
    <w:rsid w:val="00063BE5"/>
    <w:rsid w:val="00063DC3"/>
    <w:rsid w:val="000721E6"/>
    <w:rsid w:val="00083151"/>
    <w:rsid w:val="000913FD"/>
    <w:rsid w:val="000A2BF0"/>
    <w:rsid w:val="000A4424"/>
    <w:rsid w:val="000A451F"/>
    <w:rsid w:val="000B4F60"/>
    <w:rsid w:val="000B651D"/>
    <w:rsid w:val="000C5642"/>
    <w:rsid w:val="000F25A6"/>
    <w:rsid w:val="000F7562"/>
    <w:rsid w:val="00113B3E"/>
    <w:rsid w:val="00125E7D"/>
    <w:rsid w:val="00131D13"/>
    <w:rsid w:val="00147833"/>
    <w:rsid w:val="0015609A"/>
    <w:rsid w:val="001575C1"/>
    <w:rsid w:val="001A2239"/>
    <w:rsid w:val="001A3DD7"/>
    <w:rsid w:val="001C09D5"/>
    <w:rsid w:val="001C363D"/>
    <w:rsid w:val="001C3B92"/>
    <w:rsid w:val="001E3A1E"/>
    <w:rsid w:val="001F23A9"/>
    <w:rsid w:val="001F4FBC"/>
    <w:rsid w:val="002053D6"/>
    <w:rsid w:val="00222E62"/>
    <w:rsid w:val="00230657"/>
    <w:rsid w:val="002435A5"/>
    <w:rsid w:val="0024524C"/>
    <w:rsid w:val="00245FED"/>
    <w:rsid w:val="0026370C"/>
    <w:rsid w:val="00274405"/>
    <w:rsid w:val="00282E31"/>
    <w:rsid w:val="002872A0"/>
    <w:rsid w:val="00293BAD"/>
    <w:rsid w:val="0029545B"/>
    <w:rsid w:val="002B134D"/>
    <w:rsid w:val="002B3A17"/>
    <w:rsid w:val="002B744F"/>
    <w:rsid w:val="002D080B"/>
    <w:rsid w:val="002E36E1"/>
    <w:rsid w:val="0032000A"/>
    <w:rsid w:val="003233EF"/>
    <w:rsid w:val="00324188"/>
    <w:rsid w:val="00334A4F"/>
    <w:rsid w:val="00345B2E"/>
    <w:rsid w:val="00351347"/>
    <w:rsid w:val="00356B46"/>
    <w:rsid w:val="00362EDB"/>
    <w:rsid w:val="00380636"/>
    <w:rsid w:val="003877DC"/>
    <w:rsid w:val="00387D67"/>
    <w:rsid w:val="0039392C"/>
    <w:rsid w:val="003945A8"/>
    <w:rsid w:val="003A1F77"/>
    <w:rsid w:val="003A61A8"/>
    <w:rsid w:val="003A7D5A"/>
    <w:rsid w:val="003B3621"/>
    <w:rsid w:val="003C1A70"/>
    <w:rsid w:val="00421A1C"/>
    <w:rsid w:val="00426BE3"/>
    <w:rsid w:val="00435277"/>
    <w:rsid w:val="00443AD6"/>
    <w:rsid w:val="00473733"/>
    <w:rsid w:val="004847CF"/>
    <w:rsid w:val="004904DE"/>
    <w:rsid w:val="0049345B"/>
    <w:rsid w:val="004D54B1"/>
    <w:rsid w:val="004E0C28"/>
    <w:rsid w:val="004E3FCF"/>
    <w:rsid w:val="004E42FD"/>
    <w:rsid w:val="004F7AC9"/>
    <w:rsid w:val="00512545"/>
    <w:rsid w:val="00521742"/>
    <w:rsid w:val="00526B59"/>
    <w:rsid w:val="00536054"/>
    <w:rsid w:val="0056127D"/>
    <w:rsid w:val="005620F0"/>
    <w:rsid w:val="00562D00"/>
    <w:rsid w:val="00571379"/>
    <w:rsid w:val="00573490"/>
    <w:rsid w:val="00573CBC"/>
    <w:rsid w:val="00576406"/>
    <w:rsid w:val="00582373"/>
    <w:rsid w:val="00594098"/>
    <w:rsid w:val="005A39A8"/>
    <w:rsid w:val="005A5160"/>
    <w:rsid w:val="005B2466"/>
    <w:rsid w:val="005B2CE9"/>
    <w:rsid w:val="005E1EBA"/>
    <w:rsid w:val="005F358F"/>
    <w:rsid w:val="00603432"/>
    <w:rsid w:val="00614304"/>
    <w:rsid w:val="00616C71"/>
    <w:rsid w:val="00617B86"/>
    <w:rsid w:val="006236CF"/>
    <w:rsid w:val="00625F6D"/>
    <w:rsid w:val="00632A50"/>
    <w:rsid w:val="006642B4"/>
    <w:rsid w:val="006727CE"/>
    <w:rsid w:val="00673CB9"/>
    <w:rsid w:val="00685791"/>
    <w:rsid w:val="00693393"/>
    <w:rsid w:val="006A323D"/>
    <w:rsid w:val="006A758B"/>
    <w:rsid w:val="006B3EF2"/>
    <w:rsid w:val="006D2D7C"/>
    <w:rsid w:val="006D672B"/>
    <w:rsid w:val="006E1325"/>
    <w:rsid w:val="006E3B85"/>
    <w:rsid w:val="006F1196"/>
    <w:rsid w:val="00702D5F"/>
    <w:rsid w:val="007127D1"/>
    <w:rsid w:val="007237CB"/>
    <w:rsid w:val="007340D6"/>
    <w:rsid w:val="00740C76"/>
    <w:rsid w:val="00755471"/>
    <w:rsid w:val="0076624B"/>
    <w:rsid w:val="007718AB"/>
    <w:rsid w:val="0077670E"/>
    <w:rsid w:val="00780C11"/>
    <w:rsid w:val="007819A1"/>
    <w:rsid w:val="0079129C"/>
    <w:rsid w:val="00794805"/>
    <w:rsid w:val="007A0380"/>
    <w:rsid w:val="007B5C28"/>
    <w:rsid w:val="007C27E7"/>
    <w:rsid w:val="007C3850"/>
    <w:rsid w:val="007E18B3"/>
    <w:rsid w:val="007E5462"/>
    <w:rsid w:val="007E7BE9"/>
    <w:rsid w:val="00800530"/>
    <w:rsid w:val="00806B86"/>
    <w:rsid w:val="00812895"/>
    <w:rsid w:val="0082447A"/>
    <w:rsid w:val="00830E0A"/>
    <w:rsid w:val="00850E21"/>
    <w:rsid w:val="00852ADC"/>
    <w:rsid w:val="008571F1"/>
    <w:rsid w:val="008716E9"/>
    <w:rsid w:val="008755DF"/>
    <w:rsid w:val="00876CD4"/>
    <w:rsid w:val="0089246E"/>
    <w:rsid w:val="0089690C"/>
    <w:rsid w:val="008B647B"/>
    <w:rsid w:val="008D3141"/>
    <w:rsid w:val="008F40AA"/>
    <w:rsid w:val="008F459B"/>
    <w:rsid w:val="00900D2D"/>
    <w:rsid w:val="00903798"/>
    <w:rsid w:val="009111B0"/>
    <w:rsid w:val="0092368B"/>
    <w:rsid w:val="00941736"/>
    <w:rsid w:val="009569F4"/>
    <w:rsid w:val="00962596"/>
    <w:rsid w:val="00963BC6"/>
    <w:rsid w:val="00982EEF"/>
    <w:rsid w:val="00983A6C"/>
    <w:rsid w:val="00993D09"/>
    <w:rsid w:val="009A344F"/>
    <w:rsid w:val="009D1309"/>
    <w:rsid w:val="009D3484"/>
    <w:rsid w:val="00A03005"/>
    <w:rsid w:val="00A17038"/>
    <w:rsid w:val="00A30EA3"/>
    <w:rsid w:val="00A317E6"/>
    <w:rsid w:val="00A37151"/>
    <w:rsid w:val="00A41BDB"/>
    <w:rsid w:val="00A42F0E"/>
    <w:rsid w:val="00A5056D"/>
    <w:rsid w:val="00A75D4B"/>
    <w:rsid w:val="00A94204"/>
    <w:rsid w:val="00AB059B"/>
    <w:rsid w:val="00AB40FA"/>
    <w:rsid w:val="00AC4483"/>
    <w:rsid w:val="00AE269F"/>
    <w:rsid w:val="00AE4013"/>
    <w:rsid w:val="00AE7242"/>
    <w:rsid w:val="00AF1613"/>
    <w:rsid w:val="00B010F4"/>
    <w:rsid w:val="00B125C5"/>
    <w:rsid w:val="00B24EC7"/>
    <w:rsid w:val="00B275A3"/>
    <w:rsid w:val="00B27B9B"/>
    <w:rsid w:val="00B35D99"/>
    <w:rsid w:val="00B43EC5"/>
    <w:rsid w:val="00B50A18"/>
    <w:rsid w:val="00B65F13"/>
    <w:rsid w:val="00B66044"/>
    <w:rsid w:val="00B7135F"/>
    <w:rsid w:val="00B804E8"/>
    <w:rsid w:val="00B82C1C"/>
    <w:rsid w:val="00B837EC"/>
    <w:rsid w:val="00B87866"/>
    <w:rsid w:val="00B91988"/>
    <w:rsid w:val="00BA4ED0"/>
    <w:rsid w:val="00BB5290"/>
    <w:rsid w:val="00BD26FF"/>
    <w:rsid w:val="00BD5C37"/>
    <w:rsid w:val="00BD7596"/>
    <w:rsid w:val="00BE4F92"/>
    <w:rsid w:val="00C051EC"/>
    <w:rsid w:val="00C12019"/>
    <w:rsid w:val="00C141F3"/>
    <w:rsid w:val="00C215CB"/>
    <w:rsid w:val="00C26B0C"/>
    <w:rsid w:val="00C30F03"/>
    <w:rsid w:val="00C30F16"/>
    <w:rsid w:val="00C376E1"/>
    <w:rsid w:val="00C4194A"/>
    <w:rsid w:val="00C5286F"/>
    <w:rsid w:val="00C54199"/>
    <w:rsid w:val="00C56669"/>
    <w:rsid w:val="00C57A2A"/>
    <w:rsid w:val="00C70EB9"/>
    <w:rsid w:val="00C83326"/>
    <w:rsid w:val="00C844B5"/>
    <w:rsid w:val="00C91537"/>
    <w:rsid w:val="00CA2CAE"/>
    <w:rsid w:val="00CA50E4"/>
    <w:rsid w:val="00CB1A4A"/>
    <w:rsid w:val="00CB295D"/>
    <w:rsid w:val="00CB6318"/>
    <w:rsid w:val="00CC05C2"/>
    <w:rsid w:val="00CD4031"/>
    <w:rsid w:val="00CD49D8"/>
    <w:rsid w:val="00CF3A6F"/>
    <w:rsid w:val="00CF4AFC"/>
    <w:rsid w:val="00CF4EBE"/>
    <w:rsid w:val="00D21D19"/>
    <w:rsid w:val="00D22471"/>
    <w:rsid w:val="00D37574"/>
    <w:rsid w:val="00D4139C"/>
    <w:rsid w:val="00D41ECA"/>
    <w:rsid w:val="00D47127"/>
    <w:rsid w:val="00D5022E"/>
    <w:rsid w:val="00D53A57"/>
    <w:rsid w:val="00D551C7"/>
    <w:rsid w:val="00D57DAA"/>
    <w:rsid w:val="00D617E4"/>
    <w:rsid w:val="00D61DC2"/>
    <w:rsid w:val="00D75C35"/>
    <w:rsid w:val="00D82889"/>
    <w:rsid w:val="00D91CAB"/>
    <w:rsid w:val="00DB51A9"/>
    <w:rsid w:val="00DC3AC6"/>
    <w:rsid w:val="00DD0B38"/>
    <w:rsid w:val="00DD2F9B"/>
    <w:rsid w:val="00DE7A5F"/>
    <w:rsid w:val="00DF7558"/>
    <w:rsid w:val="00E005E9"/>
    <w:rsid w:val="00E10137"/>
    <w:rsid w:val="00E11B51"/>
    <w:rsid w:val="00E268C4"/>
    <w:rsid w:val="00E33F46"/>
    <w:rsid w:val="00E40A28"/>
    <w:rsid w:val="00E45685"/>
    <w:rsid w:val="00E50F90"/>
    <w:rsid w:val="00E52B60"/>
    <w:rsid w:val="00E61F91"/>
    <w:rsid w:val="00E73115"/>
    <w:rsid w:val="00E73F6E"/>
    <w:rsid w:val="00E8281D"/>
    <w:rsid w:val="00E8502E"/>
    <w:rsid w:val="00E8605D"/>
    <w:rsid w:val="00E87430"/>
    <w:rsid w:val="00E921B4"/>
    <w:rsid w:val="00E92B5C"/>
    <w:rsid w:val="00E949FD"/>
    <w:rsid w:val="00EA7076"/>
    <w:rsid w:val="00EB06AA"/>
    <w:rsid w:val="00EB226A"/>
    <w:rsid w:val="00EB3015"/>
    <w:rsid w:val="00EC1112"/>
    <w:rsid w:val="00ED2331"/>
    <w:rsid w:val="00EE012B"/>
    <w:rsid w:val="00EF1678"/>
    <w:rsid w:val="00EF273D"/>
    <w:rsid w:val="00F0521F"/>
    <w:rsid w:val="00F05695"/>
    <w:rsid w:val="00F073F2"/>
    <w:rsid w:val="00F07D53"/>
    <w:rsid w:val="00F12B19"/>
    <w:rsid w:val="00F14E37"/>
    <w:rsid w:val="00F178CA"/>
    <w:rsid w:val="00F17BED"/>
    <w:rsid w:val="00F26E24"/>
    <w:rsid w:val="00F27C42"/>
    <w:rsid w:val="00F43D9B"/>
    <w:rsid w:val="00F5755A"/>
    <w:rsid w:val="00F621A3"/>
    <w:rsid w:val="00F756F0"/>
    <w:rsid w:val="00F97E72"/>
    <w:rsid w:val="00FB3E10"/>
    <w:rsid w:val="00FB556B"/>
    <w:rsid w:val="00FB7FA9"/>
    <w:rsid w:val="00FF3D87"/>
    <w:rsid w:val="00FF4844"/>
    <w:rsid w:val="00FF79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ABD14"/>
  <w15:docId w15:val="{5C122295-8595-4AD5-861D-6611A0903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nstantia" w:eastAsia="Constantia" w:hAnsi="Constantia" w:cs="Times New Roman"/>
        <w:color w:val="595959"/>
        <w:sz w:val="22"/>
        <w:szCs w:val="22"/>
        <w:lang w:val="en-US" w:eastAsia="en-US" w:bidi="ar-SA"/>
      </w:rPr>
    </w:rPrDefault>
    <w:pPrDefault>
      <w:pPr>
        <w:autoSpaceDN w:val="0"/>
        <w:spacing w:before="120" w:after="200" w:line="264" w:lineRule="auto"/>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Heading1">
    <w:name w:val="heading 1"/>
    <w:basedOn w:val="Normal"/>
    <w:next w:val="Normal"/>
    <w:pPr>
      <w:keepNext/>
      <w:keepLines/>
      <w:spacing w:before="600" w:after="60"/>
      <w:outlineLvl w:val="0"/>
    </w:pPr>
    <w:rPr>
      <w:rFonts w:eastAsia="Times New Roman"/>
      <w:color w:val="007789"/>
      <w:sz w:val="32"/>
    </w:rPr>
  </w:style>
  <w:style w:type="paragraph" w:styleId="Heading2">
    <w:name w:val="heading 2"/>
    <w:basedOn w:val="Normal"/>
    <w:next w:val="Normal"/>
    <w:pPr>
      <w:keepNext/>
      <w:keepLines/>
      <w:spacing w:before="240" w:after="0"/>
      <w:outlineLvl w:val="1"/>
    </w:pPr>
    <w:rPr>
      <w:rFonts w:eastAsia="Times New Roman"/>
      <w:caps/>
      <w:color w:val="007789"/>
      <w:sz w:val="24"/>
    </w:rPr>
  </w:style>
  <w:style w:type="paragraph" w:styleId="Heading3">
    <w:name w:val="heading 3"/>
    <w:basedOn w:val="Normal"/>
    <w:next w:val="Normal"/>
    <w:pPr>
      <w:keepNext/>
      <w:keepLines/>
      <w:spacing w:before="40" w:after="0"/>
      <w:outlineLvl w:val="2"/>
    </w:pPr>
    <w:rPr>
      <w:rFonts w:eastAsia="Times New Roman"/>
      <w:color w:val="004F5B"/>
      <w:sz w:val="24"/>
      <w:szCs w:val="24"/>
    </w:rPr>
  </w:style>
  <w:style w:type="paragraph" w:styleId="Heading6">
    <w:name w:val="heading 6"/>
    <w:basedOn w:val="Normal"/>
    <w:next w:val="Normal"/>
    <w:pPr>
      <w:keepNext/>
      <w:keepLines/>
      <w:spacing w:before="40" w:after="0"/>
      <w:outlineLvl w:val="5"/>
    </w:pPr>
    <w:rPr>
      <w:rFonts w:eastAsia="Times New Roman"/>
      <w:color w:val="004F5B"/>
    </w:rPr>
  </w:style>
  <w:style w:type="paragraph" w:styleId="Heading7">
    <w:name w:val="heading 7"/>
    <w:basedOn w:val="Normal"/>
    <w:next w:val="Normal"/>
    <w:pPr>
      <w:keepNext/>
      <w:keepLines/>
      <w:spacing w:before="40" w:after="0"/>
      <w:outlineLvl w:val="6"/>
    </w:pPr>
    <w:rPr>
      <w:rFonts w:eastAsia="Times New Roman"/>
      <w:i/>
      <w:iCs/>
      <w:color w:val="004F5B"/>
    </w:rPr>
  </w:style>
  <w:style w:type="paragraph" w:styleId="Heading8">
    <w:name w:val="heading 8"/>
    <w:basedOn w:val="Normal"/>
    <w:next w:val="Normal"/>
    <w:pPr>
      <w:keepNext/>
      <w:keepLines/>
      <w:spacing w:before="40" w:after="0"/>
      <w:outlineLvl w:val="7"/>
    </w:pPr>
    <w:rPr>
      <w:rFonts w:eastAsia="Times New Roman"/>
      <w:color w:val="272727"/>
      <w:szCs w:val="21"/>
    </w:rPr>
  </w:style>
  <w:style w:type="paragraph" w:styleId="Heading9">
    <w:name w:val="heading 9"/>
    <w:basedOn w:val="Normal"/>
    <w:next w:val="Normal"/>
    <w:pPr>
      <w:keepNext/>
      <w:keepLines/>
      <w:spacing w:before="40" w:after="0"/>
      <w:outlineLvl w:val="8"/>
    </w:pPr>
    <w:rPr>
      <w:rFonts w:eastAsia="Times New Roman"/>
      <w:i/>
      <w:iCs/>
      <w:color w:val="272727"/>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onstantia" w:eastAsia="Times New Roman" w:hAnsi="Constantia" w:cs="Times New Roman"/>
      <w:color w:val="007789"/>
      <w:sz w:val="32"/>
    </w:rPr>
  </w:style>
  <w:style w:type="character" w:customStyle="1" w:styleId="Heading2Char">
    <w:name w:val="Heading 2 Char"/>
    <w:basedOn w:val="DefaultParagraphFont"/>
    <w:rPr>
      <w:rFonts w:ascii="Constantia" w:eastAsia="Times New Roman" w:hAnsi="Constantia" w:cs="Times New Roman"/>
      <w:caps/>
      <w:color w:val="007789"/>
      <w:sz w:val="24"/>
    </w:rPr>
  </w:style>
  <w:style w:type="paragraph" w:customStyle="1" w:styleId="ContactInfo">
    <w:name w:val="Contact Info"/>
    <w:basedOn w:val="Normal"/>
    <w:pPr>
      <w:spacing w:before="0" w:after="0"/>
      <w:jc w:val="center"/>
    </w:pPr>
  </w:style>
  <w:style w:type="paragraph" w:styleId="ListBullet">
    <w:name w:val="List Bullet"/>
    <w:basedOn w:val="Normal"/>
    <w:pPr>
      <w:numPr>
        <w:numId w:val="2"/>
      </w:numPr>
    </w:pPr>
  </w:style>
  <w:style w:type="paragraph" w:styleId="Title">
    <w:name w:val="Title"/>
    <w:basedOn w:val="Normal"/>
    <w:pPr>
      <w:spacing w:before="480" w:after="40" w:line="240" w:lineRule="auto"/>
      <w:jc w:val="center"/>
    </w:pPr>
    <w:rPr>
      <w:rFonts w:eastAsia="Times New Roman"/>
      <w:color w:val="007789"/>
      <w:kern w:val="3"/>
      <w:sz w:val="60"/>
    </w:rPr>
  </w:style>
  <w:style w:type="character" w:customStyle="1" w:styleId="TitleChar">
    <w:name w:val="Title Char"/>
    <w:basedOn w:val="DefaultParagraphFont"/>
    <w:rPr>
      <w:rFonts w:ascii="Constantia" w:eastAsia="Times New Roman" w:hAnsi="Constantia" w:cs="Times New Roman"/>
      <w:color w:val="007789"/>
      <w:kern w:val="3"/>
      <w:sz w:val="60"/>
    </w:rPr>
  </w:style>
  <w:style w:type="paragraph" w:styleId="Subtitle">
    <w:name w:val="Subtitle"/>
    <w:basedOn w:val="Normal"/>
    <w:pPr>
      <w:spacing w:before="0" w:after="480"/>
      <w:jc w:val="center"/>
    </w:pPr>
    <w:rPr>
      <w:rFonts w:eastAsia="Times New Roman"/>
      <w:caps/>
      <w:sz w:val="26"/>
    </w:rPr>
  </w:style>
  <w:style w:type="character" w:customStyle="1" w:styleId="SubtitleChar">
    <w:name w:val="Subtitle Char"/>
    <w:basedOn w:val="DefaultParagraphFont"/>
    <w:rPr>
      <w:rFonts w:ascii="Constantia" w:eastAsia="Times New Roman" w:hAnsi="Constantia" w:cs="Times New Roman"/>
      <w:caps/>
      <w:sz w:val="26"/>
    </w:rPr>
  </w:style>
  <w:style w:type="paragraph" w:styleId="Footer">
    <w:name w:val="footer"/>
    <w:basedOn w:val="Normal"/>
    <w:pPr>
      <w:spacing w:before="0" w:after="0" w:line="240" w:lineRule="auto"/>
      <w:jc w:val="right"/>
    </w:pPr>
    <w:rPr>
      <w:caps/>
    </w:rPr>
  </w:style>
  <w:style w:type="character" w:customStyle="1" w:styleId="FooterChar">
    <w:name w:val="Footer Char"/>
    <w:basedOn w:val="DefaultParagraphFont"/>
    <w:rPr>
      <w:caps/>
    </w:rPr>
  </w:style>
  <w:style w:type="paragraph" w:customStyle="1" w:styleId="Photo">
    <w:name w:val="Photo"/>
    <w:basedOn w:val="Normal"/>
    <w:pPr>
      <w:spacing w:before="0" w:after="0" w:line="240" w:lineRule="auto"/>
      <w:jc w:val="center"/>
    </w:pPr>
  </w:style>
  <w:style w:type="paragraph" w:styleId="Header">
    <w:name w:val="header"/>
    <w:basedOn w:val="Normal"/>
    <w:pPr>
      <w:spacing w:before="0" w:after="0" w:line="240" w:lineRule="auto"/>
    </w:pPr>
  </w:style>
  <w:style w:type="character" w:customStyle="1" w:styleId="HeaderChar">
    <w:name w:val="Header Char"/>
    <w:basedOn w:val="DefaultParagraphFont"/>
    <w:rPr>
      <w:color w:val="595959"/>
      <w:sz w:val="20"/>
      <w:szCs w:val="20"/>
      <w:lang w:eastAsia="ja-JP"/>
    </w:rPr>
  </w:style>
  <w:style w:type="paragraph" w:styleId="ListNumber">
    <w:name w:val="List Number"/>
    <w:basedOn w:val="Normal"/>
    <w:pPr>
      <w:numPr>
        <w:numId w:val="1"/>
      </w:numPr>
    </w:pPr>
  </w:style>
  <w:style w:type="character" w:customStyle="1" w:styleId="Heading3Char">
    <w:name w:val="Heading 3 Char"/>
    <w:basedOn w:val="DefaultParagraphFont"/>
    <w:rPr>
      <w:rFonts w:ascii="Constantia" w:eastAsia="Times New Roman" w:hAnsi="Constantia" w:cs="Times New Roman"/>
      <w:color w:val="004F5B"/>
      <w:sz w:val="24"/>
      <w:szCs w:val="24"/>
    </w:rPr>
  </w:style>
  <w:style w:type="character" w:customStyle="1" w:styleId="Heading8Char">
    <w:name w:val="Heading 8 Char"/>
    <w:basedOn w:val="DefaultParagraphFont"/>
    <w:rPr>
      <w:rFonts w:ascii="Constantia" w:eastAsia="Times New Roman" w:hAnsi="Constantia" w:cs="Times New Roman"/>
      <w:color w:val="272727"/>
      <w:szCs w:val="21"/>
    </w:rPr>
  </w:style>
  <w:style w:type="character" w:customStyle="1" w:styleId="Heading9Char">
    <w:name w:val="Heading 9 Char"/>
    <w:basedOn w:val="DefaultParagraphFont"/>
    <w:rPr>
      <w:rFonts w:ascii="Constantia" w:eastAsia="Times New Roman" w:hAnsi="Constantia" w:cs="Times New Roman"/>
      <w:i/>
      <w:iCs/>
      <w:color w:val="272727"/>
      <w:szCs w:val="21"/>
    </w:rPr>
  </w:style>
  <w:style w:type="character" w:styleId="IntenseEmphasis">
    <w:name w:val="Intense Emphasis"/>
    <w:basedOn w:val="DefaultParagraphFont"/>
    <w:rPr>
      <w:i/>
      <w:iCs/>
      <w:color w:val="007789"/>
    </w:rPr>
  </w:style>
  <w:style w:type="paragraph" w:styleId="IntenseQuote">
    <w:name w:val="Intense Quote"/>
    <w:basedOn w:val="Normal"/>
    <w:next w:val="Normal"/>
    <w:pPr>
      <w:pBdr>
        <w:top w:val="single" w:sz="4" w:space="10" w:color="007789"/>
        <w:bottom w:val="single" w:sz="4" w:space="10" w:color="007789"/>
      </w:pBdr>
      <w:spacing w:before="360" w:after="360"/>
      <w:ind w:left="864" w:right="864"/>
      <w:jc w:val="center"/>
    </w:pPr>
    <w:rPr>
      <w:i/>
      <w:iCs/>
      <w:color w:val="007789"/>
    </w:rPr>
  </w:style>
  <w:style w:type="character" w:customStyle="1" w:styleId="IntenseQuoteChar">
    <w:name w:val="Intense Quote Char"/>
    <w:basedOn w:val="DefaultParagraphFont"/>
    <w:rPr>
      <w:i/>
      <w:iCs/>
      <w:color w:val="007789"/>
    </w:rPr>
  </w:style>
  <w:style w:type="character" w:styleId="IntenseReference">
    <w:name w:val="Intense Reference"/>
    <w:basedOn w:val="DefaultParagraphFont"/>
    <w:rPr>
      <w:b/>
      <w:bCs/>
      <w:caps w:val="0"/>
      <w:smallCaps/>
      <w:color w:val="007789"/>
      <w:spacing w:val="5"/>
    </w:rPr>
  </w:style>
  <w:style w:type="paragraph" w:styleId="Caption">
    <w:name w:val="caption"/>
    <w:basedOn w:val="Normal"/>
    <w:next w:val="Normal"/>
    <w:pPr>
      <w:spacing w:before="0" w:line="240" w:lineRule="auto"/>
    </w:pPr>
    <w:rPr>
      <w:i/>
      <w:iCs/>
      <w:color w:val="4E5B6F"/>
      <w:szCs w:val="18"/>
    </w:rPr>
  </w:style>
  <w:style w:type="paragraph" w:styleId="BalloonText">
    <w:name w:val="Balloon Text"/>
    <w:basedOn w:val="Normal"/>
    <w:pPr>
      <w:spacing w:before="0" w:after="0" w:line="240" w:lineRule="auto"/>
    </w:pPr>
    <w:rPr>
      <w:rFonts w:ascii="Segoe UI" w:hAnsi="Segoe UI" w:cs="Segoe UI"/>
      <w:szCs w:val="18"/>
    </w:rPr>
  </w:style>
  <w:style w:type="character" w:customStyle="1" w:styleId="BalloonTextChar">
    <w:name w:val="Balloon Text Char"/>
    <w:basedOn w:val="DefaultParagraphFont"/>
    <w:rPr>
      <w:rFonts w:ascii="Segoe UI" w:hAnsi="Segoe UI" w:cs="Segoe UI"/>
      <w:szCs w:val="18"/>
    </w:rPr>
  </w:style>
  <w:style w:type="paragraph" w:styleId="BlockText">
    <w:name w:val="Block Text"/>
    <w:basedOn w:val="Normal"/>
    <w:pPr>
      <w:pBdr>
        <w:top w:val="single" w:sz="2" w:space="10" w:color="007789"/>
        <w:left w:val="single" w:sz="2" w:space="10" w:color="007789"/>
        <w:bottom w:val="single" w:sz="2" w:space="10" w:color="007789"/>
        <w:right w:val="single" w:sz="2" w:space="10" w:color="007789"/>
      </w:pBdr>
      <w:ind w:left="1152" w:right="1152"/>
    </w:pPr>
    <w:rPr>
      <w:rFonts w:eastAsia="Times New Roman"/>
      <w:i/>
      <w:iCs/>
      <w:color w:val="007789"/>
    </w:rPr>
  </w:style>
  <w:style w:type="paragraph" w:styleId="BodyText3">
    <w:name w:val="Body Text 3"/>
    <w:basedOn w:val="Normal"/>
    <w:pPr>
      <w:spacing w:after="120"/>
    </w:pPr>
    <w:rPr>
      <w:szCs w:val="16"/>
    </w:rPr>
  </w:style>
  <w:style w:type="character" w:customStyle="1" w:styleId="BodyText3Char">
    <w:name w:val="Body Text 3 Char"/>
    <w:basedOn w:val="DefaultParagraphFont"/>
    <w:rPr>
      <w:szCs w:val="16"/>
    </w:rPr>
  </w:style>
  <w:style w:type="paragraph" w:styleId="BodyTextIndent3">
    <w:name w:val="Body Text Indent 3"/>
    <w:basedOn w:val="Normal"/>
    <w:pPr>
      <w:spacing w:after="120"/>
      <w:ind w:left="360"/>
    </w:pPr>
    <w:rPr>
      <w:szCs w:val="16"/>
    </w:rPr>
  </w:style>
  <w:style w:type="character" w:customStyle="1" w:styleId="BodyTextIndent3Char">
    <w:name w:val="Body Text Indent 3 Char"/>
    <w:basedOn w:val="DefaultParagraphFont"/>
    <w:rPr>
      <w:szCs w:val="16"/>
    </w:rPr>
  </w:style>
  <w:style w:type="character" w:styleId="CommentReference">
    <w:name w:val="annotation reference"/>
    <w:basedOn w:val="DefaultParagraphFont"/>
    <w:rPr>
      <w:sz w:val="22"/>
      <w:szCs w:val="16"/>
    </w:rPr>
  </w:style>
  <w:style w:type="paragraph" w:styleId="CommentText">
    <w:name w:val="annotation text"/>
    <w:basedOn w:val="Normal"/>
    <w:pPr>
      <w:spacing w:line="240" w:lineRule="auto"/>
    </w:pPr>
    <w:rPr>
      <w:szCs w:val="20"/>
    </w:rPr>
  </w:style>
  <w:style w:type="character" w:customStyle="1" w:styleId="CommentTextChar">
    <w:name w:val="Comment Text Char"/>
    <w:basedOn w:val="DefaultParagraphFont"/>
    <w:rPr>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Cs w:val="20"/>
    </w:rPr>
  </w:style>
  <w:style w:type="paragraph" w:styleId="DocumentMap">
    <w:name w:val="Document Map"/>
    <w:basedOn w:val="Normal"/>
    <w:pPr>
      <w:spacing w:before="0" w:after="0" w:line="240" w:lineRule="auto"/>
    </w:pPr>
    <w:rPr>
      <w:rFonts w:ascii="Segoe UI" w:hAnsi="Segoe UI" w:cs="Segoe UI"/>
      <w:szCs w:val="16"/>
    </w:rPr>
  </w:style>
  <w:style w:type="character" w:customStyle="1" w:styleId="DocumentMapChar">
    <w:name w:val="Document Map Char"/>
    <w:basedOn w:val="DefaultParagraphFont"/>
    <w:rPr>
      <w:rFonts w:ascii="Segoe UI" w:hAnsi="Segoe UI" w:cs="Segoe UI"/>
      <w:szCs w:val="16"/>
    </w:rPr>
  </w:style>
  <w:style w:type="paragraph" w:styleId="EndnoteText">
    <w:name w:val="endnote text"/>
    <w:basedOn w:val="Normal"/>
    <w:pPr>
      <w:spacing w:before="0" w:after="0" w:line="240" w:lineRule="auto"/>
    </w:pPr>
    <w:rPr>
      <w:szCs w:val="20"/>
    </w:rPr>
  </w:style>
  <w:style w:type="character" w:customStyle="1" w:styleId="EndnoteTextChar">
    <w:name w:val="Endnote Text Char"/>
    <w:basedOn w:val="DefaultParagraphFont"/>
    <w:rPr>
      <w:szCs w:val="20"/>
    </w:rPr>
  </w:style>
  <w:style w:type="paragraph" w:styleId="EnvelopeReturn">
    <w:name w:val="envelope return"/>
    <w:basedOn w:val="Normal"/>
    <w:pPr>
      <w:spacing w:before="0" w:after="0" w:line="240" w:lineRule="auto"/>
    </w:pPr>
    <w:rPr>
      <w:rFonts w:eastAsia="Times New Roman"/>
      <w:szCs w:val="20"/>
    </w:rPr>
  </w:style>
  <w:style w:type="character" w:styleId="FollowedHyperlink">
    <w:name w:val="FollowedHyperlink"/>
    <w:basedOn w:val="DefaultParagraphFont"/>
    <w:rPr>
      <w:color w:val="007789"/>
      <w:u w:val="single"/>
    </w:rPr>
  </w:style>
  <w:style w:type="paragraph" w:styleId="FootnoteText">
    <w:name w:val="footnote text"/>
    <w:basedOn w:val="Normal"/>
    <w:pPr>
      <w:spacing w:before="0" w:after="0" w:line="240" w:lineRule="auto"/>
    </w:pPr>
    <w:rPr>
      <w:szCs w:val="20"/>
    </w:rPr>
  </w:style>
  <w:style w:type="character" w:customStyle="1" w:styleId="FootnoteTextChar">
    <w:name w:val="Footnote Text Char"/>
    <w:basedOn w:val="DefaultParagraphFont"/>
    <w:rPr>
      <w:szCs w:val="20"/>
    </w:rPr>
  </w:style>
  <w:style w:type="character" w:styleId="HTMLCode">
    <w:name w:val="HTML Code"/>
    <w:basedOn w:val="DefaultParagraphFont"/>
    <w:uiPriority w:val="99"/>
    <w:rPr>
      <w:rFonts w:ascii="Consolas" w:hAnsi="Consolas"/>
      <w:sz w:val="22"/>
      <w:szCs w:val="20"/>
    </w:rPr>
  </w:style>
  <w:style w:type="character" w:styleId="HTMLKeyboard">
    <w:name w:val="HTML Keyboard"/>
    <w:basedOn w:val="DefaultParagraphFont"/>
    <w:rPr>
      <w:rFonts w:ascii="Consolas" w:hAnsi="Consolas"/>
      <w:sz w:val="22"/>
      <w:szCs w:val="20"/>
    </w:rPr>
  </w:style>
  <w:style w:type="paragraph" w:styleId="HTMLPreformatted">
    <w:name w:val="HTML Preformatted"/>
    <w:basedOn w:val="Normal"/>
    <w:uiPriority w:val="99"/>
    <w:pPr>
      <w:spacing w:before="0" w:after="0" w:line="240" w:lineRule="auto"/>
    </w:pPr>
    <w:rPr>
      <w:rFonts w:ascii="Consolas" w:hAnsi="Consolas"/>
      <w:szCs w:val="20"/>
    </w:rPr>
  </w:style>
  <w:style w:type="character" w:customStyle="1" w:styleId="HTMLPreformattedChar">
    <w:name w:val="HTML Preformatted Char"/>
    <w:basedOn w:val="DefaultParagraphFont"/>
    <w:uiPriority w:val="99"/>
    <w:rPr>
      <w:rFonts w:ascii="Consolas" w:hAnsi="Consolas"/>
      <w:szCs w:val="20"/>
    </w:rPr>
  </w:style>
  <w:style w:type="character" w:styleId="HTMLTypewriter">
    <w:name w:val="HTML Typewriter"/>
    <w:basedOn w:val="DefaultParagraphFont"/>
    <w:rPr>
      <w:rFonts w:ascii="Consolas" w:hAnsi="Consolas"/>
      <w:sz w:val="22"/>
      <w:szCs w:val="20"/>
    </w:rPr>
  </w:style>
  <w:style w:type="character" w:styleId="Hyperlink">
    <w:name w:val="Hyperlink"/>
    <w:basedOn w:val="DefaultParagraphFont"/>
    <w:uiPriority w:val="99"/>
    <w:rPr>
      <w:color w:val="835D00"/>
      <w:u w:val="single"/>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uppressAutoHyphens/>
      <w:spacing w:after="0"/>
    </w:pPr>
    <w:rPr>
      <w:rFonts w:ascii="Consolas" w:hAnsi="Consolas"/>
      <w:szCs w:val="20"/>
    </w:rPr>
  </w:style>
  <w:style w:type="character" w:customStyle="1" w:styleId="MacroTextChar">
    <w:name w:val="Macro Text Char"/>
    <w:basedOn w:val="DefaultParagraphFont"/>
    <w:rPr>
      <w:rFonts w:ascii="Consolas" w:hAnsi="Consolas"/>
      <w:szCs w:val="20"/>
    </w:rPr>
  </w:style>
  <w:style w:type="character" w:styleId="PlaceholderText">
    <w:name w:val="Placeholder Text"/>
    <w:basedOn w:val="DefaultParagraphFont"/>
    <w:rPr>
      <w:color w:val="595959"/>
    </w:rPr>
  </w:style>
  <w:style w:type="paragraph" w:styleId="PlainText">
    <w:name w:val="Plain Text"/>
    <w:basedOn w:val="Normal"/>
    <w:pPr>
      <w:spacing w:before="0" w:after="0" w:line="240" w:lineRule="auto"/>
    </w:pPr>
    <w:rPr>
      <w:rFonts w:ascii="Consolas" w:hAnsi="Consolas"/>
      <w:szCs w:val="21"/>
    </w:rPr>
  </w:style>
  <w:style w:type="character" w:customStyle="1" w:styleId="PlainTextChar">
    <w:name w:val="Plain Text Char"/>
    <w:basedOn w:val="DefaultParagraphFont"/>
    <w:rPr>
      <w:rFonts w:ascii="Consolas" w:hAnsi="Consolas"/>
      <w:szCs w:val="21"/>
    </w:rPr>
  </w:style>
  <w:style w:type="character" w:customStyle="1" w:styleId="Heading7Char">
    <w:name w:val="Heading 7 Char"/>
    <w:basedOn w:val="DefaultParagraphFont"/>
    <w:rPr>
      <w:rFonts w:ascii="Constantia" w:eastAsia="Times New Roman" w:hAnsi="Constantia" w:cs="Times New Roman"/>
      <w:i/>
      <w:iCs/>
      <w:color w:val="004F5B"/>
    </w:rPr>
  </w:style>
  <w:style w:type="character" w:customStyle="1" w:styleId="Heading6Char">
    <w:name w:val="Heading 6 Char"/>
    <w:basedOn w:val="DefaultParagraphFont"/>
    <w:rPr>
      <w:rFonts w:ascii="Constantia" w:eastAsia="Times New Roman" w:hAnsi="Constantia" w:cs="Times New Roman"/>
      <w:color w:val="004F5B"/>
    </w:rPr>
  </w:style>
  <w:style w:type="paragraph" w:styleId="ListParagraph">
    <w:name w:val="List Paragraph"/>
    <w:basedOn w:val="Normal"/>
    <w:uiPriority w:val="34"/>
    <w:qFormat/>
    <w:pPr>
      <w:ind w:left="720"/>
    </w:pPr>
  </w:style>
  <w:style w:type="character" w:styleId="Emphasis">
    <w:name w:val="Emphasis"/>
    <w:basedOn w:val="DefaultParagraphFont"/>
    <w:rPr>
      <w:i/>
      <w:iCs/>
    </w:rPr>
  </w:style>
  <w:style w:type="character" w:styleId="UnresolvedMention">
    <w:name w:val="Unresolved Mention"/>
    <w:basedOn w:val="DefaultParagraphFont"/>
    <w:rPr>
      <w:color w:val="808080"/>
      <w:shd w:val="clear" w:color="auto" w:fill="E6E6E6"/>
    </w:rPr>
  </w:style>
  <w:style w:type="paragraph" w:styleId="NormalWeb">
    <w:name w:val="Normal (Web)"/>
    <w:basedOn w:val="Normal"/>
    <w:uiPriority w:val="99"/>
    <w:semiHidden/>
    <w:unhideWhenUsed/>
    <w:rsid w:val="00C54199"/>
    <w:pPr>
      <w:suppressAutoHyphens w:val="0"/>
      <w:autoSpaceDN/>
      <w:spacing w:before="100" w:beforeAutospacing="1" w:after="100" w:afterAutospacing="1" w:line="240" w:lineRule="auto"/>
      <w:textAlignment w:val="auto"/>
    </w:pPr>
    <w:rPr>
      <w:rFonts w:ascii="Times New Roman" w:eastAsia="Times New Roman" w:hAnsi="Times New Roman"/>
      <w:color w:val="auto"/>
      <w:sz w:val="24"/>
      <w:szCs w:val="24"/>
      <w:lang w:val="en-GB" w:eastAsia="en-GB"/>
    </w:rPr>
  </w:style>
  <w:style w:type="numbering" w:customStyle="1" w:styleId="LFO3">
    <w:name w:val="LFO3"/>
    <w:basedOn w:val="NoList"/>
    <w:pPr>
      <w:numPr>
        <w:numId w:val="1"/>
      </w:numPr>
    </w:pPr>
  </w:style>
  <w:style w:type="numbering" w:customStyle="1" w:styleId="LFO4">
    <w:name w:val="LFO4"/>
    <w:basedOn w:val="NoList"/>
    <w:pPr>
      <w:numPr>
        <w:numId w:val="2"/>
      </w:numPr>
    </w:pPr>
  </w:style>
  <w:style w:type="table" w:styleId="TableGrid">
    <w:name w:val="Table Grid"/>
    <w:basedOn w:val="TableNormal"/>
    <w:uiPriority w:val="39"/>
    <w:rsid w:val="0029545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qFormat/>
    <w:rsid w:val="005620F0"/>
    <w:pPr>
      <w:suppressAutoHyphens w:val="0"/>
      <w:spacing w:before="240" w:after="0" w:line="256" w:lineRule="auto"/>
      <w:textAlignment w:val="auto"/>
    </w:pPr>
    <w:rPr>
      <w:rFonts w:ascii="Calibri Light" w:hAnsi="Calibri Light"/>
      <w:color w:val="2F5496"/>
      <w:szCs w:val="32"/>
    </w:rPr>
  </w:style>
  <w:style w:type="paragraph" w:styleId="TOC1">
    <w:name w:val="toc 1"/>
    <w:basedOn w:val="Normal"/>
    <w:next w:val="Normal"/>
    <w:autoRedefine/>
    <w:uiPriority w:val="39"/>
    <w:unhideWhenUsed/>
    <w:rsid w:val="005620F0"/>
    <w:pPr>
      <w:spacing w:after="100"/>
    </w:pPr>
  </w:style>
  <w:style w:type="paragraph" w:styleId="TOC3">
    <w:name w:val="toc 3"/>
    <w:basedOn w:val="Normal"/>
    <w:next w:val="Normal"/>
    <w:autoRedefine/>
    <w:uiPriority w:val="39"/>
    <w:unhideWhenUsed/>
    <w:rsid w:val="005620F0"/>
    <w:pPr>
      <w:spacing w:after="100"/>
      <w:ind w:left="440"/>
    </w:pPr>
  </w:style>
  <w:style w:type="paragraph" w:styleId="TOC2">
    <w:name w:val="toc 2"/>
    <w:basedOn w:val="Normal"/>
    <w:next w:val="Normal"/>
    <w:autoRedefine/>
    <w:uiPriority w:val="39"/>
    <w:unhideWhenUsed/>
    <w:rsid w:val="005620F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21684">
      <w:bodyDiv w:val="1"/>
      <w:marLeft w:val="0"/>
      <w:marRight w:val="0"/>
      <w:marTop w:val="0"/>
      <w:marBottom w:val="0"/>
      <w:divBdr>
        <w:top w:val="none" w:sz="0" w:space="0" w:color="auto"/>
        <w:left w:val="none" w:sz="0" w:space="0" w:color="auto"/>
        <w:bottom w:val="none" w:sz="0" w:space="0" w:color="auto"/>
        <w:right w:val="none" w:sz="0" w:space="0" w:color="auto"/>
      </w:divBdr>
    </w:div>
    <w:div w:id="164979948">
      <w:bodyDiv w:val="1"/>
      <w:marLeft w:val="0"/>
      <w:marRight w:val="0"/>
      <w:marTop w:val="0"/>
      <w:marBottom w:val="0"/>
      <w:divBdr>
        <w:top w:val="none" w:sz="0" w:space="0" w:color="auto"/>
        <w:left w:val="none" w:sz="0" w:space="0" w:color="auto"/>
        <w:bottom w:val="none" w:sz="0" w:space="0" w:color="auto"/>
        <w:right w:val="none" w:sz="0" w:space="0" w:color="auto"/>
      </w:divBdr>
    </w:div>
    <w:div w:id="260374978">
      <w:bodyDiv w:val="1"/>
      <w:marLeft w:val="0"/>
      <w:marRight w:val="0"/>
      <w:marTop w:val="0"/>
      <w:marBottom w:val="0"/>
      <w:divBdr>
        <w:top w:val="none" w:sz="0" w:space="0" w:color="auto"/>
        <w:left w:val="none" w:sz="0" w:space="0" w:color="auto"/>
        <w:bottom w:val="none" w:sz="0" w:space="0" w:color="auto"/>
        <w:right w:val="none" w:sz="0" w:space="0" w:color="auto"/>
      </w:divBdr>
    </w:div>
    <w:div w:id="284427748">
      <w:bodyDiv w:val="1"/>
      <w:marLeft w:val="0"/>
      <w:marRight w:val="0"/>
      <w:marTop w:val="0"/>
      <w:marBottom w:val="0"/>
      <w:divBdr>
        <w:top w:val="none" w:sz="0" w:space="0" w:color="auto"/>
        <w:left w:val="none" w:sz="0" w:space="0" w:color="auto"/>
        <w:bottom w:val="none" w:sz="0" w:space="0" w:color="auto"/>
        <w:right w:val="none" w:sz="0" w:space="0" w:color="auto"/>
      </w:divBdr>
    </w:div>
    <w:div w:id="286811789">
      <w:bodyDiv w:val="1"/>
      <w:marLeft w:val="0"/>
      <w:marRight w:val="0"/>
      <w:marTop w:val="0"/>
      <w:marBottom w:val="0"/>
      <w:divBdr>
        <w:top w:val="none" w:sz="0" w:space="0" w:color="auto"/>
        <w:left w:val="none" w:sz="0" w:space="0" w:color="auto"/>
        <w:bottom w:val="none" w:sz="0" w:space="0" w:color="auto"/>
        <w:right w:val="none" w:sz="0" w:space="0" w:color="auto"/>
      </w:divBdr>
    </w:div>
    <w:div w:id="397555965">
      <w:bodyDiv w:val="1"/>
      <w:marLeft w:val="0"/>
      <w:marRight w:val="0"/>
      <w:marTop w:val="0"/>
      <w:marBottom w:val="0"/>
      <w:divBdr>
        <w:top w:val="none" w:sz="0" w:space="0" w:color="auto"/>
        <w:left w:val="none" w:sz="0" w:space="0" w:color="auto"/>
        <w:bottom w:val="none" w:sz="0" w:space="0" w:color="auto"/>
        <w:right w:val="none" w:sz="0" w:space="0" w:color="auto"/>
      </w:divBdr>
    </w:div>
    <w:div w:id="549417113">
      <w:bodyDiv w:val="1"/>
      <w:marLeft w:val="0"/>
      <w:marRight w:val="0"/>
      <w:marTop w:val="0"/>
      <w:marBottom w:val="0"/>
      <w:divBdr>
        <w:top w:val="none" w:sz="0" w:space="0" w:color="auto"/>
        <w:left w:val="none" w:sz="0" w:space="0" w:color="auto"/>
        <w:bottom w:val="none" w:sz="0" w:space="0" w:color="auto"/>
        <w:right w:val="none" w:sz="0" w:space="0" w:color="auto"/>
      </w:divBdr>
    </w:div>
    <w:div w:id="645473239">
      <w:bodyDiv w:val="1"/>
      <w:marLeft w:val="0"/>
      <w:marRight w:val="0"/>
      <w:marTop w:val="0"/>
      <w:marBottom w:val="0"/>
      <w:divBdr>
        <w:top w:val="none" w:sz="0" w:space="0" w:color="auto"/>
        <w:left w:val="none" w:sz="0" w:space="0" w:color="auto"/>
        <w:bottom w:val="none" w:sz="0" w:space="0" w:color="auto"/>
        <w:right w:val="none" w:sz="0" w:space="0" w:color="auto"/>
      </w:divBdr>
    </w:div>
    <w:div w:id="721710337">
      <w:bodyDiv w:val="1"/>
      <w:marLeft w:val="0"/>
      <w:marRight w:val="0"/>
      <w:marTop w:val="0"/>
      <w:marBottom w:val="0"/>
      <w:divBdr>
        <w:top w:val="none" w:sz="0" w:space="0" w:color="auto"/>
        <w:left w:val="none" w:sz="0" w:space="0" w:color="auto"/>
        <w:bottom w:val="none" w:sz="0" w:space="0" w:color="auto"/>
        <w:right w:val="none" w:sz="0" w:space="0" w:color="auto"/>
      </w:divBdr>
    </w:div>
    <w:div w:id="786661040">
      <w:bodyDiv w:val="1"/>
      <w:marLeft w:val="0"/>
      <w:marRight w:val="0"/>
      <w:marTop w:val="0"/>
      <w:marBottom w:val="0"/>
      <w:divBdr>
        <w:top w:val="none" w:sz="0" w:space="0" w:color="auto"/>
        <w:left w:val="none" w:sz="0" w:space="0" w:color="auto"/>
        <w:bottom w:val="none" w:sz="0" w:space="0" w:color="auto"/>
        <w:right w:val="none" w:sz="0" w:space="0" w:color="auto"/>
      </w:divBdr>
    </w:div>
    <w:div w:id="804079219">
      <w:bodyDiv w:val="1"/>
      <w:marLeft w:val="0"/>
      <w:marRight w:val="0"/>
      <w:marTop w:val="0"/>
      <w:marBottom w:val="0"/>
      <w:divBdr>
        <w:top w:val="none" w:sz="0" w:space="0" w:color="auto"/>
        <w:left w:val="none" w:sz="0" w:space="0" w:color="auto"/>
        <w:bottom w:val="none" w:sz="0" w:space="0" w:color="auto"/>
        <w:right w:val="none" w:sz="0" w:space="0" w:color="auto"/>
      </w:divBdr>
    </w:div>
    <w:div w:id="834882282">
      <w:bodyDiv w:val="1"/>
      <w:marLeft w:val="0"/>
      <w:marRight w:val="0"/>
      <w:marTop w:val="0"/>
      <w:marBottom w:val="0"/>
      <w:divBdr>
        <w:top w:val="none" w:sz="0" w:space="0" w:color="auto"/>
        <w:left w:val="none" w:sz="0" w:space="0" w:color="auto"/>
        <w:bottom w:val="none" w:sz="0" w:space="0" w:color="auto"/>
        <w:right w:val="none" w:sz="0" w:space="0" w:color="auto"/>
      </w:divBdr>
    </w:div>
    <w:div w:id="857431354">
      <w:bodyDiv w:val="1"/>
      <w:marLeft w:val="0"/>
      <w:marRight w:val="0"/>
      <w:marTop w:val="0"/>
      <w:marBottom w:val="0"/>
      <w:divBdr>
        <w:top w:val="none" w:sz="0" w:space="0" w:color="auto"/>
        <w:left w:val="none" w:sz="0" w:space="0" w:color="auto"/>
        <w:bottom w:val="none" w:sz="0" w:space="0" w:color="auto"/>
        <w:right w:val="none" w:sz="0" w:space="0" w:color="auto"/>
      </w:divBdr>
    </w:div>
    <w:div w:id="928150791">
      <w:bodyDiv w:val="1"/>
      <w:marLeft w:val="0"/>
      <w:marRight w:val="0"/>
      <w:marTop w:val="0"/>
      <w:marBottom w:val="0"/>
      <w:divBdr>
        <w:top w:val="none" w:sz="0" w:space="0" w:color="auto"/>
        <w:left w:val="none" w:sz="0" w:space="0" w:color="auto"/>
        <w:bottom w:val="none" w:sz="0" w:space="0" w:color="auto"/>
        <w:right w:val="none" w:sz="0" w:space="0" w:color="auto"/>
      </w:divBdr>
    </w:div>
    <w:div w:id="1028217800">
      <w:bodyDiv w:val="1"/>
      <w:marLeft w:val="0"/>
      <w:marRight w:val="0"/>
      <w:marTop w:val="0"/>
      <w:marBottom w:val="0"/>
      <w:divBdr>
        <w:top w:val="none" w:sz="0" w:space="0" w:color="auto"/>
        <w:left w:val="none" w:sz="0" w:space="0" w:color="auto"/>
        <w:bottom w:val="none" w:sz="0" w:space="0" w:color="auto"/>
        <w:right w:val="none" w:sz="0" w:space="0" w:color="auto"/>
      </w:divBdr>
    </w:div>
    <w:div w:id="1111703290">
      <w:bodyDiv w:val="1"/>
      <w:marLeft w:val="0"/>
      <w:marRight w:val="0"/>
      <w:marTop w:val="0"/>
      <w:marBottom w:val="0"/>
      <w:divBdr>
        <w:top w:val="none" w:sz="0" w:space="0" w:color="auto"/>
        <w:left w:val="none" w:sz="0" w:space="0" w:color="auto"/>
        <w:bottom w:val="none" w:sz="0" w:space="0" w:color="auto"/>
        <w:right w:val="none" w:sz="0" w:space="0" w:color="auto"/>
      </w:divBdr>
    </w:div>
    <w:div w:id="1125731778">
      <w:bodyDiv w:val="1"/>
      <w:marLeft w:val="0"/>
      <w:marRight w:val="0"/>
      <w:marTop w:val="0"/>
      <w:marBottom w:val="0"/>
      <w:divBdr>
        <w:top w:val="none" w:sz="0" w:space="0" w:color="auto"/>
        <w:left w:val="none" w:sz="0" w:space="0" w:color="auto"/>
        <w:bottom w:val="none" w:sz="0" w:space="0" w:color="auto"/>
        <w:right w:val="none" w:sz="0" w:space="0" w:color="auto"/>
      </w:divBdr>
    </w:div>
    <w:div w:id="1154565990">
      <w:bodyDiv w:val="1"/>
      <w:marLeft w:val="0"/>
      <w:marRight w:val="0"/>
      <w:marTop w:val="0"/>
      <w:marBottom w:val="0"/>
      <w:divBdr>
        <w:top w:val="none" w:sz="0" w:space="0" w:color="auto"/>
        <w:left w:val="none" w:sz="0" w:space="0" w:color="auto"/>
        <w:bottom w:val="none" w:sz="0" w:space="0" w:color="auto"/>
        <w:right w:val="none" w:sz="0" w:space="0" w:color="auto"/>
      </w:divBdr>
    </w:div>
    <w:div w:id="1226338986">
      <w:bodyDiv w:val="1"/>
      <w:marLeft w:val="0"/>
      <w:marRight w:val="0"/>
      <w:marTop w:val="0"/>
      <w:marBottom w:val="0"/>
      <w:divBdr>
        <w:top w:val="none" w:sz="0" w:space="0" w:color="auto"/>
        <w:left w:val="none" w:sz="0" w:space="0" w:color="auto"/>
        <w:bottom w:val="none" w:sz="0" w:space="0" w:color="auto"/>
        <w:right w:val="none" w:sz="0" w:space="0" w:color="auto"/>
      </w:divBdr>
    </w:div>
    <w:div w:id="1331757237">
      <w:bodyDiv w:val="1"/>
      <w:marLeft w:val="0"/>
      <w:marRight w:val="0"/>
      <w:marTop w:val="0"/>
      <w:marBottom w:val="0"/>
      <w:divBdr>
        <w:top w:val="none" w:sz="0" w:space="0" w:color="auto"/>
        <w:left w:val="none" w:sz="0" w:space="0" w:color="auto"/>
        <w:bottom w:val="none" w:sz="0" w:space="0" w:color="auto"/>
        <w:right w:val="none" w:sz="0" w:space="0" w:color="auto"/>
      </w:divBdr>
    </w:div>
    <w:div w:id="1539515014">
      <w:bodyDiv w:val="1"/>
      <w:marLeft w:val="0"/>
      <w:marRight w:val="0"/>
      <w:marTop w:val="0"/>
      <w:marBottom w:val="0"/>
      <w:divBdr>
        <w:top w:val="none" w:sz="0" w:space="0" w:color="auto"/>
        <w:left w:val="none" w:sz="0" w:space="0" w:color="auto"/>
        <w:bottom w:val="none" w:sz="0" w:space="0" w:color="auto"/>
        <w:right w:val="none" w:sz="0" w:space="0" w:color="auto"/>
      </w:divBdr>
    </w:div>
    <w:div w:id="1539583303">
      <w:bodyDiv w:val="1"/>
      <w:marLeft w:val="0"/>
      <w:marRight w:val="0"/>
      <w:marTop w:val="0"/>
      <w:marBottom w:val="0"/>
      <w:divBdr>
        <w:top w:val="none" w:sz="0" w:space="0" w:color="auto"/>
        <w:left w:val="none" w:sz="0" w:space="0" w:color="auto"/>
        <w:bottom w:val="none" w:sz="0" w:space="0" w:color="auto"/>
        <w:right w:val="none" w:sz="0" w:space="0" w:color="auto"/>
      </w:divBdr>
    </w:div>
    <w:div w:id="1624968417">
      <w:bodyDiv w:val="1"/>
      <w:marLeft w:val="0"/>
      <w:marRight w:val="0"/>
      <w:marTop w:val="0"/>
      <w:marBottom w:val="0"/>
      <w:divBdr>
        <w:top w:val="none" w:sz="0" w:space="0" w:color="auto"/>
        <w:left w:val="none" w:sz="0" w:space="0" w:color="auto"/>
        <w:bottom w:val="none" w:sz="0" w:space="0" w:color="auto"/>
        <w:right w:val="none" w:sz="0" w:space="0" w:color="auto"/>
      </w:divBdr>
    </w:div>
    <w:div w:id="1629124198">
      <w:bodyDiv w:val="1"/>
      <w:marLeft w:val="0"/>
      <w:marRight w:val="0"/>
      <w:marTop w:val="0"/>
      <w:marBottom w:val="0"/>
      <w:divBdr>
        <w:top w:val="none" w:sz="0" w:space="0" w:color="auto"/>
        <w:left w:val="none" w:sz="0" w:space="0" w:color="auto"/>
        <w:bottom w:val="none" w:sz="0" w:space="0" w:color="auto"/>
        <w:right w:val="none" w:sz="0" w:space="0" w:color="auto"/>
      </w:divBdr>
    </w:div>
    <w:div w:id="1685549935">
      <w:bodyDiv w:val="1"/>
      <w:marLeft w:val="0"/>
      <w:marRight w:val="0"/>
      <w:marTop w:val="0"/>
      <w:marBottom w:val="0"/>
      <w:divBdr>
        <w:top w:val="none" w:sz="0" w:space="0" w:color="auto"/>
        <w:left w:val="none" w:sz="0" w:space="0" w:color="auto"/>
        <w:bottom w:val="none" w:sz="0" w:space="0" w:color="auto"/>
        <w:right w:val="none" w:sz="0" w:space="0" w:color="auto"/>
      </w:divBdr>
    </w:div>
    <w:div w:id="1730767477">
      <w:bodyDiv w:val="1"/>
      <w:marLeft w:val="0"/>
      <w:marRight w:val="0"/>
      <w:marTop w:val="0"/>
      <w:marBottom w:val="0"/>
      <w:divBdr>
        <w:top w:val="none" w:sz="0" w:space="0" w:color="auto"/>
        <w:left w:val="none" w:sz="0" w:space="0" w:color="auto"/>
        <w:bottom w:val="none" w:sz="0" w:space="0" w:color="auto"/>
        <w:right w:val="none" w:sz="0" w:space="0" w:color="auto"/>
      </w:divBdr>
    </w:div>
    <w:div w:id="1795521299">
      <w:bodyDiv w:val="1"/>
      <w:marLeft w:val="0"/>
      <w:marRight w:val="0"/>
      <w:marTop w:val="0"/>
      <w:marBottom w:val="0"/>
      <w:divBdr>
        <w:top w:val="none" w:sz="0" w:space="0" w:color="auto"/>
        <w:left w:val="none" w:sz="0" w:space="0" w:color="auto"/>
        <w:bottom w:val="none" w:sz="0" w:space="0" w:color="auto"/>
        <w:right w:val="none" w:sz="0" w:space="0" w:color="auto"/>
      </w:divBdr>
    </w:div>
    <w:div w:id="1873417939">
      <w:bodyDiv w:val="1"/>
      <w:marLeft w:val="0"/>
      <w:marRight w:val="0"/>
      <w:marTop w:val="0"/>
      <w:marBottom w:val="0"/>
      <w:divBdr>
        <w:top w:val="none" w:sz="0" w:space="0" w:color="auto"/>
        <w:left w:val="none" w:sz="0" w:space="0" w:color="auto"/>
        <w:bottom w:val="none" w:sz="0" w:space="0" w:color="auto"/>
        <w:right w:val="none" w:sz="0" w:space="0" w:color="auto"/>
      </w:divBdr>
    </w:div>
    <w:div w:id="1913418650">
      <w:bodyDiv w:val="1"/>
      <w:marLeft w:val="0"/>
      <w:marRight w:val="0"/>
      <w:marTop w:val="0"/>
      <w:marBottom w:val="0"/>
      <w:divBdr>
        <w:top w:val="none" w:sz="0" w:space="0" w:color="auto"/>
        <w:left w:val="none" w:sz="0" w:space="0" w:color="auto"/>
        <w:bottom w:val="none" w:sz="0" w:space="0" w:color="auto"/>
        <w:right w:val="none" w:sz="0" w:space="0" w:color="auto"/>
      </w:divBdr>
    </w:div>
    <w:div w:id="1930430739">
      <w:bodyDiv w:val="1"/>
      <w:marLeft w:val="0"/>
      <w:marRight w:val="0"/>
      <w:marTop w:val="0"/>
      <w:marBottom w:val="0"/>
      <w:divBdr>
        <w:top w:val="none" w:sz="0" w:space="0" w:color="auto"/>
        <w:left w:val="none" w:sz="0" w:space="0" w:color="auto"/>
        <w:bottom w:val="none" w:sz="0" w:space="0" w:color="auto"/>
        <w:right w:val="none" w:sz="0" w:space="0" w:color="auto"/>
      </w:divBdr>
    </w:div>
    <w:div w:id="1997299020">
      <w:bodyDiv w:val="1"/>
      <w:marLeft w:val="0"/>
      <w:marRight w:val="0"/>
      <w:marTop w:val="0"/>
      <w:marBottom w:val="0"/>
      <w:divBdr>
        <w:top w:val="none" w:sz="0" w:space="0" w:color="auto"/>
        <w:left w:val="none" w:sz="0" w:space="0" w:color="auto"/>
        <w:bottom w:val="none" w:sz="0" w:space="0" w:color="auto"/>
        <w:right w:val="none" w:sz="0" w:space="0" w:color="auto"/>
      </w:divBdr>
    </w:div>
    <w:div w:id="2093962957">
      <w:bodyDiv w:val="1"/>
      <w:marLeft w:val="0"/>
      <w:marRight w:val="0"/>
      <w:marTop w:val="0"/>
      <w:marBottom w:val="0"/>
      <w:divBdr>
        <w:top w:val="none" w:sz="0" w:space="0" w:color="auto"/>
        <w:left w:val="none" w:sz="0" w:space="0" w:color="auto"/>
        <w:bottom w:val="none" w:sz="0" w:space="0" w:color="auto"/>
        <w:right w:val="none" w:sz="0" w:space="0" w:color="auto"/>
      </w:divBdr>
    </w:div>
    <w:div w:id="2112822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www.telegraph.co.uk/comment/11305123/No-end-to-the-EUs-crazy-fishing-policy.html"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bl.ocks.org/zanarmstrong/05c1e95bf7aa16c4768e"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data.oecd.org/fish/fish-landings.ht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gov.uk"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yperlink" Target="https://fullfact.org/europe/eu-pinching-our-fish/"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www.gov.scot/Topics/marine/marine-environment/species/fish/pelagi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ne\AppData\Roaming\Microsoft\Templates\Student%20report%20with%20cover%20phot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B7FED-FE12-46C4-BD4F-2F0D534DB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393</TotalTime>
  <Pages>95</Pages>
  <Words>4722</Words>
  <Characters>26920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dc:creator>
  <dc:description/>
  <cp:lastModifiedBy>Christine Wilde</cp:lastModifiedBy>
  <cp:revision>22</cp:revision>
  <dcterms:created xsi:type="dcterms:W3CDTF">2018-09-18T09:58:00Z</dcterms:created>
  <dcterms:modified xsi:type="dcterms:W3CDTF">2018-09-18T16:54:00Z</dcterms:modified>
</cp:coreProperties>
</file>